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9781" w:type="dxa"/>
        <w:tblInd w:w="70" w:type="dxa"/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352"/>
        <w:gridCol w:w="281"/>
        <w:gridCol w:w="4470"/>
        <w:gridCol w:w="2084"/>
        <w:gridCol w:w="2594"/>
      </w:tblGrid>
      <w:tr w:rsidR="00CE0754" w14:paraId="214C86B0" w14:textId="77777777"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C13E946" w14:textId="77777777" w:rsidR="00CE0754" w:rsidRPr="007A4064" w:rsidRDefault="00CE0754" w:rsidP="00756FC7">
            <w:pPr>
              <w:pStyle w:val="aa"/>
              <w:widowControl/>
              <w:spacing w:line="276" w:lineRule="auto"/>
              <w:rPr>
                <w:lang w:val="en-US"/>
              </w:rPr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02E90DA8" w14:textId="77777777" w:rsidR="00CE0754" w:rsidRDefault="00CE0754" w:rsidP="00756FC7">
            <w:pPr>
              <w:spacing w:line="276" w:lineRule="auto"/>
              <w:ind w:firstLine="0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41BD96BC" w14:textId="77777777" w:rsidR="00CE0754" w:rsidRDefault="00CE0754" w:rsidP="00756FC7">
            <w:pPr>
              <w:spacing w:line="276" w:lineRule="auto"/>
              <w:ind w:firstLine="0"/>
            </w:pPr>
          </w:p>
        </w:tc>
      </w:tr>
      <w:tr w:rsidR="00CE0754" w14:paraId="4CB70D11" w14:textId="77777777">
        <w:trPr>
          <w:cantSplit/>
        </w:trPr>
        <w:tc>
          <w:tcPr>
            <w:tcW w:w="510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FD7D6FF" w14:textId="77777777" w:rsidR="00CE0754" w:rsidRDefault="00CE0754" w:rsidP="00756FC7">
            <w:pPr>
              <w:spacing w:line="276" w:lineRule="auto"/>
              <w:ind w:firstLine="0"/>
              <w:jc w:val="left"/>
              <w:rPr>
                <w:sz w:val="24"/>
              </w:rPr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665FABE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7F53CB9C" w14:textId="77777777" w:rsidR="00CE0754" w:rsidRDefault="00CE0754" w:rsidP="00756FC7">
            <w:pPr>
              <w:spacing w:line="276" w:lineRule="auto"/>
            </w:pPr>
          </w:p>
        </w:tc>
      </w:tr>
      <w:tr w:rsidR="00CE0754" w14:paraId="55A2BE5A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57D2682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D3B213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70753814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5BF54AF4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6C495DDC" w14:textId="77777777" w:rsidR="00CE0754" w:rsidRDefault="00CE0754" w:rsidP="00756FC7">
            <w:pPr>
              <w:spacing w:line="276" w:lineRule="auto"/>
            </w:pPr>
          </w:p>
        </w:tc>
      </w:tr>
      <w:tr w:rsidR="00CE0754" w14:paraId="65811CC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5F6D5F3B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1EB40CA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39213D8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4B415994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251659D6" w14:textId="77777777" w:rsidR="00CE0754" w:rsidRDefault="00CE0754" w:rsidP="00756FC7">
            <w:pPr>
              <w:spacing w:line="276" w:lineRule="auto"/>
            </w:pPr>
          </w:p>
        </w:tc>
      </w:tr>
      <w:tr w:rsidR="00CE0754" w14:paraId="12959CF8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539639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5AF8B2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5A792596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74A3D8F6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4CC73DAB" w14:textId="77777777" w:rsidR="00CE0754" w:rsidRDefault="00CE0754" w:rsidP="00756FC7">
            <w:pPr>
              <w:spacing w:line="276" w:lineRule="auto"/>
            </w:pPr>
          </w:p>
        </w:tc>
      </w:tr>
      <w:tr w:rsidR="00CE0754" w14:paraId="4C2CA5C8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10B3936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542A06C5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6B528A2E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588C060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0ECF924F" w14:textId="77777777" w:rsidR="00CE0754" w:rsidRDefault="00CE0754" w:rsidP="00756FC7">
            <w:pPr>
              <w:spacing w:line="276" w:lineRule="auto"/>
            </w:pPr>
          </w:p>
        </w:tc>
      </w:tr>
      <w:tr w:rsidR="00CE0754" w14:paraId="280534A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67E0D5A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770518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4470" w:type="dxa"/>
            <w:tcBorders>
              <w:top w:val="nil"/>
              <w:left w:val="nil"/>
              <w:bottom w:val="nil"/>
              <w:right w:val="nil"/>
            </w:tcBorders>
          </w:tcPr>
          <w:p w14:paraId="6AF3E82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084" w:type="dxa"/>
            <w:tcBorders>
              <w:top w:val="nil"/>
              <w:left w:val="nil"/>
              <w:bottom w:val="nil"/>
              <w:right w:val="nil"/>
            </w:tcBorders>
          </w:tcPr>
          <w:p w14:paraId="2A1D1627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594" w:type="dxa"/>
            <w:tcBorders>
              <w:top w:val="nil"/>
              <w:left w:val="nil"/>
              <w:bottom w:val="nil"/>
              <w:right w:val="nil"/>
            </w:tcBorders>
          </w:tcPr>
          <w:p w14:paraId="38E799D4" w14:textId="77777777" w:rsidR="00CE0754" w:rsidRDefault="00CE0754" w:rsidP="00756FC7">
            <w:pPr>
              <w:spacing w:line="276" w:lineRule="auto"/>
            </w:pPr>
          </w:p>
        </w:tc>
      </w:tr>
      <w:tr w:rsidR="00CE0754" w14:paraId="1E3A028D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6AC2C8CE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D9E7F9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492C91B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153208EF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280AAB9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D224A56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78A7186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5E8460BC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B8D77FD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D410378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22EF547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58742F29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177FF22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278A0B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B9BC29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6FA43E4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C420F8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D5BCEB9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61646BB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1EBABBDB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AF5716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50B2C0C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8A5765E" w14:textId="77777777" w:rsidR="00CE0754" w:rsidRDefault="00CE0754" w:rsidP="00756FC7">
            <w:pPr>
              <w:spacing w:line="276" w:lineRule="auto"/>
              <w:jc w:val="center"/>
            </w:pPr>
          </w:p>
        </w:tc>
      </w:tr>
      <w:tr w:rsidR="00CE0754" w14:paraId="11CE8DD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CC593E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2C6F7FA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24188C" w14:textId="77777777" w:rsidR="00CE0754" w:rsidRDefault="00CE0754" w:rsidP="00756FC7">
            <w:pPr>
              <w:spacing w:line="276" w:lineRule="auto"/>
              <w:ind w:left="-703" w:firstLine="851"/>
              <w:jc w:val="center"/>
            </w:pPr>
          </w:p>
        </w:tc>
      </w:tr>
      <w:tr w:rsidR="00CE0754" w14:paraId="5FDDD05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C239EC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D8E60C7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A238624" w14:textId="77777777" w:rsidR="00CE0754" w:rsidRDefault="00ED587F" w:rsidP="00756FC7">
            <w:pPr>
              <w:pStyle w:val="a7"/>
              <w:spacing w:before="0" w:after="0" w:line="276" w:lineRule="auto"/>
              <w:ind w:left="-703" w:right="-68"/>
              <w:rPr>
                <w:caps/>
              </w:rPr>
            </w:pPr>
            <w:r>
              <w:t>КОМПЛЕКСНАЯ АВТОМАТИЗИРОВАННАЯ</w:t>
            </w:r>
          </w:p>
        </w:tc>
      </w:tr>
      <w:tr w:rsidR="00CE0754" w14:paraId="6C54BFF7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5B8F965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E86780B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7B816EF" w14:textId="77777777" w:rsidR="00CE0754" w:rsidRDefault="00ED587F" w:rsidP="00756FC7">
            <w:pPr>
              <w:pStyle w:val="a7"/>
              <w:spacing w:before="0" w:after="0" w:line="276" w:lineRule="auto"/>
              <w:ind w:left="-703" w:right="-68"/>
            </w:pPr>
            <w:r>
              <w:t>СИСТЕМА ПЛАНИРОВАНИЯ</w:t>
            </w:r>
          </w:p>
        </w:tc>
      </w:tr>
      <w:tr w:rsidR="00CE0754" w14:paraId="7DD3158A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A554B5D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538E02B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1FC79A1" w14:textId="77777777" w:rsidR="00CE0754" w:rsidRDefault="00CE0754" w:rsidP="00756FC7">
            <w:pPr>
              <w:pStyle w:val="a7"/>
              <w:spacing w:before="0" w:after="0" w:line="276" w:lineRule="auto"/>
              <w:ind w:left="-703" w:right="-68"/>
            </w:pPr>
          </w:p>
        </w:tc>
      </w:tr>
      <w:tr w:rsidR="00CE0754" w14:paraId="5254468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5EE394F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F194E0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D2996A" w14:textId="77777777" w:rsidR="00CE0754" w:rsidRDefault="00ED587F" w:rsidP="00756FC7">
            <w:pPr>
              <w:pStyle w:val="a7"/>
              <w:spacing w:before="0" w:after="0" w:line="276" w:lineRule="auto"/>
              <w:ind w:left="-703" w:right="-68"/>
            </w:pPr>
            <w:r>
              <w:t>Техническое задание</w:t>
            </w:r>
          </w:p>
        </w:tc>
      </w:tr>
      <w:tr w:rsidR="00CE0754" w14:paraId="390C6239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623A7A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0E2908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ECE3D24" w14:textId="77777777" w:rsidR="00CE0754" w:rsidRDefault="00CE0754" w:rsidP="00756FC7">
            <w:pPr>
              <w:pStyle w:val="a7"/>
              <w:spacing w:before="0" w:after="0" w:line="276" w:lineRule="auto"/>
              <w:ind w:left="-703" w:right="-68"/>
            </w:pPr>
          </w:p>
        </w:tc>
      </w:tr>
      <w:tr w:rsidR="00CE0754" w14:paraId="3464C28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B20FDE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BB833B2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4A40BC7" w14:textId="7CE10752" w:rsidR="00CE0754" w:rsidRDefault="00724A4C" w:rsidP="00756FC7">
            <w:pPr>
              <w:pStyle w:val="a7"/>
              <w:spacing w:before="0" w:after="0" w:line="276" w:lineRule="auto"/>
              <w:ind w:left="-703" w:right="-68"/>
            </w:pPr>
            <w:r>
              <w:t>(</w:t>
            </w:r>
            <w:r w:rsidR="00ED587F">
              <w:t>ТЗ КАСП</w:t>
            </w:r>
            <w:r>
              <w:t>)</w:t>
            </w:r>
          </w:p>
        </w:tc>
      </w:tr>
      <w:tr w:rsidR="00CE0754" w14:paraId="20A52E96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1886E0AD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9661276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BDEE287" w14:textId="77777777" w:rsidR="00CE0754" w:rsidRDefault="00CE0754" w:rsidP="00756FC7">
            <w:pPr>
              <w:pStyle w:val="a7"/>
              <w:spacing w:before="0" w:after="0" w:line="276" w:lineRule="auto"/>
              <w:ind w:left="-703" w:right="-68"/>
            </w:pPr>
          </w:p>
        </w:tc>
      </w:tr>
      <w:tr w:rsidR="00CE0754" w14:paraId="1FCC059A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BF8E64A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16A78EC2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51C7547" w14:textId="77777777" w:rsidR="00CE0754" w:rsidRDefault="00CE0754" w:rsidP="00756FC7">
            <w:pPr>
              <w:pStyle w:val="a5"/>
              <w:tabs>
                <w:tab w:val="left" w:pos="9152"/>
              </w:tabs>
              <w:spacing w:line="276" w:lineRule="auto"/>
              <w:ind w:left="-703" w:right="-68" w:firstLine="284"/>
              <w:rPr>
                <w:bCs/>
                <w:sz w:val="24"/>
              </w:rPr>
            </w:pPr>
            <w:r>
              <w:rPr>
                <w:bCs/>
                <w:sz w:val="24"/>
              </w:rPr>
              <w:t xml:space="preserve">Листов </w:t>
            </w:r>
            <w:r>
              <w:rPr>
                <w:bCs/>
                <w:sz w:val="24"/>
              </w:rPr>
              <w:fldChar w:fldCharType="begin"/>
            </w:r>
            <w:r>
              <w:rPr>
                <w:bCs/>
                <w:sz w:val="24"/>
              </w:rPr>
              <w:instrText xml:space="preserve"> PAGEREF ЛР \h </w:instrText>
            </w:r>
            <w:r>
              <w:rPr>
                <w:bCs/>
                <w:sz w:val="24"/>
              </w:rPr>
            </w:r>
            <w:r>
              <w:rPr>
                <w:bCs/>
                <w:sz w:val="24"/>
              </w:rPr>
              <w:fldChar w:fldCharType="separate"/>
            </w:r>
            <w:r w:rsidR="00792B69">
              <w:rPr>
                <w:bCs/>
                <w:noProof/>
                <w:sz w:val="24"/>
              </w:rPr>
              <w:t>67</w:t>
            </w:r>
            <w:r>
              <w:rPr>
                <w:bCs/>
                <w:sz w:val="24"/>
              </w:rPr>
              <w:fldChar w:fldCharType="end"/>
            </w:r>
          </w:p>
        </w:tc>
      </w:tr>
      <w:tr w:rsidR="00CE0754" w14:paraId="67065C03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0FFB27E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1C6F8BE7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56E7C5" w14:textId="77777777" w:rsidR="00CE0754" w:rsidRDefault="00CE0754" w:rsidP="00756FC7">
            <w:pPr>
              <w:pStyle w:val="a8"/>
              <w:widowControl/>
              <w:spacing w:before="0" w:after="0" w:line="276" w:lineRule="auto"/>
            </w:pPr>
          </w:p>
        </w:tc>
      </w:tr>
      <w:tr w:rsidR="00CE0754" w14:paraId="21AAF978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A04CB35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24F4B494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AC06336" w14:textId="77777777" w:rsidR="00CE0754" w:rsidRDefault="00CE0754" w:rsidP="00756FC7">
            <w:pPr>
              <w:spacing w:line="276" w:lineRule="auto"/>
            </w:pPr>
          </w:p>
        </w:tc>
      </w:tr>
      <w:tr w:rsidR="00CE0754" w14:paraId="0222220F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73124D2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735E56EA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394BEB" w14:textId="77777777" w:rsidR="00CE0754" w:rsidRDefault="00CE0754" w:rsidP="00756FC7">
            <w:pPr>
              <w:spacing w:line="276" w:lineRule="auto"/>
            </w:pPr>
          </w:p>
        </w:tc>
      </w:tr>
      <w:tr w:rsidR="00CE0754" w14:paraId="6EC9C1C7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28148F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64D898A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46416C0" w14:textId="77777777" w:rsidR="00CE0754" w:rsidRDefault="00CE0754" w:rsidP="00756FC7">
            <w:pPr>
              <w:spacing w:line="276" w:lineRule="auto"/>
            </w:pPr>
          </w:p>
        </w:tc>
      </w:tr>
      <w:tr w:rsidR="00CE0754" w14:paraId="47727917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4D1BDD10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0FC8CB3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3AE795B" w14:textId="77777777" w:rsidR="00CE0754" w:rsidRDefault="00CE0754" w:rsidP="00756FC7">
            <w:pPr>
              <w:spacing w:line="276" w:lineRule="auto"/>
            </w:pPr>
          </w:p>
        </w:tc>
      </w:tr>
      <w:tr w:rsidR="00CE0754" w14:paraId="3CA798E5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D9C49D1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FC87DF7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9953890" w14:textId="77777777" w:rsidR="00CE0754" w:rsidRDefault="00CE0754" w:rsidP="00756FC7">
            <w:pPr>
              <w:spacing w:line="276" w:lineRule="auto"/>
            </w:pPr>
          </w:p>
        </w:tc>
      </w:tr>
      <w:tr w:rsidR="00CE0754" w14:paraId="02EAA2AB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04A165F5" w14:textId="77777777" w:rsidR="00CE0754" w:rsidRDefault="00CE0754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ED11689" w14:textId="77777777" w:rsidR="00CE0754" w:rsidRDefault="00CE0754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65A57E3" w14:textId="77777777" w:rsidR="00CE0754" w:rsidRDefault="00CE0754" w:rsidP="00756FC7">
            <w:pPr>
              <w:spacing w:line="276" w:lineRule="auto"/>
            </w:pPr>
          </w:p>
        </w:tc>
      </w:tr>
      <w:tr w:rsidR="00ED587F" w14:paraId="4AE1C56F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7E6F2FB1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A8594A4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A3FB05" w14:textId="77777777" w:rsidR="00ED587F" w:rsidRDefault="00ED587F" w:rsidP="00756FC7">
            <w:pPr>
              <w:spacing w:line="276" w:lineRule="auto"/>
            </w:pPr>
          </w:p>
        </w:tc>
      </w:tr>
      <w:tr w:rsidR="00ED587F" w14:paraId="26608AFD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52600C43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49C3577B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FFEE29" w14:textId="77777777" w:rsidR="00ED587F" w:rsidRDefault="00ED587F" w:rsidP="00756FC7">
            <w:pPr>
              <w:spacing w:line="276" w:lineRule="auto"/>
            </w:pPr>
          </w:p>
        </w:tc>
      </w:tr>
      <w:tr w:rsidR="00ED587F" w14:paraId="0A251CC7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60C0DB8F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61B3DA02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BF6F7E" w14:textId="77777777" w:rsidR="00ED587F" w:rsidRDefault="00ED587F" w:rsidP="00756FC7">
            <w:pPr>
              <w:spacing w:line="276" w:lineRule="auto"/>
            </w:pPr>
          </w:p>
        </w:tc>
      </w:tr>
      <w:tr w:rsidR="00ED587F" w14:paraId="1055689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4CCDB644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AD61C7B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30F62FD" w14:textId="77777777" w:rsidR="00ED587F" w:rsidRDefault="00ED587F" w:rsidP="00756FC7">
            <w:pPr>
              <w:spacing w:line="276" w:lineRule="auto"/>
            </w:pPr>
          </w:p>
        </w:tc>
      </w:tr>
      <w:tr w:rsidR="00ED587F" w14:paraId="27D814F4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79B2DAC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5733E2C5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C8F7DBF" w14:textId="77777777" w:rsidR="00ED587F" w:rsidRDefault="00ED587F" w:rsidP="00756FC7">
            <w:pPr>
              <w:spacing w:line="276" w:lineRule="auto"/>
            </w:pPr>
          </w:p>
        </w:tc>
      </w:tr>
      <w:tr w:rsidR="00ED587F" w14:paraId="5F32E2DC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27A8A531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0BD60665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CC01002" w14:textId="77777777" w:rsidR="00ED587F" w:rsidRDefault="00ED587F" w:rsidP="00756FC7">
            <w:pPr>
              <w:spacing w:line="276" w:lineRule="auto"/>
            </w:pPr>
          </w:p>
        </w:tc>
      </w:tr>
      <w:tr w:rsidR="00ED587F" w14:paraId="3D86B008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3E35EC5C" w14:textId="77777777" w:rsidR="00ED587F" w:rsidRDefault="00ED587F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35B9687A" w14:textId="77777777" w:rsidR="00ED587F" w:rsidRDefault="00ED587F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4E9EF1B" w14:textId="77777777" w:rsidR="00391D42" w:rsidRDefault="00391D42" w:rsidP="00756FC7">
            <w:pPr>
              <w:spacing w:line="276" w:lineRule="auto"/>
            </w:pPr>
          </w:p>
        </w:tc>
      </w:tr>
      <w:tr w:rsidR="00391D42" w14:paraId="3B804ACE" w14:textId="77777777">
        <w:tc>
          <w:tcPr>
            <w:tcW w:w="352" w:type="dxa"/>
            <w:tcBorders>
              <w:top w:val="nil"/>
              <w:left w:val="nil"/>
              <w:bottom w:val="nil"/>
              <w:right w:val="nil"/>
            </w:tcBorders>
          </w:tcPr>
          <w:p w14:paraId="5741E33A" w14:textId="77777777" w:rsidR="00391D42" w:rsidRDefault="00391D42" w:rsidP="00756FC7">
            <w:pPr>
              <w:spacing w:line="276" w:lineRule="auto"/>
            </w:pPr>
          </w:p>
        </w:tc>
        <w:tc>
          <w:tcPr>
            <w:tcW w:w="281" w:type="dxa"/>
            <w:tcBorders>
              <w:top w:val="nil"/>
              <w:left w:val="nil"/>
              <w:bottom w:val="nil"/>
              <w:right w:val="nil"/>
            </w:tcBorders>
          </w:tcPr>
          <w:p w14:paraId="15B70AD4" w14:textId="77777777" w:rsidR="00391D42" w:rsidRDefault="00391D42" w:rsidP="00756FC7">
            <w:pPr>
              <w:spacing w:line="276" w:lineRule="auto"/>
            </w:pPr>
          </w:p>
        </w:tc>
        <w:tc>
          <w:tcPr>
            <w:tcW w:w="914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A2729EE" w14:textId="66581C62" w:rsidR="00391D42" w:rsidRDefault="00391D42" w:rsidP="00756FC7">
            <w:pPr>
              <w:spacing w:line="276" w:lineRule="auto"/>
              <w:ind w:hanging="773"/>
              <w:jc w:val="center"/>
            </w:pPr>
            <w:r>
              <w:t>Рязань 2016</w:t>
            </w:r>
          </w:p>
        </w:tc>
      </w:tr>
    </w:tbl>
    <w:p w14:paraId="731BF8D9" w14:textId="77777777" w:rsidR="00CE0754" w:rsidRDefault="00CE0754" w:rsidP="00756FC7">
      <w:pPr>
        <w:pStyle w:val="a7"/>
        <w:spacing w:before="0" w:after="0" w:line="276" w:lineRule="auto"/>
      </w:pPr>
      <w:r>
        <w:br w:type="page"/>
      </w:r>
      <w:r>
        <w:lastRenderedPageBreak/>
        <w:t>Аннотация</w:t>
      </w:r>
    </w:p>
    <w:p w14:paraId="132683C9" w14:textId="77777777" w:rsidR="00CE0754" w:rsidRDefault="00CE0754" w:rsidP="00756FC7">
      <w:pPr>
        <w:spacing w:line="276" w:lineRule="auto"/>
      </w:pPr>
      <w:r>
        <w:t xml:space="preserve">Данный документ предназначен для персонала, </w:t>
      </w:r>
      <w:r w:rsidR="00ED587F">
        <w:t>участвующего в разработке комплексной автоматизированной системы планирования</w:t>
      </w:r>
      <w:r>
        <w:t xml:space="preserve"> </w:t>
      </w:r>
      <w:r w:rsidR="00ED587F">
        <w:t xml:space="preserve">и контроля строительных работ </w:t>
      </w:r>
      <w:r>
        <w:t xml:space="preserve">(далее по тексту </w:t>
      </w:r>
      <w:r w:rsidR="00ED587F">
        <w:t>—</w:t>
      </w:r>
      <w:r>
        <w:t xml:space="preserve"> </w:t>
      </w:r>
      <w:r w:rsidR="00ED587F">
        <w:t>система</w:t>
      </w:r>
      <w:r>
        <w:t>).</w:t>
      </w:r>
    </w:p>
    <w:p w14:paraId="479A7FAD" w14:textId="77777777" w:rsidR="00CE0754" w:rsidRDefault="00CE0754" w:rsidP="00756FC7">
      <w:pPr>
        <w:spacing w:line="276" w:lineRule="auto"/>
      </w:pPr>
      <w:r>
        <w:t xml:space="preserve">В документе представлены сведения о назначении, логической структуре </w:t>
      </w:r>
      <w:r w:rsidR="00ED587F">
        <w:t>системы</w:t>
      </w:r>
      <w:r>
        <w:t xml:space="preserve">, информация о входных и выходных данных, </w:t>
      </w:r>
      <w:r w:rsidR="00ED587F">
        <w:t xml:space="preserve">функциональные и нефункциональные требования, </w:t>
      </w:r>
      <w:r>
        <w:t xml:space="preserve">а также о структуре </w:t>
      </w:r>
      <w:r w:rsidR="00ED587F">
        <w:t>системы и ее</w:t>
      </w:r>
      <w:r>
        <w:t xml:space="preserve"> связях с другими </w:t>
      </w:r>
      <w:r w:rsidR="00ED587F">
        <w:t>системами</w:t>
      </w:r>
      <w:r>
        <w:t>.</w:t>
      </w:r>
    </w:p>
    <w:p w14:paraId="0D20D888" w14:textId="77777777" w:rsidR="00CE0754" w:rsidRDefault="00CE0754" w:rsidP="00756FC7">
      <w:pPr>
        <w:pStyle w:val="a7"/>
        <w:spacing w:before="0" w:after="0" w:line="276" w:lineRule="auto"/>
      </w:pPr>
      <w:r>
        <w:br w:type="page"/>
      </w:r>
      <w:r>
        <w:lastRenderedPageBreak/>
        <w:t>Содержание</w:t>
      </w:r>
    </w:p>
    <w:p w14:paraId="6A74498F" w14:textId="77777777" w:rsidR="00E67D01" w:rsidRDefault="00CE0754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>
        <w:rPr>
          <w:lang w:val="ru-RU"/>
        </w:rPr>
        <w:fldChar w:fldCharType="begin"/>
      </w:r>
      <w:r>
        <w:rPr>
          <w:lang w:val="ru-RU"/>
        </w:rPr>
        <w:instrText xml:space="preserve"> TOC \o "1-1" \t "Заголовок 3;2;Заголовок 5;3;Заголовок 9;1" </w:instrText>
      </w:r>
      <w:r>
        <w:rPr>
          <w:lang w:val="ru-RU"/>
        </w:rPr>
        <w:fldChar w:fldCharType="separate"/>
      </w:r>
      <w:r w:rsidR="00E67D01" w:rsidRPr="00E67D01">
        <w:rPr>
          <w:noProof/>
          <w:lang w:val="ru-RU"/>
        </w:rPr>
        <w:t>1 ОБЩИЕ СВЕДЕНИЯ</w:t>
      </w:r>
      <w:r w:rsidR="00E67D01" w:rsidRPr="00E67D01">
        <w:rPr>
          <w:noProof/>
          <w:lang w:val="ru-RU"/>
        </w:rPr>
        <w:tab/>
      </w:r>
      <w:r w:rsidR="00E67D01">
        <w:rPr>
          <w:noProof/>
        </w:rPr>
        <w:fldChar w:fldCharType="begin"/>
      </w:r>
      <w:r w:rsidR="00E67D01" w:rsidRPr="00E67D01">
        <w:rPr>
          <w:noProof/>
          <w:lang w:val="ru-RU"/>
        </w:rPr>
        <w:instrText xml:space="preserve"> </w:instrText>
      </w:r>
      <w:r w:rsidR="00E67D01">
        <w:rPr>
          <w:noProof/>
        </w:rPr>
        <w:instrText>PAGEREF</w:instrText>
      </w:r>
      <w:r w:rsidR="00E67D01" w:rsidRPr="00E67D01">
        <w:rPr>
          <w:noProof/>
          <w:lang w:val="ru-RU"/>
        </w:rPr>
        <w:instrText xml:space="preserve"> _</w:instrText>
      </w:r>
      <w:r w:rsidR="00E67D01">
        <w:rPr>
          <w:noProof/>
        </w:rPr>
        <w:instrText>Toc</w:instrText>
      </w:r>
      <w:r w:rsidR="00E67D01" w:rsidRPr="00E67D01">
        <w:rPr>
          <w:noProof/>
          <w:lang w:val="ru-RU"/>
        </w:rPr>
        <w:instrText>470600337 \</w:instrText>
      </w:r>
      <w:r w:rsidR="00E67D01">
        <w:rPr>
          <w:noProof/>
        </w:rPr>
        <w:instrText>h</w:instrText>
      </w:r>
      <w:r w:rsidR="00E67D01" w:rsidRPr="00E67D01">
        <w:rPr>
          <w:noProof/>
          <w:lang w:val="ru-RU"/>
        </w:rPr>
        <w:instrText xml:space="preserve"> </w:instrText>
      </w:r>
      <w:r w:rsidR="00E67D01">
        <w:rPr>
          <w:noProof/>
        </w:rPr>
      </w:r>
      <w:r w:rsidR="00E67D01">
        <w:rPr>
          <w:noProof/>
        </w:rPr>
        <w:fldChar w:fldCharType="separate"/>
      </w:r>
      <w:r w:rsidR="00792B69" w:rsidRPr="00792B69">
        <w:rPr>
          <w:noProof/>
          <w:lang w:val="ru-RU"/>
        </w:rPr>
        <w:t>4</w:t>
      </w:r>
      <w:r w:rsidR="00E67D01">
        <w:rPr>
          <w:noProof/>
        </w:rPr>
        <w:fldChar w:fldCharType="end"/>
      </w:r>
    </w:p>
    <w:p w14:paraId="0A36D5EF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1.1 Наименование системы</w:t>
      </w:r>
      <w:r>
        <w:tab/>
      </w:r>
      <w:r>
        <w:fldChar w:fldCharType="begin"/>
      </w:r>
      <w:r>
        <w:instrText xml:space="preserve"> PAGEREF _Toc470600338 \h </w:instrText>
      </w:r>
      <w:r>
        <w:fldChar w:fldCharType="separate"/>
      </w:r>
      <w:r w:rsidR="00792B69">
        <w:t>4</w:t>
      </w:r>
      <w:r>
        <w:fldChar w:fldCharType="end"/>
      </w:r>
    </w:p>
    <w:p w14:paraId="74B9E346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1.2 Основания для проведения работ</w:t>
      </w:r>
      <w:r>
        <w:tab/>
      </w:r>
      <w:r>
        <w:fldChar w:fldCharType="begin"/>
      </w:r>
      <w:r>
        <w:instrText xml:space="preserve"> PAGEREF _Toc470600339 \h </w:instrText>
      </w:r>
      <w:r>
        <w:fldChar w:fldCharType="separate"/>
      </w:r>
      <w:r w:rsidR="00792B69">
        <w:t>4</w:t>
      </w:r>
      <w:r>
        <w:fldChar w:fldCharType="end"/>
      </w:r>
    </w:p>
    <w:p w14:paraId="1A50F024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1.3 Наименование организаций – Заказчика и Разработчика</w:t>
      </w:r>
      <w:r>
        <w:tab/>
      </w:r>
      <w:r>
        <w:fldChar w:fldCharType="begin"/>
      </w:r>
      <w:r>
        <w:instrText xml:space="preserve"> PAGEREF _Toc470600340 \h </w:instrText>
      </w:r>
      <w:r>
        <w:fldChar w:fldCharType="separate"/>
      </w:r>
      <w:r w:rsidR="00792B69">
        <w:t>4</w:t>
      </w:r>
      <w:r>
        <w:fldChar w:fldCharType="end"/>
      </w:r>
    </w:p>
    <w:p w14:paraId="2E19445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1.4 Плановые сроки начала и окончания работ по созданию системы</w:t>
      </w:r>
      <w:r>
        <w:tab/>
      </w:r>
      <w:r>
        <w:fldChar w:fldCharType="begin"/>
      </w:r>
      <w:r>
        <w:instrText xml:space="preserve"> PAGEREF _Toc470600341 \h </w:instrText>
      </w:r>
      <w:r>
        <w:fldChar w:fldCharType="separate"/>
      </w:r>
      <w:r w:rsidR="00792B69">
        <w:t>4</w:t>
      </w:r>
      <w:r>
        <w:fldChar w:fldCharType="end"/>
      </w:r>
    </w:p>
    <w:p w14:paraId="1A604881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1.5 Источники и порядок финансирования работ</w:t>
      </w:r>
      <w:r>
        <w:tab/>
      </w:r>
      <w:r>
        <w:fldChar w:fldCharType="begin"/>
      </w:r>
      <w:r>
        <w:instrText xml:space="preserve"> PAGEREF _Toc470600342 \h </w:instrText>
      </w:r>
      <w:r>
        <w:fldChar w:fldCharType="separate"/>
      </w:r>
      <w:r w:rsidR="00792B69">
        <w:t>4</w:t>
      </w:r>
      <w:r>
        <w:fldChar w:fldCharType="end"/>
      </w:r>
    </w:p>
    <w:p w14:paraId="7ACA307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1.6 Порядок оформления и предъявления Заказчику результатов работ по созданию системы</w:t>
      </w:r>
      <w:r>
        <w:tab/>
      </w:r>
      <w:r>
        <w:fldChar w:fldCharType="begin"/>
      </w:r>
      <w:r>
        <w:instrText xml:space="preserve"> PAGEREF _Toc470600343 \h </w:instrText>
      </w:r>
      <w:r>
        <w:fldChar w:fldCharType="separate"/>
      </w:r>
      <w:r w:rsidR="00792B69">
        <w:t>4</w:t>
      </w:r>
      <w:r>
        <w:fldChar w:fldCharType="end"/>
      </w:r>
    </w:p>
    <w:p w14:paraId="39B30B05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1.7 Перечень нормативно-технических документов, методических материалов, использованных при разработке ТЗ</w:t>
      </w:r>
      <w:r>
        <w:tab/>
      </w:r>
      <w:r>
        <w:fldChar w:fldCharType="begin"/>
      </w:r>
      <w:r>
        <w:instrText xml:space="preserve"> PAGEREF _Toc470600344 \h </w:instrText>
      </w:r>
      <w:r>
        <w:fldChar w:fldCharType="separate"/>
      </w:r>
      <w:r w:rsidR="00792B69">
        <w:t>5</w:t>
      </w:r>
      <w:r>
        <w:fldChar w:fldCharType="end"/>
      </w:r>
    </w:p>
    <w:p w14:paraId="24BA8FF7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1.8 Определения, обозначения и сокращения</w:t>
      </w:r>
      <w:r>
        <w:tab/>
      </w:r>
      <w:r>
        <w:fldChar w:fldCharType="begin"/>
      </w:r>
      <w:r>
        <w:instrText xml:space="preserve"> PAGEREF _Toc470600345 \h </w:instrText>
      </w:r>
      <w:r>
        <w:fldChar w:fldCharType="separate"/>
      </w:r>
      <w:r w:rsidR="00792B69">
        <w:t>5</w:t>
      </w:r>
      <w:r>
        <w:fldChar w:fldCharType="end"/>
      </w:r>
    </w:p>
    <w:p w14:paraId="2431C5B5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2 НАЗНАЧЕНИЕ И ЦЕЛИ СОЗДАНИЯ СИСТЕМЫ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470600346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6</w:t>
      </w:r>
      <w:r>
        <w:rPr>
          <w:noProof/>
        </w:rPr>
        <w:fldChar w:fldCharType="end"/>
      </w:r>
    </w:p>
    <w:p w14:paraId="247A7577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2.1 Назначение системы</w:t>
      </w:r>
      <w:r>
        <w:tab/>
      </w:r>
      <w:r>
        <w:fldChar w:fldCharType="begin"/>
      </w:r>
      <w:r>
        <w:instrText xml:space="preserve"> PAGEREF _Toc470600347 \h </w:instrText>
      </w:r>
      <w:r>
        <w:fldChar w:fldCharType="separate"/>
      </w:r>
      <w:r w:rsidR="00792B69">
        <w:t>6</w:t>
      </w:r>
      <w:r>
        <w:fldChar w:fldCharType="end"/>
      </w:r>
    </w:p>
    <w:p w14:paraId="08F91F5D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2.2 Цели создания системы</w:t>
      </w:r>
      <w:r>
        <w:tab/>
      </w:r>
      <w:r>
        <w:fldChar w:fldCharType="begin"/>
      </w:r>
      <w:r>
        <w:instrText xml:space="preserve"> PAGEREF _Toc470600348 \h </w:instrText>
      </w:r>
      <w:r>
        <w:fldChar w:fldCharType="separate"/>
      </w:r>
      <w:r w:rsidR="00792B69">
        <w:t>7</w:t>
      </w:r>
      <w:r>
        <w:fldChar w:fldCharType="end"/>
      </w:r>
    </w:p>
    <w:p w14:paraId="5834F10D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3 ХАРАКТЕРИСТИКА ОБЪЕКТА АВТОМАТИЗАЦИИ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470600349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9</w:t>
      </w:r>
      <w:r>
        <w:rPr>
          <w:noProof/>
        </w:rPr>
        <w:fldChar w:fldCharType="end"/>
      </w:r>
    </w:p>
    <w:p w14:paraId="02105765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3.1 Объект автоматизации</w:t>
      </w:r>
      <w:r>
        <w:tab/>
      </w:r>
      <w:r>
        <w:fldChar w:fldCharType="begin"/>
      </w:r>
      <w:r>
        <w:instrText xml:space="preserve"> PAGEREF _Toc470600350 \h </w:instrText>
      </w:r>
      <w:r>
        <w:fldChar w:fldCharType="separate"/>
      </w:r>
      <w:r w:rsidR="00792B69">
        <w:t>9</w:t>
      </w:r>
      <w:r>
        <w:fldChar w:fldCharType="end"/>
      </w:r>
    </w:p>
    <w:p w14:paraId="47F55EB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3.2 Автоматизируемые процессы</w:t>
      </w:r>
      <w:r>
        <w:tab/>
      </w:r>
      <w:r>
        <w:fldChar w:fldCharType="begin"/>
      </w:r>
      <w:r>
        <w:instrText xml:space="preserve"> PAGEREF _Toc470600351 \h </w:instrText>
      </w:r>
      <w:r>
        <w:fldChar w:fldCharType="separate"/>
      </w:r>
      <w:r w:rsidR="00792B69">
        <w:t>9</w:t>
      </w:r>
      <w:r>
        <w:fldChar w:fldCharType="end"/>
      </w:r>
    </w:p>
    <w:p w14:paraId="2B40301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3.3 Внедренные информационные системы организации</w:t>
      </w:r>
      <w:r>
        <w:tab/>
      </w:r>
      <w:r>
        <w:fldChar w:fldCharType="begin"/>
      </w:r>
      <w:r>
        <w:instrText xml:space="preserve"> PAGEREF _Toc470600352 \h </w:instrText>
      </w:r>
      <w:r>
        <w:fldChar w:fldCharType="separate"/>
      </w:r>
      <w:r w:rsidR="00792B69">
        <w:t>12</w:t>
      </w:r>
      <w:r>
        <w:fldChar w:fldCharType="end"/>
      </w:r>
    </w:p>
    <w:p w14:paraId="58827C89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3.4 Существующее техническое обеспечение</w:t>
      </w:r>
      <w:r>
        <w:tab/>
      </w:r>
      <w:r>
        <w:fldChar w:fldCharType="begin"/>
      </w:r>
      <w:r>
        <w:instrText xml:space="preserve"> PAGEREF _Toc470600353 \h </w:instrText>
      </w:r>
      <w:r>
        <w:fldChar w:fldCharType="separate"/>
      </w:r>
      <w:r w:rsidR="00792B69">
        <w:t>12</w:t>
      </w:r>
      <w:r>
        <w:fldChar w:fldCharType="end"/>
      </w:r>
    </w:p>
    <w:p w14:paraId="20F06FDC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4 ТРЕБОВАНИЯ К СИСТЕМЕ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470600354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13</w:t>
      </w:r>
      <w:r>
        <w:rPr>
          <w:noProof/>
        </w:rPr>
        <w:fldChar w:fldCharType="end"/>
      </w:r>
    </w:p>
    <w:p w14:paraId="43000777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4.1 Требования к функциональным характеристикам</w:t>
      </w:r>
      <w:r>
        <w:tab/>
      </w:r>
      <w:r>
        <w:fldChar w:fldCharType="begin"/>
      </w:r>
      <w:r>
        <w:instrText xml:space="preserve"> PAGEREF _Toc470600355 \h </w:instrText>
      </w:r>
      <w:r>
        <w:fldChar w:fldCharType="separate"/>
      </w:r>
      <w:r w:rsidR="00792B69">
        <w:t>13</w:t>
      </w:r>
      <w:r>
        <w:fldChar w:fldCharType="end"/>
      </w:r>
    </w:p>
    <w:p w14:paraId="732B3113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4.1.1 Идентификация, аутентификация и управление доступом к функциям системы</w:t>
      </w:r>
      <w:r>
        <w:tab/>
      </w:r>
      <w:r>
        <w:fldChar w:fldCharType="begin"/>
      </w:r>
      <w:r>
        <w:instrText xml:space="preserve"> PAGEREF _Toc470600356 \h </w:instrText>
      </w:r>
      <w:r>
        <w:fldChar w:fldCharType="separate"/>
      </w:r>
      <w:r w:rsidR="00792B69">
        <w:t>13</w:t>
      </w:r>
      <w:r>
        <w:fldChar w:fldCharType="end"/>
      </w:r>
    </w:p>
    <w:p w14:paraId="5B06A5BB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4.1.2 Редактирование структуры объекта строительства</w:t>
      </w:r>
      <w:r>
        <w:tab/>
      </w:r>
      <w:r>
        <w:fldChar w:fldCharType="begin"/>
      </w:r>
      <w:r>
        <w:instrText xml:space="preserve"> PAGEREF _Toc470600357 \h </w:instrText>
      </w:r>
      <w:r>
        <w:fldChar w:fldCharType="separate"/>
      </w:r>
      <w:r w:rsidR="00792B69">
        <w:t>15</w:t>
      </w:r>
      <w:r>
        <w:fldChar w:fldCharType="end"/>
      </w:r>
    </w:p>
    <w:p w14:paraId="2910CC47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4.1.3 Формирование графиков производства работ</w:t>
      </w:r>
      <w:r>
        <w:tab/>
      </w:r>
      <w:r>
        <w:fldChar w:fldCharType="begin"/>
      </w:r>
      <w:r>
        <w:instrText xml:space="preserve"> PAGEREF _Toc470600358 \h </w:instrText>
      </w:r>
      <w:r>
        <w:fldChar w:fldCharType="separate"/>
      </w:r>
      <w:r w:rsidR="00792B69">
        <w:t>19</w:t>
      </w:r>
      <w:r>
        <w:fldChar w:fldCharType="end"/>
      </w:r>
    </w:p>
    <w:p w14:paraId="0479955D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4.1.4 Формирование документа о выполненных работах</w:t>
      </w:r>
      <w:r>
        <w:tab/>
      </w:r>
      <w:r>
        <w:fldChar w:fldCharType="begin"/>
      </w:r>
      <w:r>
        <w:instrText xml:space="preserve"> PAGEREF _Toc470600359 \h </w:instrText>
      </w:r>
      <w:r>
        <w:fldChar w:fldCharType="separate"/>
      </w:r>
      <w:r w:rsidR="00792B69">
        <w:t>25</w:t>
      </w:r>
      <w:r>
        <w:fldChar w:fldCharType="end"/>
      </w:r>
    </w:p>
    <w:p w14:paraId="4763D4E5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4.1.5 Учет материалов</w:t>
      </w:r>
      <w:r>
        <w:tab/>
      </w:r>
      <w:r>
        <w:fldChar w:fldCharType="begin"/>
      </w:r>
      <w:r>
        <w:instrText xml:space="preserve"> PAGEREF _Toc470600360 \h </w:instrText>
      </w:r>
      <w:r>
        <w:fldChar w:fldCharType="separate"/>
      </w:r>
      <w:r w:rsidR="00792B69">
        <w:t>27</w:t>
      </w:r>
      <w:r>
        <w:fldChar w:fldCharType="end"/>
      </w:r>
    </w:p>
    <w:p w14:paraId="5BEB334D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4.1.6 Получение аналитических отчетов</w:t>
      </w:r>
      <w:r>
        <w:tab/>
      </w:r>
      <w:r>
        <w:fldChar w:fldCharType="begin"/>
      </w:r>
      <w:r>
        <w:instrText xml:space="preserve"> PAGEREF _Toc470600361 \h </w:instrText>
      </w:r>
      <w:r>
        <w:fldChar w:fldCharType="separate"/>
      </w:r>
      <w:r w:rsidR="00792B69">
        <w:t>29</w:t>
      </w:r>
      <w:r>
        <w:fldChar w:fldCharType="end"/>
      </w:r>
    </w:p>
    <w:p w14:paraId="691BF034" w14:textId="77777777" w:rsidR="00E67D01" w:rsidRDefault="00E67D01">
      <w:pPr>
        <w:pStyle w:val="31"/>
        <w:rPr>
          <w:rFonts w:asciiTheme="minorHAnsi" w:eastAsiaTheme="minorEastAsia" w:hAnsiTheme="minorHAnsi" w:cstheme="minorBidi"/>
          <w:sz w:val="22"/>
          <w:szCs w:val="22"/>
        </w:rPr>
      </w:pPr>
      <w:r>
        <w:t>4.1.7 Сервисные функции</w:t>
      </w:r>
      <w:r>
        <w:tab/>
      </w:r>
      <w:r>
        <w:fldChar w:fldCharType="begin"/>
      </w:r>
      <w:r>
        <w:instrText xml:space="preserve"> PAGEREF _Toc470600362 \h </w:instrText>
      </w:r>
      <w:r>
        <w:fldChar w:fldCharType="separate"/>
      </w:r>
      <w:r w:rsidR="00792B69">
        <w:t>31</w:t>
      </w:r>
      <w:r>
        <w:fldChar w:fldCharType="end"/>
      </w:r>
    </w:p>
    <w:p w14:paraId="6FDAF5E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4.2 Требования к надежности</w:t>
      </w:r>
      <w:r>
        <w:tab/>
      </w:r>
      <w:r>
        <w:fldChar w:fldCharType="begin"/>
      </w:r>
      <w:r>
        <w:instrText xml:space="preserve"> PAGEREF _Toc470600363 \h </w:instrText>
      </w:r>
      <w:r>
        <w:fldChar w:fldCharType="separate"/>
      </w:r>
      <w:r w:rsidR="00792B69">
        <w:t>32</w:t>
      </w:r>
      <w:r>
        <w:fldChar w:fldCharType="end"/>
      </w:r>
    </w:p>
    <w:p w14:paraId="3E194251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4.3 Условия эксплуатации</w:t>
      </w:r>
      <w:r>
        <w:tab/>
      </w:r>
      <w:r>
        <w:fldChar w:fldCharType="begin"/>
      </w:r>
      <w:r>
        <w:instrText xml:space="preserve"> PAGEREF _Toc470600364 \h </w:instrText>
      </w:r>
      <w:r>
        <w:fldChar w:fldCharType="separate"/>
      </w:r>
      <w:r w:rsidR="00792B69">
        <w:t>34</w:t>
      </w:r>
      <w:r>
        <w:fldChar w:fldCharType="end"/>
      </w:r>
    </w:p>
    <w:p w14:paraId="6A11E056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4.4 Требования к составу и параметрам технических средств</w:t>
      </w:r>
      <w:r>
        <w:tab/>
      </w:r>
      <w:r>
        <w:fldChar w:fldCharType="begin"/>
      </w:r>
      <w:r>
        <w:instrText xml:space="preserve"> PAGEREF _Toc470600365 \h </w:instrText>
      </w:r>
      <w:r>
        <w:fldChar w:fldCharType="separate"/>
      </w:r>
      <w:r w:rsidR="00792B69">
        <w:t>35</w:t>
      </w:r>
      <w:r>
        <w:fldChar w:fldCharType="end"/>
      </w:r>
    </w:p>
    <w:p w14:paraId="4AD824F3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4.5 Требования к информационной и программной совместимости</w:t>
      </w:r>
      <w:r>
        <w:tab/>
      </w:r>
      <w:r>
        <w:fldChar w:fldCharType="begin"/>
      </w:r>
      <w:r>
        <w:instrText xml:space="preserve"> PAGEREF _Toc470600366 \h </w:instrText>
      </w:r>
      <w:r>
        <w:fldChar w:fldCharType="separate"/>
      </w:r>
      <w:r w:rsidR="00792B69">
        <w:t>35</w:t>
      </w:r>
      <w:r>
        <w:fldChar w:fldCharType="end"/>
      </w:r>
    </w:p>
    <w:p w14:paraId="610E52B8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4.6 Требования к патентной чистоте</w:t>
      </w:r>
      <w:r>
        <w:tab/>
      </w:r>
      <w:r>
        <w:fldChar w:fldCharType="begin"/>
      </w:r>
      <w:r>
        <w:instrText xml:space="preserve"> PAGEREF _Toc470600367 \h </w:instrText>
      </w:r>
      <w:r>
        <w:fldChar w:fldCharType="separate"/>
      </w:r>
      <w:r w:rsidR="00792B69">
        <w:t>38</w:t>
      </w:r>
      <w:r>
        <w:fldChar w:fldCharType="end"/>
      </w:r>
    </w:p>
    <w:p w14:paraId="7D8851E1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4.7 Требования к маркировке и упаковке</w:t>
      </w:r>
      <w:r>
        <w:tab/>
      </w:r>
      <w:r>
        <w:fldChar w:fldCharType="begin"/>
      </w:r>
      <w:r>
        <w:instrText xml:space="preserve"> PAGEREF _Toc470600368 \h </w:instrText>
      </w:r>
      <w:r>
        <w:fldChar w:fldCharType="separate"/>
      </w:r>
      <w:r w:rsidR="00792B69">
        <w:t>39</w:t>
      </w:r>
      <w:r>
        <w:fldChar w:fldCharType="end"/>
      </w:r>
    </w:p>
    <w:p w14:paraId="71BA1A4C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4.8 Требования к транспортированию и хранению</w:t>
      </w:r>
      <w:r>
        <w:tab/>
      </w:r>
      <w:r>
        <w:fldChar w:fldCharType="begin"/>
      </w:r>
      <w:r>
        <w:instrText xml:space="preserve"> PAGEREF _Toc470600369 \h </w:instrText>
      </w:r>
      <w:r>
        <w:fldChar w:fldCharType="separate"/>
      </w:r>
      <w:r w:rsidR="00792B69">
        <w:t>39</w:t>
      </w:r>
      <w:r>
        <w:fldChar w:fldCharType="end"/>
      </w:r>
    </w:p>
    <w:p w14:paraId="0B8FD5AA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5 ТРЕБОВАНИЯ К ПРОГРАММНОЙ ДОКУМЕНТАЦИИ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470600370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40</w:t>
      </w:r>
      <w:r>
        <w:rPr>
          <w:noProof/>
        </w:rPr>
        <w:fldChar w:fldCharType="end"/>
      </w:r>
    </w:p>
    <w:p w14:paraId="28049E92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6 СТАДИИ И ЭТАПЫ РАЗРАБОТКИ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470600371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41</w:t>
      </w:r>
      <w:r>
        <w:rPr>
          <w:noProof/>
        </w:rPr>
        <w:fldChar w:fldCharType="end"/>
      </w:r>
    </w:p>
    <w:p w14:paraId="54440946" w14:textId="77777777" w:rsidR="00E67D01" w:rsidRDefault="00E67D01">
      <w:pPr>
        <w:pStyle w:val="10"/>
        <w:rPr>
          <w:rFonts w:asciiTheme="minorHAnsi" w:eastAsiaTheme="minorEastAsia" w:hAnsiTheme="minorHAnsi" w:cstheme="minorBidi"/>
          <w:noProof/>
          <w:sz w:val="22"/>
          <w:szCs w:val="22"/>
          <w:lang w:val="ru-RU"/>
        </w:rPr>
      </w:pPr>
      <w:r w:rsidRPr="00E67D01">
        <w:rPr>
          <w:noProof/>
          <w:lang w:val="ru-RU"/>
        </w:rPr>
        <w:t>7 ПОРЯДОК КОНТРОЛЯ И ПРИЕМКИ</w:t>
      </w:r>
      <w:r w:rsidRPr="00E67D01">
        <w:rPr>
          <w:noProof/>
          <w:lang w:val="ru-RU"/>
        </w:rPr>
        <w:tab/>
      </w:r>
      <w:r>
        <w:rPr>
          <w:noProof/>
        </w:rPr>
        <w:fldChar w:fldCharType="begin"/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  <w:instrText>PAGEREF</w:instrText>
      </w:r>
      <w:r w:rsidRPr="00E67D01">
        <w:rPr>
          <w:noProof/>
          <w:lang w:val="ru-RU"/>
        </w:rPr>
        <w:instrText xml:space="preserve"> _</w:instrText>
      </w:r>
      <w:r>
        <w:rPr>
          <w:noProof/>
        </w:rPr>
        <w:instrText>Toc</w:instrText>
      </w:r>
      <w:r w:rsidRPr="00E67D01">
        <w:rPr>
          <w:noProof/>
          <w:lang w:val="ru-RU"/>
        </w:rPr>
        <w:instrText>470600372 \</w:instrText>
      </w:r>
      <w:r>
        <w:rPr>
          <w:noProof/>
        </w:rPr>
        <w:instrText>h</w:instrText>
      </w:r>
      <w:r w:rsidRPr="00E67D01">
        <w:rPr>
          <w:noProof/>
          <w:lang w:val="ru-RU"/>
        </w:rPr>
        <w:instrText xml:space="preserve"> </w:instrText>
      </w:r>
      <w:r>
        <w:rPr>
          <w:noProof/>
        </w:rPr>
      </w:r>
      <w:r>
        <w:rPr>
          <w:noProof/>
        </w:rPr>
        <w:fldChar w:fldCharType="separate"/>
      </w:r>
      <w:r w:rsidR="00792B69" w:rsidRPr="00792B69">
        <w:rPr>
          <w:noProof/>
          <w:lang w:val="ru-RU"/>
        </w:rPr>
        <w:t>43</w:t>
      </w:r>
      <w:r>
        <w:rPr>
          <w:noProof/>
        </w:rPr>
        <w:fldChar w:fldCharType="end"/>
      </w:r>
    </w:p>
    <w:p w14:paraId="5124B226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7.1 Виды испытаний</w:t>
      </w:r>
      <w:r>
        <w:tab/>
      </w:r>
      <w:r>
        <w:fldChar w:fldCharType="begin"/>
      </w:r>
      <w:r>
        <w:instrText xml:space="preserve"> PAGEREF _Toc470600373 \h </w:instrText>
      </w:r>
      <w:r>
        <w:fldChar w:fldCharType="separate"/>
      </w:r>
      <w:r w:rsidR="00792B69">
        <w:t>43</w:t>
      </w:r>
      <w:r>
        <w:fldChar w:fldCharType="end"/>
      </w:r>
    </w:p>
    <w:p w14:paraId="07D32EFB" w14:textId="77777777" w:rsidR="00E67D01" w:rsidRDefault="00E67D01">
      <w:pPr>
        <w:pStyle w:val="21"/>
        <w:rPr>
          <w:rFonts w:asciiTheme="minorHAnsi" w:eastAsiaTheme="minorEastAsia" w:hAnsiTheme="minorHAnsi" w:cstheme="minorBidi"/>
          <w:sz w:val="22"/>
          <w:szCs w:val="22"/>
        </w:rPr>
      </w:pPr>
      <w:r>
        <w:t>7.2 Общие требования к приемке работы</w:t>
      </w:r>
      <w:r>
        <w:tab/>
      </w:r>
      <w:r>
        <w:fldChar w:fldCharType="begin"/>
      </w:r>
      <w:r>
        <w:instrText xml:space="preserve"> PAGEREF _Toc470600374 \h </w:instrText>
      </w:r>
      <w:r>
        <w:fldChar w:fldCharType="separate"/>
      </w:r>
      <w:r w:rsidR="00792B69">
        <w:t>43</w:t>
      </w:r>
      <w:r>
        <w:fldChar w:fldCharType="end"/>
      </w:r>
    </w:p>
    <w:p w14:paraId="6FD5C332" w14:textId="5B8BEEFB" w:rsidR="00CE0754" w:rsidRDefault="00CE0754" w:rsidP="00E67D01">
      <w:pPr>
        <w:pStyle w:val="1"/>
      </w:pPr>
      <w:r>
        <w:lastRenderedPageBreak/>
        <w:fldChar w:fldCharType="end"/>
      </w:r>
      <w:bookmarkStart w:id="0" w:name="_Toc470600337"/>
      <w:r w:rsidR="003E480B">
        <w:t>ОБЩИЕ СВЕДЕНИЯ</w:t>
      </w:r>
      <w:bookmarkEnd w:id="0"/>
    </w:p>
    <w:p w14:paraId="76AE49D3" w14:textId="77777777" w:rsidR="00A04F79" w:rsidRDefault="00CE0754" w:rsidP="00756FC7">
      <w:pPr>
        <w:pStyle w:val="3"/>
        <w:spacing w:before="0" w:after="0" w:line="276" w:lineRule="auto"/>
      </w:pPr>
      <w:bookmarkStart w:id="1" w:name="_Toc470600338"/>
      <w:r>
        <w:t xml:space="preserve">Наименование </w:t>
      </w:r>
      <w:r w:rsidR="00A04F79">
        <w:t>системы</w:t>
      </w:r>
      <w:bookmarkEnd w:id="1"/>
    </w:p>
    <w:p w14:paraId="17531CD0" w14:textId="77777777" w:rsidR="00CE0754" w:rsidRDefault="00A04F79" w:rsidP="00756FC7">
      <w:pPr>
        <w:pStyle w:val="4"/>
        <w:spacing w:line="276" w:lineRule="auto"/>
      </w:pPr>
      <w:r>
        <w:t>Полное наименование системы: Комплексная автоматизированная система планирования, учета и контроля строительных работ</w:t>
      </w:r>
      <w:r w:rsidR="00CE0754">
        <w:t>.</w:t>
      </w:r>
    </w:p>
    <w:p w14:paraId="6A852676" w14:textId="74803240" w:rsidR="00A04F79" w:rsidRDefault="00A04F79" w:rsidP="00756FC7">
      <w:pPr>
        <w:pStyle w:val="4"/>
        <w:spacing w:line="276" w:lineRule="auto"/>
      </w:pPr>
      <w:r>
        <w:t xml:space="preserve">Краткое </w:t>
      </w:r>
      <w:r w:rsidR="002C5F90">
        <w:t>наименование</w:t>
      </w:r>
      <w:r>
        <w:t xml:space="preserve"> системы: Комплексная автоматизированная система планирования; КАСП; Система.</w:t>
      </w:r>
    </w:p>
    <w:p w14:paraId="112160F9" w14:textId="77777777" w:rsidR="00CE0754" w:rsidRDefault="00A04F79" w:rsidP="00756FC7">
      <w:pPr>
        <w:pStyle w:val="3"/>
        <w:spacing w:before="0" w:after="0" w:line="276" w:lineRule="auto"/>
      </w:pPr>
      <w:bookmarkStart w:id="2" w:name="_Toc470600339"/>
      <w:r w:rsidRPr="00A04F79">
        <w:t>Основания для проведения работ</w:t>
      </w:r>
      <w:bookmarkEnd w:id="2"/>
    </w:p>
    <w:p w14:paraId="4891FDB5" w14:textId="04025D0F" w:rsidR="00A04F79" w:rsidRDefault="00A04F79" w:rsidP="00756FC7">
      <w:pPr>
        <w:pStyle w:val="4"/>
        <w:spacing w:line="276" w:lineRule="auto"/>
      </w:pPr>
      <w:r>
        <w:t xml:space="preserve">Работа проводится по </w:t>
      </w:r>
      <w:r w:rsidR="00AE6219">
        <w:t>инициативе</w:t>
      </w:r>
      <w:r>
        <w:t xml:space="preserve"> сторон.</w:t>
      </w:r>
    </w:p>
    <w:p w14:paraId="23BEED03" w14:textId="77777777" w:rsidR="006902DF" w:rsidRDefault="006902DF" w:rsidP="00756FC7">
      <w:pPr>
        <w:pStyle w:val="4"/>
        <w:spacing w:line="276" w:lineRule="auto"/>
      </w:pPr>
      <w:r w:rsidRPr="006902DF">
        <w:rPr>
          <w:highlight w:val="yellow"/>
        </w:rPr>
        <w:t>Приводится шифр темы (если есть) или номер договора</w:t>
      </w:r>
      <w:r>
        <w:t>.</w:t>
      </w:r>
    </w:p>
    <w:p w14:paraId="6E9740E9" w14:textId="77777777" w:rsidR="00CE0754" w:rsidRDefault="00CE0754" w:rsidP="00756FC7">
      <w:pPr>
        <w:pStyle w:val="3"/>
        <w:spacing w:before="0" w:after="0" w:line="276" w:lineRule="auto"/>
      </w:pPr>
      <w:bookmarkStart w:id="3" w:name="_Toc470600340"/>
      <w:r w:rsidRPr="00CE0754">
        <w:t>Наименование организаций – Заказчика и Разработчика</w:t>
      </w:r>
      <w:bookmarkEnd w:id="3"/>
    </w:p>
    <w:p w14:paraId="3BA22D05" w14:textId="77777777" w:rsidR="00CE0754" w:rsidRDefault="00CE0754" w:rsidP="00756FC7">
      <w:pPr>
        <w:pStyle w:val="4"/>
        <w:spacing w:line="276" w:lineRule="auto"/>
      </w:pPr>
      <w:r>
        <w:t xml:space="preserve">Заказчик — </w:t>
      </w:r>
      <w:r w:rsidRPr="006902DF">
        <w:rPr>
          <w:highlight w:val="yellow"/>
        </w:rPr>
        <w:t>Название организации, адрес фактический, телефон/факс</w:t>
      </w:r>
      <w:r>
        <w:t>.</w:t>
      </w:r>
    </w:p>
    <w:p w14:paraId="57A5F4C1" w14:textId="0DB013F9" w:rsidR="006902DF" w:rsidRDefault="00CE0754" w:rsidP="00756FC7">
      <w:pPr>
        <w:pStyle w:val="4"/>
        <w:spacing w:line="276" w:lineRule="auto"/>
      </w:pPr>
      <w:r>
        <w:t>Разработчик —</w:t>
      </w:r>
      <w:r w:rsidR="006902DF" w:rsidRPr="006902DF">
        <w:t>.</w:t>
      </w:r>
      <w:r w:rsidR="006902DF" w:rsidRPr="006902DF">
        <w:tab/>
      </w:r>
    </w:p>
    <w:p w14:paraId="14AB6516" w14:textId="77777777" w:rsidR="00CE0754" w:rsidRDefault="006902DF" w:rsidP="00756FC7">
      <w:pPr>
        <w:pStyle w:val="3"/>
        <w:spacing w:before="0" w:after="0" w:line="276" w:lineRule="auto"/>
      </w:pPr>
      <w:bookmarkStart w:id="4" w:name="_Toc470600341"/>
      <w:r>
        <w:t>Плановые сроки начала и окончания работ по созданию системы</w:t>
      </w:r>
      <w:bookmarkEnd w:id="4"/>
    </w:p>
    <w:p w14:paraId="0E51AFB9" w14:textId="6BE3C011" w:rsidR="006902DF" w:rsidRDefault="006902DF" w:rsidP="00756FC7">
      <w:pPr>
        <w:pStyle w:val="4"/>
        <w:spacing w:line="276" w:lineRule="auto"/>
      </w:pPr>
      <w:r>
        <w:t>Плановый срок начала работ по созданию Комплексной автоматизированной системы планирования —.</w:t>
      </w:r>
    </w:p>
    <w:p w14:paraId="6ECEFE8E" w14:textId="00909B77" w:rsidR="006902DF" w:rsidRDefault="006902DF" w:rsidP="00756FC7">
      <w:pPr>
        <w:pStyle w:val="4"/>
        <w:spacing w:line="276" w:lineRule="auto"/>
      </w:pPr>
      <w:r>
        <w:t>Плановый срок окончания работ по созданию Комплексной автоматизированной системы планирования —</w:t>
      </w:r>
      <w:bookmarkStart w:id="5" w:name="_GoBack"/>
      <w:bookmarkEnd w:id="5"/>
      <w:r>
        <w:t>.</w:t>
      </w:r>
    </w:p>
    <w:p w14:paraId="16089030" w14:textId="77777777" w:rsidR="002D19B5" w:rsidRDefault="002D19B5" w:rsidP="00756FC7">
      <w:pPr>
        <w:pStyle w:val="3"/>
        <w:spacing w:before="0" w:after="0" w:line="276" w:lineRule="auto"/>
      </w:pPr>
      <w:bookmarkStart w:id="6" w:name="_Toc470600342"/>
      <w:r>
        <w:t>Источники и порядок финансирования работ</w:t>
      </w:r>
      <w:bookmarkEnd w:id="6"/>
    </w:p>
    <w:p w14:paraId="61904BFD" w14:textId="77777777" w:rsidR="002D19B5" w:rsidRDefault="002D19B5" w:rsidP="00756FC7">
      <w:pPr>
        <w:pStyle w:val="4"/>
        <w:spacing w:line="276" w:lineRule="auto"/>
      </w:pPr>
      <w:r>
        <w:t>Источником финансирования является</w:t>
      </w:r>
      <w:r>
        <w:rPr>
          <w:lang w:val="en-US"/>
        </w:rPr>
        <w:t xml:space="preserve"> </w:t>
      </w:r>
      <w:r w:rsidRPr="002D19B5">
        <w:rPr>
          <w:highlight w:val="yellow"/>
          <w:lang w:val="en-US"/>
        </w:rPr>
        <w:t>..</w:t>
      </w:r>
      <w:r w:rsidRPr="002D19B5">
        <w:rPr>
          <w:highlight w:val="yellow"/>
        </w:rPr>
        <w:t>.</w:t>
      </w:r>
    </w:p>
    <w:p w14:paraId="77C01ED8" w14:textId="77777777" w:rsidR="002D19B5" w:rsidRDefault="002D19B5" w:rsidP="00756FC7">
      <w:pPr>
        <w:pStyle w:val="4"/>
        <w:spacing w:line="276" w:lineRule="auto"/>
      </w:pPr>
      <w:r>
        <w:t>Порядок финансирования определяется</w:t>
      </w:r>
      <w:r>
        <w:rPr>
          <w:lang w:val="en-US"/>
        </w:rPr>
        <w:t xml:space="preserve"> </w:t>
      </w:r>
      <w:r w:rsidRPr="002D19B5">
        <w:rPr>
          <w:highlight w:val="yellow"/>
          <w:lang w:val="en-US"/>
        </w:rPr>
        <w:t>..</w:t>
      </w:r>
      <w:r w:rsidRPr="002D19B5">
        <w:rPr>
          <w:highlight w:val="yellow"/>
        </w:rPr>
        <w:t>.</w:t>
      </w:r>
    </w:p>
    <w:p w14:paraId="206C40ED" w14:textId="77777777" w:rsidR="002D19B5" w:rsidRDefault="002D19B5" w:rsidP="00756FC7">
      <w:pPr>
        <w:pStyle w:val="3"/>
        <w:spacing w:before="0" w:after="0" w:line="276" w:lineRule="auto"/>
      </w:pPr>
      <w:bookmarkStart w:id="7" w:name="_Toc470600343"/>
      <w:r w:rsidRPr="002D19B5">
        <w:t>Пор</w:t>
      </w:r>
      <w:r>
        <w:t>ядок оформления и предъявления З</w:t>
      </w:r>
      <w:r w:rsidRPr="002D19B5">
        <w:t>аказчику результатов работ по созданию системы</w:t>
      </w:r>
      <w:bookmarkEnd w:id="7"/>
    </w:p>
    <w:p w14:paraId="740392B2" w14:textId="77777777" w:rsidR="002D19B5" w:rsidRDefault="002D19B5" w:rsidP="00756FC7">
      <w:pPr>
        <w:pStyle w:val="4"/>
        <w:spacing w:line="276" w:lineRule="auto"/>
      </w:pPr>
      <w:r>
        <w:t xml:space="preserve">Система передается в виде функционирующего комплекса на базе средств вычислительной техники Заказчика и Исполнителя в сроки, установленные </w:t>
      </w:r>
      <w:r w:rsidRPr="002D19B5">
        <w:rPr>
          <w:highlight w:val="yellow"/>
        </w:rPr>
        <w:t>Договором</w:t>
      </w:r>
      <w:r>
        <w:t xml:space="preserve">. </w:t>
      </w:r>
    </w:p>
    <w:p w14:paraId="481FA542" w14:textId="77777777" w:rsidR="002D19B5" w:rsidRDefault="002D19B5" w:rsidP="00756FC7">
      <w:pPr>
        <w:pStyle w:val="4"/>
        <w:spacing w:line="276" w:lineRule="auto"/>
      </w:pPr>
      <w:r>
        <w:t xml:space="preserve">Приемка системы осуществляется комиссией в составе уполномоченных представителей Заказчика и Исполнителя. </w:t>
      </w:r>
    </w:p>
    <w:p w14:paraId="0113B2B7" w14:textId="77777777" w:rsidR="002D19B5" w:rsidRDefault="002D19B5" w:rsidP="00756FC7">
      <w:pPr>
        <w:pStyle w:val="4"/>
        <w:spacing w:line="276" w:lineRule="auto"/>
      </w:pPr>
      <w:r>
        <w:t>Порядок предъявления системы, ее испытаний и окончательной приемки определен в п.6 настоящего ТЗ. Совместно с предъявлением системы производится сдача разработанного Исполнителем комплекта документации согласно п.8 настоящего ТЗ.</w:t>
      </w:r>
    </w:p>
    <w:p w14:paraId="6BBBD2DF" w14:textId="77777777" w:rsidR="002D19B5" w:rsidRDefault="002D19B5" w:rsidP="00756FC7">
      <w:pPr>
        <w:pStyle w:val="3"/>
        <w:spacing w:before="0" w:after="0" w:line="276" w:lineRule="auto"/>
      </w:pPr>
      <w:bookmarkStart w:id="8" w:name="_Toc470600344"/>
      <w:r w:rsidRPr="002D19B5">
        <w:t>Перечень нормативно-технических документов, методических материалов, использованных при разработке ТЗ</w:t>
      </w:r>
      <w:bookmarkEnd w:id="8"/>
    </w:p>
    <w:p w14:paraId="1F959E4A" w14:textId="77777777" w:rsidR="002D19B5" w:rsidRDefault="002D19B5" w:rsidP="00756FC7">
      <w:pPr>
        <w:pStyle w:val="4"/>
        <w:spacing w:line="276" w:lineRule="auto"/>
      </w:pPr>
      <w:r>
        <w:t>При разработке автоматизированной системы и создании проектно-эксплуатационной документации Исполнитель должен руководствоваться требованиями следующих нормативных документов:</w:t>
      </w:r>
    </w:p>
    <w:p w14:paraId="49E643D7" w14:textId="59F0FA74" w:rsidR="002D19B5" w:rsidRDefault="002D19B5" w:rsidP="00756FC7">
      <w:pPr>
        <w:pStyle w:val="8"/>
        <w:spacing w:line="276" w:lineRule="auto"/>
      </w:pPr>
      <w:r>
        <w:lastRenderedPageBreak/>
        <w:t xml:space="preserve">ГОСТ 19.201-78. </w:t>
      </w:r>
      <w:r w:rsidR="00F8065D">
        <w:t>Техническое задание. Требования к содержанию и оформлению</w:t>
      </w:r>
      <w:r>
        <w:t>;</w:t>
      </w:r>
    </w:p>
    <w:p w14:paraId="21C56979" w14:textId="77777777" w:rsidR="002D19B5" w:rsidRDefault="002D19B5" w:rsidP="00756FC7">
      <w:pPr>
        <w:pStyle w:val="8"/>
        <w:spacing w:line="276" w:lineRule="auto"/>
      </w:pPr>
      <w:r>
        <w:t>ГОСТ 34.601-90. Комплекс стандартов на автоматизированные системы. Автоматизированные системы. Стадии создания;</w:t>
      </w:r>
    </w:p>
    <w:p w14:paraId="2D6BFCAF" w14:textId="77777777" w:rsidR="002D19B5" w:rsidRDefault="002D19B5" w:rsidP="00756FC7">
      <w:pPr>
        <w:pStyle w:val="8"/>
        <w:spacing w:line="276" w:lineRule="auto"/>
      </w:pPr>
      <w:r>
        <w:t>ГОСТ 34.201-89. Информационная технология. Комплекс стандартов на автоматизированные системы. Виды, комплексность и обозначение документов при создании автоматизированных систем;</w:t>
      </w:r>
    </w:p>
    <w:p w14:paraId="22C9821E" w14:textId="77777777" w:rsidR="002D19B5" w:rsidRDefault="002D19B5" w:rsidP="00756FC7">
      <w:pPr>
        <w:pStyle w:val="8"/>
        <w:spacing w:line="276" w:lineRule="auto"/>
      </w:pPr>
      <w:r>
        <w:t>РД 50-34.698-90. Методические указания. Информационная технология. Комплекс стандартов на автоматизированные системы. Автоматизированные системы. Требования к содержанию документов.</w:t>
      </w:r>
    </w:p>
    <w:p w14:paraId="279189BF" w14:textId="77777777" w:rsidR="002D19B5" w:rsidRDefault="002D19B5" w:rsidP="00756FC7">
      <w:pPr>
        <w:pStyle w:val="3"/>
        <w:spacing w:before="0" w:after="0" w:line="276" w:lineRule="auto"/>
      </w:pPr>
      <w:bookmarkStart w:id="9" w:name="_Toc470600345"/>
      <w:r w:rsidRPr="002D19B5">
        <w:t>Определения, обозначения и сокращения</w:t>
      </w:r>
      <w:bookmarkEnd w:id="9"/>
    </w:p>
    <w:p w14:paraId="25C3AE2D" w14:textId="144FC35F" w:rsidR="00391D42" w:rsidRDefault="00391D42" w:rsidP="00756FC7">
      <w:pPr>
        <w:spacing w:line="276" w:lineRule="auto"/>
      </w:pPr>
      <w:r>
        <w:t xml:space="preserve">Таблица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1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Таблица \* ARABIC \s 1 </w:instrText>
      </w:r>
      <w:r w:rsidR="00EC1D36">
        <w:fldChar w:fldCharType="separate"/>
      </w:r>
      <w:r w:rsidR="00792B69">
        <w:rPr>
          <w:noProof/>
        </w:rPr>
        <w:t>1</w:t>
      </w:r>
      <w:r w:rsidR="00EC1D36">
        <w:rPr>
          <w:noProof/>
        </w:rPr>
        <w:fldChar w:fldCharType="end"/>
      </w:r>
      <w:r>
        <w:t xml:space="preserve"> —</w:t>
      </w:r>
      <w:r w:rsidR="00D501A4">
        <w:t xml:space="preserve"> Определения, обозначения и сокращения</w:t>
      </w:r>
    </w:p>
    <w:tbl>
      <w:tblPr>
        <w:tblStyle w:val="af5"/>
        <w:tblpPr w:leftFromText="180" w:rightFromText="180" w:vertAnchor="text" w:horzAnchor="margin" w:tblpY="36"/>
        <w:tblW w:w="0" w:type="auto"/>
        <w:tblLook w:val="04A0" w:firstRow="1" w:lastRow="0" w:firstColumn="1" w:lastColumn="0" w:noHBand="0" w:noVBand="1"/>
      </w:tblPr>
      <w:tblGrid>
        <w:gridCol w:w="799"/>
        <w:gridCol w:w="2939"/>
        <w:gridCol w:w="6174"/>
      </w:tblGrid>
      <w:tr w:rsidR="001B1FDF" w14:paraId="1077AB29" w14:textId="77777777" w:rsidTr="005D5E21">
        <w:tc>
          <w:tcPr>
            <w:tcW w:w="799" w:type="dxa"/>
          </w:tcPr>
          <w:p w14:paraId="7A1A6351" w14:textId="77777777" w:rsidR="001B1FDF" w:rsidRPr="002D19B5" w:rsidRDefault="001B1FDF" w:rsidP="001B1FDF">
            <w:pPr>
              <w:pStyle w:val="a6"/>
              <w:spacing w:line="276" w:lineRule="auto"/>
              <w:rPr>
                <w:rStyle w:val="afb"/>
              </w:rPr>
            </w:pPr>
            <w:r>
              <w:t>№</w:t>
            </w:r>
          </w:p>
        </w:tc>
        <w:tc>
          <w:tcPr>
            <w:tcW w:w="2939" w:type="dxa"/>
          </w:tcPr>
          <w:p w14:paraId="61611F6C" w14:textId="31EBC39C" w:rsidR="001B1FDF" w:rsidRDefault="009D41AD" w:rsidP="009D41AD">
            <w:pPr>
              <w:pStyle w:val="a6"/>
              <w:spacing w:line="276" w:lineRule="auto"/>
            </w:pPr>
            <w:r>
              <w:t xml:space="preserve">Определение, </w:t>
            </w:r>
            <w:r w:rsidR="001B1FDF">
              <w:t>Сокращение</w:t>
            </w:r>
            <w:r>
              <w:t xml:space="preserve"> (</w:t>
            </w:r>
            <w:r w:rsidR="003E1531">
              <w:t>обозначение</w:t>
            </w:r>
            <w:r>
              <w:t>)</w:t>
            </w:r>
          </w:p>
        </w:tc>
        <w:tc>
          <w:tcPr>
            <w:tcW w:w="6174" w:type="dxa"/>
            <w:vAlign w:val="center"/>
          </w:tcPr>
          <w:p w14:paraId="65FF5BF5" w14:textId="5A1407B7" w:rsidR="001B1FDF" w:rsidRDefault="001B1FDF" w:rsidP="001B1FDF">
            <w:pPr>
              <w:pStyle w:val="a6"/>
              <w:spacing w:line="276" w:lineRule="auto"/>
            </w:pPr>
            <w:r>
              <w:t>Расшифровка</w:t>
            </w:r>
            <w:r w:rsidR="003E1531">
              <w:t>/определение</w:t>
            </w:r>
          </w:p>
        </w:tc>
      </w:tr>
      <w:tr w:rsidR="00D11D78" w:rsidRPr="00855A96" w14:paraId="7DB724BA" w14:textId="77777777" w:rsidTr="002024B3">
        <w:tc>
          <w:tcPr>
            <w:tcW w:w="799" w:type="dxa"/>
          </w:tcPr>
          <w:p w14:paraId="65D05FA4" w14:textId="39938691" w:rsidR="00D11D78" w:rsidRPr="00C579A1" w:rsidRDefault="00D11D78" w:rsidP="00D11D78">
            <w:pPr>
              <w:pStyle w:val="a6"/>
              <w:spacing w:line="276" w:lineRule="auto"/>
              <w:rPr>
                <w:b w:val="0"/>
              </w:rPr>
            </w:pPr>
            <w:r w:rsidRPr="00C579A1">
              <w:rPr>
                <w:b w:val="0"/>
              </w:rPr>
              <w:t>1</w:t>
            </w:r>
          </w:p>
        </w:tc>
        <w:tc>
          <w:tcPr>
            <w:tcW w:w="2939" w:type="dxa"/>
          </w:tcPr>
          <w:p w14:paraId="05F20F5E" w14:textId="408E23E4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Объект строительства (строительный объект)</w:t>
            </w:r>
          </w:p>
        </w:tc>
        <w:tc>
          <w:tcPr>
            <w:tcW w:w="6174" w:type="dxa"/>
          </w:tcPr>
          <w:p w14:paraId="32443522" w14:textId="32E4D504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Здание, строение, сооружение, а также объекты, строительство которых не завершено (объекты незавершённого строительства), за исключением временных построек, киосков, нав</w:t>
            </w:r>
            <w:r w:rsidR="00922D5D" w:rsidRPr="004B10A7">
              <w:t>есов и других подобных построек</w:t>
            </w:r>
          </w:p>
        </w:tc>
      </w:tr>
      <w:tr w:rsidR="00D11D78" w:rsidRPr="00855A96" w14:paraId="3C49CA1A" w14:textId="77777777" w:rsidTr="002024B3">
        <w:tc>
          <w:tcPr>
            <w:tcW w:w="799" w:type="dxa"/>
          </w:tcPr>
          <w:p w14:paraId="4E4FF1BA" w14:textId="7EED55BC" w:rsidR="00D11D78" w:rsidRPr="00C579A1" w:rsidRDefault="00875210" w:rsidP="00D11D78">
            <w:pPr>
              <w:pStyle w:val="a6"/>
              <w:spacing w:line="276" w:lineRule="auto"/>
              <w:rPr>
                <w:b w:val="0"/>
              </w:rPr>
            </w:pPr>
            <w:r>
              <w:rPr>
                <w:b w:val="0"/>
              </w:rPr>
              <w:t>2</w:t>
            </w:r>
          </w:p>
        </w:tc>
        <w:tc>
          <w:tcPr>
            <w:tcW w:w="2939" w:type="dxa"/>
          </w:tcPr>
          <w:p w14:paraId="6BF95C96" w14:textId="3FD005A9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График выполнения работ</w:t>
            </w:r>
          </w:p>
        </w:tc>
        <w:tc>
          <w:tcPr>
            <w:tcW w:w="6174" w:type="dxa"/>
          </w:tcPr>
          <w:p w14:paraId="5861D589" w14:textId="492241B9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Документ, определяющий сроки, продолжительность и последовательность выполнения строительных работ на объекте, а также устанавливающий между ними взаимосвязь с учетом объемов, характера и особенностей строительного процесса</w:t>
            </w:r>
          </w:p>
        </w:tc>
      </w:tr>
      <w:tr w:rsidR="00D11D78" w14:paraId="188E0121" w14:textId="77777777" w:rsidTr="002024B3">
        <w:tc>
          <w:tcPr>
            <w:tcW w:w="799" w:type="dxa"/>
          </w:tcPr>
          <w:p w14:paraId="300C21DE" w14:textId="624DE6E1" w:rsidR="00D11D78" w:rsidRPr="00C579A1" w:rsidRDefault="00875210" w:rsidP="00D11D78">
            <w:pPr>
              <w:pStyle w:val="a6"/>
              <w:spacing w:line="276" w:lineRule="auto"/>
              <w:rPr>
                <w:b w:val="0"/>
              </w:rPr>
            </w:pPr>
            <w:r>
              <w:rPr>
                <w:b w:val="0"/>
              </w:rPr>
              <w:t>3</w:t>
            </w:r>
          </w:p>
        </w:tc>
        <w:tc>
          <w:tcPr>
            <w:tcW w:w="2939" w:type="dxa"/>
          </w:tcPr>
          <w:p w14:paraId="5C7C1B69" w14:textId="33CA4F35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График поставки материалов</w:t>
            </w:r>
          </w:p>
        </w:tc>
        <w:tc>
          <w:tcPr>
            <w:tcW w:w="6174" w:type="dxa"/>
          </w:tcPr>
          <w:p w14:paraId="20347C37" w14:textId="36CF48A2" w:rsidR="00D11D78" w:rsidRPr="004B10A7" w:rsidRDefault="008342E7" w:rsidP="00D11D78">
            <w:pPr>
              <w:pStyle w:val="aa"/>
              <w:spacing w:line="276" w:lineRule="auto"/>
            </w:pPr>
            <w:r w:rsidRPr="004B10A7">
              <w:t>Документ, в котором определен перечень материалов, необходимых для производства работ на строительном объекте в соответствие с Графиком выполнения работ, а также их о</w:t>
            </w:r>
            <w:r w:rsidR="00922D5D" w:rsidRPr="004B10A7">
              <w:t>бъем и сроки поставки на объект</w:t>
            </w:r>
          </w:p>
        </w:tc>
      </w:tr>
      <w:tr w:rsidR="00922D5D" w14:paraId="32157F69" w14:textId="77777777" w:rsidTr="002024B3">
        <w:tc>
          <w:tcPr>
            <w:tcW w:w="799" w:type="dxa"/>
          </w:tcPr>
          <w:p w14:paraId="6CED41F3" w14:textId="619F42CB" w:rsidR="00922D5D" w:rsidRPr="00C579A1" w:rsidRDefault="00875210" w:rsidP="00D11D78">
            <w:pPr>
              <w:pStyle w:val="a6"/>
              <w:spacing w:line="276" w:lineRule="auto"/>
              <w:rPr>
                <w:b w:val="0"/>
              </w:rPr>
            </w:pPr>
            <w:r>
              <w:rPr>
                <w:b w:val="0"/>
              </w:rPr>
              <w:t>4</w:t>
            </w:r>
          </w:p>
        </w:tc>
        <w:tc>
          <w:tcPr>
            <w:tcW w:w="2939" w:type="dxa"/>
          </w:tcPr>
          <w:p w14:paraId="650801EF" w14:textId="7DC5B3E3" w:rsidR="00922D5D" w:rsidRPr="004B10A7" w:rsidRDefault="00922D5D" w:rsidP="00D11D78">
            <w:pPr>
              <w:pStyle w:val="aa"/>
              <w:spacing w:line="276" w:lineRule="auto"/>
            </w:pPr>
            <w:r w:rsidRPr="004B10A7">
              <w:t>График финансирования</w:t>
            </w:r>
          </w:p>
        </w:tc>
        <w:tc>
          <w:tcPr>
            <w:tcW w:w="6174" w:type="dxa"/>
          </w:tcPr>
          <w:p w14:paraId="7F3F14FF" w14:textId="3381571F" w:rsidR="00922D5D" w:rsidRPr="004B10A7" w:rsidRDefault="00922D5D" w:rsidP="00D11D78">
            <w:pPr>
              <w:pStyle w:val="aa"/>
              <w:spacing w:line="276" w:lineRule="auto"/>
            </w:pPr>
            <w:r w:rsidRPr="004B10A7">
              <w:t>Документ, устанавливающий согласованные размер и сроки поступления денежных средств за выполненные или подлежащие выполнению работы от заказчика</w:t>
            </w:r>
          </w:p>
        </w:tc>
      </w:tr>
      <w:tr w:rsidR="00D11D78" w14:paraId="6571EA9E" w14:textId="77777777" w:rsidTr="002024B3">
        <w:tc>
          <w:tcPr>
            <w:tcW w:w="799" w:type="dxa"/>
          </w:tcPr>
          <w:p w14:paraId="179A7217" w14:textId="5EC704B0" w:rsidR="00D11D78" w:rsidRDefault="00875210" w:rsidP="00D11D78">
            <w:pPr>
              <w:pStyle w:val="aa"/>
              <w:spacing w:line="276" w:lineRule="auto"/>
              <w:jc w:val="center"/>
            </w:pPr>
            <w:r>
              <w:t>5</w:t>
            </w:r>
          </w:p>
        </w:tc>
        <w:tc>
          <w:tcPr>
            <w:tcW w:w="2939" w:type="dxa"/>
          </w:tcPr>
          <w:p w14:paraId="1B179BD3" w14:textId="7C3BB415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Вид работ</w:t>
            </w:r>
          </w:p>
        </w:tc>
        <w:tc>
          <w:tcPr>
            <w:tcW w:w="6174" w:type="dxa"/>
          </w:tcPr>
          <w:p w14:paraId="73C19B5B" w14:textId="7B1E5AC0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Детализация подраздела графика</w:t>
            </w:r>
          </w:p>
        </w:tc>
      </w:tr>
      <w:tr w:rsidR="00D11D78" w14:paraId="1C2D472B" w14:textId="77777777" w:rsidTr="002024B3">
        <w:tc>
          <w:tcPr>
            <w:tcW w:w="799" w:type="dxa"/>
          </w:tcPr>
          <w:p w14:paraId="53BF5634" w14:textId="140BB8CB" w:rsidR="00D11D78" w:rsidRDefault="00875210" w:rsidP="00D11D78">
            <w:pPr>
              <w:pStyle w:val="aa"/>
              <w:spacing w:line="276" w:lineRule="auto"/>
              <w:jc w:val="center"/>
            </w:pPr>
            <w:r>
              <w:t>6</w:t>
            </w:r>
          </w:p>
        </w:tc>
        <w:tc>
          <w:tcPr>
            <w:tcW w:w="2939" w:type="dxa"/>
          </w:tcPr>
          <w:p w14:paraId="6E5AE533" w14:textId="100FF7D1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Детальный план-график работ</w:t>
            </w:r>
          </w:p>
        </w:tc>
        <w:tc>
          <w:tcPr>
            <w:tcW w:w="6174" w:type="dxa"/>
          </w:tcPr>
          <w:p w14:paraId="3017CD57" w14:textId="4FA2D36F" w:rsidR="00D11D78" w:rsidRPr="004B10A7" w:rsidRDefault="00D11D78" w:rsidP="00D11D78">
            <w:pPr>
              <w:pStyle w:val="aa"/>
              <w:spacing w:line="276" w:lineRule="auto"/>
            </w:pPr>
            <w:r w:rsidRPr="004B10A7">
              <w:t>График выполнения работ составленный на неделю по дням в разрезе видов работ с указанием конкретного места их выполнения (секции, участка, помещения/системы)</w:t>
            </w:r>
          </w:p>
        </w:tc>
      </w:tr>
      <w:tr w:rsidR="00D11D78" w14:paraId="7C4C6290" w14:textId="77777777" w:rsidTr="002024B3">
        <w:tc>
          <w:tcPr>
            <w:tcW w:w="799" w:type="dxa"/>
          </w:tcPr>
          <w:p w14:paraId="2200BC03" w14:textId="0F33B70D" w:rsidR="00D11D78" w:rsidRDefault="00875210" w:rsidP="00D11D78">
            <w:pPr>
              <w:pStyle w:val="aa"/>
              <w:spacing w:line="276" w:lineRule="auto"/>
              <w:jc w:val="center"/>
            </w:pPr>
            <w:r>
              <w:t>7</w:t>
            </w:r>
          </w:p>
        </w:tc>
        <w:tc>
          <w:tcPr>
            <w:tcW w:w="2939" w:type="dxa"/>
          </w:tcPr>
          <w:p w14:paraId="11399184" w14:textId="1978929A" w:rsidR="00D11D78" w:rsidRDefault="00D11D78" w:rsidP="00D11D78">
            <w:pPr>
              <w:pStyle w:val="aa"/>
              <w:spacing w:line="276" w:lineRule="auto"/>
            </w:pPr>
            <w:r>
              <w:t>Раздел графика</w:t>
            </w:r>
          </w:p>
        </w:tc>
        <w:tc>
          <w:tcPr>
            <w:tcW w:w="6174" w:type="dxa"/>
          </w:tcPr>
          <w:p w14:paraId="689020EF" w14:textId="4D78E57A" w:rsidR="00D11D78" w:rsidRDefault="00D11D78" w:rsidP="00D11D78">
            <w:pPr>
              <w:pStyle w:val="aa"/>
              <w:spacing w:line="276" w:lineRule="auto"/>
            </w:pPr>
            <w:r>
              <w:t>Верхний уровень иерархии графика работ</w:t>
            </w:r>
          </w:p>
        </w:tc>
      </w:tr>
      <w:tr w:rsidR="00D11D78" w14:paraId="79063EE1" w14:textId="77777777" w:rsidTr="002024B3">
        <w:tc>
          <w:tcPr>
            <w:tcW w:w="799" w:type="dxa"/>
          </w:tcPr>
          <w:p w14:paraId="0FD3F6C5" w14:textId="4383EA68" w:rsidR="00D11D78" w:rsidRDefault="00875210" w:rsidP="00D11D78">
            <w:pPr>
              <w:pStyle w:val="aa"/>
              <w:spacing w:line="276" w:lineRule="auto"/>
              <w:jc w:val="center"/>
            </w:pPr>
            <w:r>
              <w:t>8</w:t>
            </w:r>
          </w:p>
        </w:tc>
        <w:tc>
          <w:tcPr>
            <w:tcW w:w="2939" w:type="dxa"/>
          </w:tcPr>
          <w:p w14:paraId="51AE8F40" w14:textId="710160D3" w:rsidR="00D11D78" w:rsidRDefault="00D11D78" w:rsidP="00D11D78">
            <w:pPr>
              <w:pStyle w:val="aa"/>
              <w:spacing w:line="276" w:lineRule="auto"/>
            </w:pPr>
            <w:r>
              <w:t>Подраздел графика</w:t>
            </w:r>
          </w:p>
        </w:tc>
        <w:tc>
          <w:tcPr>
            <w:tcW w:w="6174" w:type="dxa"/>
          </w:tcPr>
          <w:p w14:paraId="30BA601E" w14:textId="2B3C9932" w:rsidR="00D11D78" w:rsidRDefault="00D11D78" w:rsidP="00D11D78">
            <w:pPr>
              <w:pStyle w:val="aa"/>
              <w:spacing w:line="276" w:lineRule="auto"/>
            </w:pPr>
            <w:r>
              <w:t>Второй уровень иерархии графика работ</w:t>
            </w:r>
          </w:p>
        </w:tc>
      </w:tr>
      <w:tr w:rsidR="00D11D78" w14:paraId="218711D3" w14:textId="77777777" w:rsidTr="002024B3">
        <w:tc>
          <w:tcPr>
            <w:tcW w:w="799" w:type="dxa"/>
          </w:tcPr>
          <w:p w14:paraId="7149FF08" w14:textId="27760763" w:rsidR="00D11D78" w:rsidRPr="001D2207" w:rsidRDefault="00875210" w:rsidP="00D11D78">
            <w:pPr>
              <w:pStyle w:val="aa"/>
              <w:spacing w:line="276" w:lineRule="auto"/>
              <w:jc w:val="center"/>
            </w:pPr>
            <w:r>
              <w:t>9</w:t>
            </w:r>
          </w:p>
        </w:tc>
        <w:tc>
          <w:tcPr>
            <w:tcW w:w="2939" w:type="dxa"/>
          </w:tcPr>
          <w:p w14:paraId="3EC9D55C" w14:textId="4CFE59CE" w:rsidR="00D11D78" w:rsidRPr="001D2207" w:rsidRDefault="00D11D78" w:rsidP="00D11D78">
            <w:pPr>
              <w:pStyle w:val="aa"/>
              <w:spacing w:line="276" w:lineRule="auto"/>
            </w:pPr>
            <w:r w:rsidRPr="001D2207">
              <w:t>Ведомость материалов</w:t>
            </w:r>
          </w:p>
        </w:tc>
        <w:tc>
          <w:tcPr>
            <w:tcW w:w="6174" w:type="dxa"/>
          </w:tcPr>
          <w:p w14:paraId="600B0336" w14:textId="08CCDB65" w:rsidR="00D11D78" w:rsidRPr="001D2207" w:rsidRDefault="00D11D78" w:rsidP="00D11D78">
            <w:pPr>
              <w:pStyle w:val="aa"/>
              <w:spacing w:line="276" w:lineRule="auto"/>
            </w:pPr>
            <w:r w:rsidRPr="001D2207">
              <w:t xml:space="preserve">Документ, в </w:t>
            </w:r>
            <w:r>
              <w:t xml:space="preserve">котором отражены лимиты материалов по подразделам и фактические остатки материалов, предназначенный для контроля количества приобретаемых материалов </w:t>
            </w:r>
          </w:p>
        </w:tc>
      </w:tr>
      <w:tr w:rsidR="00D11D78" w14:paraId="7E539E51" w14:textId="77777777" w:rsidTr="002024B3">
        <w:tc>
          <w:tcPr>
            <w:tcW w:w="799" w:type="dxa"/>
          </w:tcPr>
          <w:p w14:paraId="3D1BCC76" w14:textId="454EE5A7" w:rsidR="00D11D78" w:rsidRPr="007A4064" w:rsidRDefault="00D11D78" w:rsidP="00D11D78">
            <w:pPr>
              <w:pStyle w:val="aa"/>
              <w:spacing w:line="276" w:lineRule="auto"/>
              <w:jc w:val="center"/>
              <w:rPr>
                <w:highlight w:val="cyan"/>
              </w:rPr>
            </w:pPr>
            <w:r w:rsidRPr="007A4064">
              <w:rPr>
                <w:highlight w:val="cyan"/>
              </w:rPr>
              <w:lastRenderedPageBreak/>
              <w:t>7</w:t>
            </w:r>
          </w:p>
        </w:tc>
        <w:tc>
          <w:tcPr>
            <w:tcW w:w="2939" w:type="dxa"/>
          </w:tcPr>
          <w:p w14:paraId="6E7F8D2D" w14:textId="68ED7B77" w:rsidR="00D11D78" w:rsidRPr="007A4064" w:rsidRDefault="00D11D78" w:rsidP="00D11D78">
            <w:pPr>
              <w:pStyle w:val="aa"/>
              <w:spacing w:line="276" w:lineRule="auto"/>
              <w:rPr>
                <w:highlight w:val="cyan"/>
              </w:rPr>
            </w:pPr>
            <w:r w:rsidRPr="007A4064">
              <w:rPr>
                <w:highlight w:val="cyan"/>
              </w:rPr>
              <w:t>Основные материалы</w:t>
            </w:r>
          </w:p>
        </w:tc>
        <w:tc>
          <w:tcPr>
            <w:tcW w:w="6174" w:type="dxa"/>
          </w:tcPr>
          <w:p w14:paraId="2E57EE09" w14:textId="2B3985C6" w:rsidR="00D11D78" w:rsidRPr="007A4064" w:rsidRDefault="007A4064" w:rsidP="007A4064">
            <w:pPr>
              <w:pStyle w:val="aa"/>
              <w:spacing w:line="276" w:lineRule="auto"/>
              <w:rPr>
                <w:highlight w:val="cyan"/>
              </w:rPr>
            </w:pPr>
            <w:r w:rsidRPr="007A4064">
              <w:rPr>
                <w:highlight w:val="cyan"/>
              </w:rPr>
              <w:t xml:space="preserve">Сырье или материалы, </w:t>
            </w:r>
            <w:proofErr w:type="spellStart"/>
            <w:r w:rsidRPr="007A4064">
              <w:rPr>
                <w:highlight w:val="cyan"/>
              </w:rPr>
              <w:t>потребностьв</w:t>
            </w:r>
            <w:proofErr w:type="spellEnd"/>
            <w:r w:rsidRPr="007A4064">
              <w:rPr>
                <w:highlight w:val="cyan"/>
              </w:rPr>
              <w:t xml:space="preserve"> которых определяется по нормам расхода на объем работ.</w:t>
            </w:r>
          </w:p>
        </w:tc>
      </w:tr>
      <w:tr w:rsidR="00E061AA" w14:paraId="105B29A7" w14:textId="77777777" w:rsidTr="002024B3">
        <w:tc>
          <w:tcPr>
            <w:tcW w:w="799" w:type="dxa"/>
          </w:tcPr>
          <w:p w14:paraId="12BD70A4" w14:textId="77777777" w:rsidR="00E061AA" w:rsidRPr="003B6E21" w:rsidRDefault="00E061AA" w:rsidP="00D11D78">
            <w:pPr>
              <w:pStyle w:val="aa"/>
              <w:spacing w:line="276" w:lineRule="auto"/>
              <w:jc w:val="center"/>
              <w:rPr>
                <w:highlight w:val="red"/>
              </w:rPr>
            </w:pPr>
          </w:p>
        </w:tc>
        <w:tc>
          <w:tcPr>
            <w:tcW w:w="2939" w:type="dxa"/>
          </w:tcPr>
          <w:p w14:paraId="0896FC01" w14:textId="1459AC42" w:rsidR="00E061AA" w:rsidRPr="004B10A7" w:rsidRDefault="00E061AA" w:rsidP="00D11D78">
            <w:pPr>
              <w:pStyle w:val="aa"/>
              <w:spacing w:line="276" w:lineRule="auto"/>
            </w:pPr>
            <w:r w:rsidRPr="004B10A7">
              <w:t>Норма расхода материалов</w:t>
            </w:r>
          </w:p>
        </w:tc>
        <w:tc>
          <w:tcPr>
            <w:tcW w:w="6174" w:type="dxa"/>
          </w:tcPr>
          <w:p w14:paraId="234E5D39" w14:textId="4749FDE4" w:rsidR="00E061AA" w:rsidRPr="004B10A7" w:rsidRDefault="00E061AA" w:rsidP="00E061AA">
            <w:pPr>
              <w:pStyle w:val="aa"/>
              <w:spacing w:line="276" w:lineRule="auto"/>
            </w:pPr>
            <w:r w:rsidRPr="004B10A7">
              <w:t>Количество материала, необходимое для производства единицы вида строительных работ</w:t>
            </w:r>
          </w:p>
        </w:tc>
      </w:tr>
      <w:tr w:rsidR="00E061AA" w14:paraId="7C51B83A" w14:textId="77777777" w:rsidTr="002024B3">
        <w:tc>
          <w:tcPr>
            <w:tcW w:w="799" w:type="dxa"/>
          </w:tcPr>
          <w:p w14:paraId="048D47D5" w14:textId="77777777" w:rsidR="00E061AA" w:rsidRPr="003B6E21" w:rsidRDefault="00E061AA" w:rsidP="00D11D78">
            <w:pPr>
              <w:pStyle w:val="aa"/>
              <w:spacing w:line="276" w:lineRule="auto"/>
              <w:jc w:val="center"/>
              <w:rPr>
                <w:highlight w:val="red"/>
              </w:rPr>
            </w:pPr>
          </w:p>
        </w:tc>
        <w:tc>
          <w:tcPr>
            <w:tcW w:w="2939" w:type="dxa"/>
          </w:tcPr>
          <w:p w14:paraId="3B096D01" w14:textId="66158D77" w:rsidR="00E061AA" w:rsidRPr="004B10A7" w:rsidRDefault="00E061AA" w:rsidP="00D11D78">
            <w:pPr>
              <w:pStyle w:val="aa"/>
              <w:spacing w:line="276" w:lineRule="auto"/>
            </w:pPr>
            <w:r w:rsidRPr="004B10A7">
              <w:t>Расценка на строительные работы</w:t>
            </w:r>
          </w:p>
        </w:tc>
        <w:tc>
          <w:tcPr>
            <w:tcW w:w="6174" w:type="dxa"/>
          </w:tcPr>
          <w:p w14:paraId="73A782CC" w14:textId="23EA93B9" w:rsidR="00E061AA" w:rsidRPr="004B10A7" w:rsidRDefault="00E061AA" w:rsidP="00E061AA">
            <w:pPr>
              <w:pStyle w:val="aa"/>
              <w:spacing w:line="276" w:lineRule="auto"/>
            </w:pPr>
            <w:r w:rsidRPr="004B10A7">
              <w:t xml:space="preserve">Сумма денежным средств, подлежащих уплате работнику за выполнение единицы </w:t>
            </w:r>
            <w:r w:rsidR="00C70950" w:rsidRPr="004B10A7">
              <w:t>вида строительных работ</w:t>
            </w:r>
          </w:p>
        </w:tc>
      </w:tr>
      <w:tr w:rsidR="00D11D78" w14:paraId="432CBEC3" w14:textId="77777777" w:rsidTr="002024B3">
        <w:tc>
          <w:tcPr>
            <w:tcW w:w="799" w:type="dxa"/>
          </w:tcPr>
          <w:p w14:paraId="59EDFF9C" w14:textId="1BC3BE4C" w:rsidR="00D11D78" w:rsidRDefault="00D11D78" w:rsidP="00D11D78">
            <w:pPr>
              <w:pStyle w:val="aa"/>
              <w:spacing w:line="276" w:lineRule="auto"/>
              <w:jc w:val="center"/>
            </w:pPr>
            <w:r>
              <w:t>8</w:t>
            </w:r>
          </w:p>
        </w:tc>
        <w:tc>
          <w:tcPr>
            <w:tcW w:w="2939" w:type="dxa"/>
          </w:tcPr>
          <w:p w14:paraId="1A73FAF6" w14:textId="77777777" w:rsidR="00D11D78" w:rsidRDefault="00D11D78" w:rsidP="00D11D78">
            <w:pPr>
              <w:pStyle w:val="aa"/>
              <w:spacing w:line="276" w:lineRule="auto"/>
            </w:pPr>
            <w:r>
              <w:t>КАСП</w:t>
            </w:r>
          </w:p>
        </w:tc>
        <w:tc>
          <w:tcPr>
            <w:tcW w:w="6174" w:type="dxa"/>
          </w:tcPr>
          <w:p w14:paraId="6E6F696F" w14:textId="77777777" w:rsidR="00D11D78" w:rsidRDefault="00D11D78" w:rsidP="00D11D78">
            <w:pPr>
              <w:pStyle w:val="aa"/>
              <w:spacing w:line="276" w:lineRule="auto"/>
            </w:pPr>
            <w:r>
              <w:t>Комплексная автоматизированная система планирования</w:t>
            </w:r>
          </w:p>
        </w:tc>
      </w:tr>
      <w:tr w:rsidR="00D11D78" w14:paraId="57A0B725" w14:textId="77777777" w:rsidTr="002024B3">
        <w:tc>
          <w:tcPr>
            <w:tcW w:w="799" w:type="dxa"/>
          </w:tcPr>
          <w:p w14:paraId="269F06FF" w14:textId="1BDF7C3F" w:rsidR="00D11D78" w:rsidRDefault="00D11D78" w:rsidP="00D11D78">
            <w:pPr>
              <w:pStyle w:val="aa"/>
              <w:spacing w:line="276" w:lineRule="auto"/>
              <w:jc w:val="center"/>
            </w:pPr>
            <w:r>
              <w:t>9</w:t>
            </w:r>
          </w:p>
        </w:tc>
        <w:tc>
          <w:tcPr>
            <w:tcW w:w="2939" w:type="dxa"/>
          </w:tcPr>
          <w:p w14:paraId="3DDC3B67" w14:textId="77777777" w:rsidR="00D11D78" w:rsidRDefault="00D11D78" w:rsidP="00D11D78">
            <w:pPr>
              <w:pStyle w:val="aa"/>
              <w:spacing w:line="276" w:lineRule="auto"/>
            </w:pPr>
            <w:r>
              <w:t>ТЗ</w:t>
            </w:r>
          </w:p>
        </w:tc>
        <w:tc>
          <w:tcPr>
            <w:tcW w:w="6174" w:type="dxa"/>
          </w:tcPr>
          <w:p w14:paraId="44DFC54B" w14:textId="77777777" w:rsidR="00D11D78" w:rsidRDefault="00D11D78" w:rsidP="00D11D78">
            <w:pPr>
              <w:pStyle w:val="aa"/>
              <w:spacing w:line="276" w:lineRule="auto"/>
            </w:pPr>
            <w:r>
              <w:t>Техническое задание</w:t>
            </w:r>
          </w:p>
        </w:tc>
      </w:tr>
      <w:tr w:rsidR="00D11D78" w14:paraId="20277BD4" w14:textId="77777777" w:rsidTr="002024B3">
        <w:tc>
          <w:tcPr>
            <w:tcW w:w="799" w:type="dxa"/>
          </w:tcPr>
          <w:p w14:paraId="4B9EEBAB" w14:textId="24D7BF8A" w:rsidR="00D11D78" w:rsidRDefault="00D11D78" w:rsidP="00D11D78">
            <w:pPr>
              <w:pStyle w:val="aa"/>
              <w:spacing w:line="276" w:lineRule="auto"/>
              <w:jc w:val="center"/>
            </w:pPr>
            <w:r>
              <w:t>10</w:t>
            </w:r>
          </w:p>
        </w:tc>
        <w:tc>
          <w:tcPr>
            <w:tcW w:w="2939" w:type="dxa"/>
          </w:tcPr>
          <w:p w14:paraId="2AC3E82C" w14:textId="77777777" w:rsidR="00D11D78" w:rsidRDefault="00D11D78" w:rsidP="00D11D78">
            <w:pPr>
              <w:pStyle w:val="aa"/>
              <w:spacing w:line="276" w:lineRule="auto"/>
            </w:pPr>
            <w:r>
              <w:t>ПЭО</w:t>
            </w:r>
          </w:p>
        </w:tc>
        <w:tc>
          <w:tcPr>
            <w:tcW w:w="6174" w:type="dxa"/>
          </w:tcPr>
          <w:p w14:paraId="38AEACC9" w14:textId="77777777" w:rsidR="00D11D78" w:rsidRDefault="00D11D78" w:rsidP="00D11D78">
            <w:pPr>
              <w:pStyle w:val="aa"/>
              <w:spacing w:line="276" w:lineRule="auto"/>
            </w:pPr>
            <w:r>
              <w:t>Планово-экономический отдел</w:t>
            </w:r>
          </w:p>
        </w:tc>
      </w:tr>
      <w:tr w:rsidR="00D11D78" w14:paraId="527D779F" w14:textId="77777777" w:rsidTr="002024B3">
        <w:tc>
          <w:tcPr>
            <w:tcW w:w="799" w:type="dxa"/>
          </w:tcPr>
          <w:p w14:paraId="25C64191" w14:textId="2414C3B0" w:rsidR="00D11D78" w:rsidRDefault="00D11D78" w:rsidP="00D11D78">
            <w:pPr>
              <w:pStyle w:val="aa"/>
              <w:spacing w:line="276" w:lineRule="auto"/>
              <w:jc w:val="center"/>
            </w:pPr>
            <w:r>
              <w:t>11</w:t>
            </w:r>
          </w:p>
        </w:tc>
        <w:tc>
          <w:tcPr>
            <w:tcW w:w="2939" w:type="dxa"/>
          </w:tcPr>
          <w:p w14:paraId="41CE3171" w14:textId="77777777" w:rsidR="00D11D78" w:rsidRDefault="00D11D78" w:rsidP="00D11D78">
            <w:pPr>
              <w:pStyle w:val="aa"/>
              <w:spacing w:line="276" w:lineRule="auto"/>
            </w:pPr>
            <w:r>
              <w:t>ПТО</w:t>
            </w:r>
          </w:p>
        </w:tc>
        <w:tc>
          <w:tcPr>
            <w:tcW w:w="6174" w:type="dxa"/>
          </w:tcPr>
          <w:p w14:paraId="1E4B86C2" w14:textId="77777777" w:rsidR="00D11D78" w:rsidRDefault="00D11D78" w:rsidP="00D11D78">
            <w:pPr>
              <w:pStyle w:val="aa"/>
              <w:spacing w:line="276" w:lineRule="auto"/>
            </w:pPr>
            <w:r>
              <w:t>Производственно-технический отдел</w:t>
            </w:r>
          </w:p>
        </w:tc>
      </w:tr>
      <w:tr w:rsidR="00D11D78" w14:paraId="0FB05DFC" w14:textId="77777777" w:rsidTr="002024B3">
        <w:tc>
          <w:tcPr>
            <w:tcW w:w="799" w:type="dxa"/>
          </w:tcPr>
          <w:p w14:paraId="326302FA" w14:textId="6B89E8FC" w:rsidR="00D11D78" w:rsidRDefault="00D11D78" w:rsidP="00D11D78">
            <w:pPr>
              <w:pStyle w:val="aa"/>
              <w:spacing w:line="276" w:lineRule="auto"/>
              <w:jc w:val="center"/>
            </w:pPr>
            <w:r>
              <w:t>12</w:t>
            </w:r>
          </w:p>
        </w:tc>
        <w:tc>
          <w:tcPr>
            <w:tcW w:w="2939" w:type="dxa"/>
          </w:tcPr>
          <w:p w14:paraId="1B760019" w14:textId="77777777" w:rsidR="00D11D78" w:rsidRDefault="00D11D78" w:rsidP="00D11D78">
            <w:pPr>
              <w:pStyle w:val="aa"/>
              <w:spacing w:line="276" w:lineRule="auto"/>
            </w:pPr>
            <w:r>
              <w:t>ПО</w:t>
            </w:r>
          </w:p>
        </w:tc>
        <w:tc>
          <w:tcPr>
            <w:tcW w:w="6174" w:type="dxa"/>
          </w:tcPr>
          <w:p w14:paraId="18EE794E" w14:textId="77777777" w:rsidR="00D11D78" w:rsidRDefault="00D11D78" w:rsidP="00D11D78">
            <w:pPr>
              <w:pStyle w:val="aa"/>
              <w:spacing w:line="276" w:lineRule="auto"/>
            </w:pPr>
            <w:r>
              <w:t>Программное обеспечение</w:t>
            </w:r>
          </w:p>
        </w:tc>
      </w:tr>
      <w:tr w:rsidR="00D11D78" w14:paraId="2E684CB7" w14:textId="77777777" w:rsidTr="002024B3">
        <w:tc>
          <w:tcPr>
            <w:tcW w:w="799" w:type="dxa"/>
          </w:tcPr>
          <w:p w14:paraId="7C124C4F" w14:textId="5D49946D" w:rsidR="00D11D78" w:rsidRDefault="00D11D78" w:rsidP="00D11D78">
            <w:pPr>
              <w:pStyle w:val="aa"/>
              <w:spacing w:line="276" w:lineRule="auto"/>
              <w:jc w:val="center"/>
            </w:pPr>
            <w:r>
              <w:t>13</w:t>
            </w:r>
          </w:p>
        </w:tc>
        <w:tc>
          <w:tcPr>
            <w:tcW w:w="2939" w:type="dxa"/>
          </w:tcPr>
          <w:p w14:paraId="650662A4" w14:textId="77777777" w:rsidR="00D11D78" w:rsidRDefault="00D11D78" w:rsidP="00D11D78">
            <w:pPr>
              <w:pStyle w:val="aa"/>
              <w:spacing w:line="276" w:lineRule="auto"/>
            </w:pPr>
            <w:r>
              <w:t>СУБД</w:t>
            </w:r>
          </w:p>
        </w:tc>
        <w:tc>
          <w:tcPr>
            <w:tcW w:w="6174" w:type="dxa"/>
          </w:tcPr>
          <w:p w14:paraId="410315CE" w14:textId="77777777" w:rsidR="00D11D78" w:rsidRDefault="00D11D78" w:rsidP="00D11D78">
            <w:pPr>
              <w:pStyle w:val="aa"/>
              <w:spacing w:line="276" w:lineRule="auto"/>
            </w:pPr>
            <w:r>
              <w:t>Система управления базами данных</w:t>
            </w:r>
          </w:p>
        </w:tc>
      </w:tr>
    </w:tbl>
    <w:p w14:paraId="57A3A294" w14:textId="77777777" w:rsidR="001B1FDF" w:rsidRDefault="001B1FDF" w:rsidP="00756FC7">
      <w:pPr>
        <w:spacing w:line="276" w:lineRule="auto"/>
      </w:pPr>
    </w:p>
    <w:p w14:paraId="12A8CD83" w14:textId="77777777" w:rsidR="001B1FDF" w:rsidRPr="00391D42" w:rsidRDefault="001B1FDF" w:rsidP="00756FC7">
      <w:pPr>
        <w:spacing w:line="276" w:lineRule="auto"/>
      </w:pPr>
    </w:p>
    <w:p w14:paraId="0CEEF4F1" w14:textId="77777777" w:rsidR="00CE0754" w:rsidRDefault="003E480B" w:rsidP="00C346B3">
      <w:pPr>
        <w:pStyle w:val="1"/>
      </w:pPr>
      <w:bookmarkStart w:id="10" w:name="_Toc470600346"/>
      <w:r w:rsidRPr="003E480B">
        <w:lastRenderedPageBreak/>
        <w:t xml:space="preserve">НАЗНАЧЕНИЕ И </w:t>
      </w:r>
      <w:r w:rsidRPr="00C346B3">
        <w:t>ЦЕЛИ</w:t>
      </w:r>
      <w:r w:rsidRPr="003E480B">
        <w:t xml:space="preserve"> СОЗДАНИЯ СИСТЕМЫ</w:t>
      </w:r>
      <w:bookmarkEnd w:id="10"/>
    </w:p>
    <w:p w14:paraId="46376777" w14:textId="77777777" w:rsidR="00CE0754" w:rsidRDefault="003E480B" w:rsidP="00756FC7">
      <w:pPr>
        <w:pStyle w:val="3"/>
        <w:spacing w:before="0" w:after="0" w:line="276" w:lineRule="auto"/>
      </w:pPr>
      <w:bookmarkStart w:id="11" w:name="_Toc470600347"/>
      <w:r>
        <w:t>Назначение системы</w:t>
      </w:r>
      <w:bookmarkEnd w:id="11"/>
    </w:p>
    <w:p w14:paraId="5689169F" w14:textId="0E446D5B" w:rsidR="003E480B" w:rsidRDefault="00AD6FAE" w:rsidP="00756FC7">
      <w:pPr>
        <w:pStyle w:val="4"/>
        <w:spacing w:line="276" w:lineRule="auto"/>
      </w:pPr>
      <w:r>
        <w:t>Комплексная автоматизированная система планирования</w:t>
      </w:r>
      <w:r w:rsidRPr="00AD6FAE">
        <w:t xml:space="preserve"> предназначена для информационно-аналитического обеспечения оперативного контроля и управления ходом </w:t>
      </w:r>
      <w:r>
        <w:t xml:space="preserve">строительных </w:t>
      </w:r>
      <w:r w:rsidR="00D95AA6">
        <w:t>работ</w:t>
      </w:r>
      <w:r w:rsidRPr="00AD6FAE">
        <w:t xml:space="preserve"> в части исполнения процессов</w:t>
      </w:r>
      <w:r w:rsidR="00D1792F" w:rsidRPr="00D1792F">
        <w:t xml:space="preserve"> </w:t>
      </w:r>
      <w:r w:rsidR="00D1792F">
        <w:t>следующих подразделений</w:t>
      </w:r>
      <w:r w:rsidRPr="00AD6FAE">
        <w:t>:</w:t>
      </w:r>
    </w:p>
    <w:p w14:paraId="479F4CCD" w14:textId="53FA8AF4" w:rsidR="00D1792F" w:rsidRDefault="00D1792F" w:rsidP="00756FC7">
      <w:pPr>
        <w:pStyle w:val="6"/>
        <w:spacing w:line="276" w:lineRule="auto"/>
      </w:pPr>
      <w:r>
        <w:t>руководители, ПЭО:</w:t>
      </w:r>
    </w:p>
    <w:p w14:paraId="2653E945" w14:textId="38345631" w:rsidR="00D1792F" w:rsidRDefault="001E38D0" w:rsidP="00756FC7">
      <w:pPr>
        <w:pStyle w:val="-"/>
        <w:spacing w:line="276" w:lineRule="auto"/>
      </w:pPr>
      <w:r w:rsidRPr="008B69F8">
        <w:t>определение</w:t>
      </w:r>
      <w:r w:rsidR="00D1792F" w:rsidRPr="008B69F8">
        <w:t xml:space="preserve"> фактического </w:t>
      </w:r>
      <w:r w:rsidRPr="008B69F8">
        <w:t xml:space="preserve">объема </w:t>
      </w:r>
      <w:r w:rsidR="00D1792F" w:rsidRPr="008B69F8">
        <w:t>выполнен</w:t>
      </w:r>
      <w:r w:rsidRPr="008B69F8">
        <w:t>ных</w:t>
      </w:r>
      <w:r w:rsidR="00D1792F" w:rsidRPr="008B69F8">
        <w:t xml:space="preserve"> работ</w:t>
      </w:r>
      <w:r w:rsidR="00D1792F" w:rsidRPr="00AD6FAE">
        <w:t xml:space="preserve"> на объектах</w:t>
      </w:r>
      <w:r w:rsidR="00D1792F">
        <w:t xml:space="preserve"> с помощью</w:t>
      </w:r>
      <w:r w:rsidR="00D1792F" w:rsidRPr="00AD6FAE">
        <w:t xml:space="preserve"> визуально понятных графиков для быстрой оценки эффективности </w:t>
      </w:r>
      <w:proofErr w:type="gramStart"/>
      <w:r w:rsidR="00D1792F" w:rsidRPr="00AD6FAE">
        <w:t>работы</w:t>
      </w:r>
      <w:r w:rsidR="00D1792F">
        <w:t xml:space="preserve"> </w:t>
      </w:r>
      <w:r>
        <w:t xml:space="preserve"> и</w:t>
      </w:r>
      <w:proofErr w:type="gramEnd"/>
      <w:r>
        <w:t xml:space="preserve"> </w:t>
      </w:r>
      <w:r w:rsidRPr="008B69F8">
        <w:t>планирования сроков сдачи объектов строительства</w:t>
      </w:r>
      <w:r w:rsidR="00D1792F" w:rsidRPr="008B69F8">
        <w:t>;</w:t>
      </w:r>
    </w:p>
    <w:p w14:paraId="030E4C09" w14:textId="77777777" w:rsidR="005E258B" w:rsidRPr="00F47566" w:rsidRDefault="005E258B" w:rsidP="00756FC7">
      <w:pPr>
        <w:pStyle w:val="-"/>
        <w:spacing w:line="276" w:lineRule="auto"/>
      </w:pPr>
      <w:r w:rsidRPr="00F47566">
        <w:t>контроль выполнения планов финансирования проектов;</w:t>
      </w:r>
    </w:p>
    <w:p w14:paraId="7A66D12B" w14:textId="595CF062" w:rsidR="005E258B" w:rsidRPr="008B69F8" w:rsidRDefault="001E38D0" w:rsidP="00756FC7">
      <w:pPr>
        <w:pStyle w:val="-"/>
        <w:spacing w:line="276" w:lineRule="auto"/>
      </w:pPr>
      <w:r w:rsidRPr="008B69F8">
        <w:t>получение информации об имеющихся проблемах на объектах, не позволяющих завершить работы в запланированные сроки</w:t>
      </w:r>
      <w:r w:rsidR="005E258B" w:rsidRPr="008B69F8">
        <w:t>.</w:t>
      </w:r>
    </w:p>
    <w:p w14:paraId="4DB19D57" w14:textId="0D9AB9DA" w:rsidR="00D1792F" w:rsidRDefault="00D1792F" w:rsidP="00756FC7">
      <w:pPr>
        <w:pStyle w:val="6"/>
        <w:spacing w:line="276" w:lineRule="auto"/>
      </w:pPr>
      <w:r>
        <w:t>ПЭО:</w:t>
      </w:r>
    </w:p>
    <w:p w14:paraId="3A1E3A7F" w14:textId="5F3F515A" w:rsidR="00051CED" w:rsidRPr="00FE4893" w:rsidRDefault="00051CED" w:rsidP="00756FC7">
      <w:pPr>
        <w:pStyle w:val="-"/>
        <w:spacing w:line="276" w:lineRule="auto"/>
      </w:pPr>
      <w:r w:rsidRPr="00FE4893">
        <w:t xml:space="preserve">формирование </w:t>
      </w:r>
      <w:r w:rsidR="005E258B" w:rsidRPr="00FE4893">
        <w:t xml:space="preserve">и корректировка </w:t>
      </w:r>
      <w:r w:rsidRPr="00FE4893">
        <w:t>графика финансирования работ (директивного графика);</w:t>
      </w:r>
    </w:p>
    <w:p w14:paraId="34B6E105" w14:textId="5B65E66A" w:rsidR="00051CED" w:rsidRPr="00C30C70" w:rsidRDefault="00051CED" w:rsidP="007E6359">
      <w:pPr>
        <w:pStyle w:val="-"/>
        <w:spacing w:line="276" w:lineRule="auto"/>
      </w:pPr>
      <w:r w:rsidRPr="00C30C70">
        <w:t xml:space="preserve">определение </w:t>
      </w:r>
      <w:r w:rsidR="007E6359" w:rsidRPr="00C30C70">
        <w:t>плановых</w:t>
      </w:r>
      <w:r w:rsidRPr="00C30C70">
        <w:t xml:space="preserve"> лимитов расходов по </w:t>
      </w:r>
      <w:r w:rsidR="00355967" w:rsidRPr="00C30C70">
        <w:t>статьям затрат</w:t>
      </w:r>
      <w:r w:rsidR="007E6359" w:rsidRPr="00C30C70">
        <w:t xml:space="preserve"> в разрезе ви</w:t>
      </w:r>
      <w:r w:rsidR="00087CCF" w:rsidRPr="00C30C70">
        <w:t>дов работ;</w:t>
      </w:r>
    </w:p>
    <w:p w14:paraId="7935AD06" w14:textId="4C5444C5" w:rsidR="005E258B" w:rsidRPr="00F47566" w:rsidRDefault="005E258B" w:rsidP="00756FC7">
      <w:pPr>
        <w:pStyle w:val="-"/>
        <w:spacing w:line="276" w:lineRule="auto"/>
      </w:pPr>
      <w:r w:rsidRPr="00F47566">
        <w:t>проведение план-</w:t>
      </w:r>
      <w:proofErr w:type="spellStart"/>
      <w:r w:rsidRPr="00F47566">
        <w:t>фактного</w:t>
      </w:r>
      <w:proofErr w:type="spellEnd"/>
      <w:r w:rsidRPr="00F47566">
        <w:t xml:space="preserve"> анализа выполнения работ, </w:t>
      </w:r>
      <w:r w:rsidR="008773B9" w:rsidRPr="00F47566">
        <w:t>расходов</w:t>
      </w:r>
      <w:r w:rsidR="00F47566" w:rsidRPr="00F47566">
        <w:t xml:space="preserve"> </w:t>
      </w:r>
      <w:r w:rsidRPr="00F47566">
        <w:t xml:space="preserve">и </w:t>
      </w:r>
      <w:r w:rsidR="00AE6219" w:rsidRPr="00F47566">
        <w:t>финансирования</w:t>
      </w:r>
      <w:r w:rsidRPr="00F47566">
        <w:t xml:space="preserve"> проектов;</w:t>
      </w:r>
    </w:p>
    <w:p w14:paraId="1B3BB8CA" w14:textId="478BD429" w:rsidR="005E258B" w:rsidRPr="00C346B3" w:rsidRDefault="005E258B" w:rsidP="00756FC7">
      <w:pPr>
        <w:pStyle w:val="-"/>
        <w:spacing w:line="276" w:lineRule="auto"/>
      </w:pPr>
      <w:r w:rsidRPr="00C346B3">
        <w:t xml:space="preserve">сбор и консолидация информации о произведенных расходах по проектам </w:t>
      </w:r>
      <w:r w:rsidR="00323AC1">
        <w:t xml:space="preserve">в </w:t>
      </w:r>
      <w:r w:rsidR="00323AC1" w:rsidRPr="00026985">
        <w:t>разрезе статей затрат накопительным итогом</w:t>
      </w:r>
      <w:r w:rsidRPr="00026985">
        <w:t>;</w:t>
      </w:r>
    </w:p>
    <w:p w14:paraId="219A65FF" w14:textId="77777777" w:rsidR="00355967" w:rsidRPr="00355967" w:rsidRDefault="005E258B" w:rsidP="00756FC7">
      <w:pPr>
        <w:pStyle w:val="-"/>
        <w:spacing w:line="276" w:lineRule="auto"/>
      </w:pPr>
      <w:r w:rsidRPr="00C346B3">
        <w:t>планирование</w:t>
      </w:r>
      <w:r w:rsidR="00F47566" w:rsidRPr="00C346B3">
        <w:t xml:space="preserve"> и </w:t>
      </w:r>
      <w:r w:rsidRPr="00C346B3">
        <w:t>учет расходов</w:t>
      </w:r>
      <w:r w:rsidR="00C346B3" w:rsidRPr="00C346B3">
        <w:t xml:space="preserve"> на организацию производств</w:t>
      </w:r>
      <w:r w:rsidR="00C346B3" w:rsidRPr="00355967">
        <w:t>а</w:t>
      </w:r>
      <w:r w:rsidR="00323AC1" w:rsidRPr="00355967">
        <w:t>,</w:t>
      </w:r>
    </w:p>
    <w:p w14:paraId="6B03508A" w14:textId="473E6060" w:rsidR="005E258B" w:rsidRPr="00026985" w:rsidRDefault="00355967" w:rsidP="00756FC7">
      <w:pPr>
        <w:pStyle w:val="-"/>
        <w:spacing w:line="276" w:lineRule="auto"/>
      </w:pPr>
      <w:r w:rsidRPr="00026985">
        <w:t>учет</w:t>
      </w:r>
      <w:r w:rsidR="00323AC1" w:rsidRPr="00026985">
        <w:t xml:space="preserve"> накладных расходов, расходов на брак и непроизводительных расходов</w:t>
      </w:r>
      <w:r w:rsidR="005E258B" w:rsidRPr="00026985">
        <w:t>;</w:t>
      </w:r>
    </w:p>
    <w:p w14:paraId="6435BC28" w14:textId="7DD712BA" w:rsidR="00AD6FAE" w:rsidRPr="0086627A" w:rsidRDefault="00323AC1" w:rsidP="00756FC7">
      <w:pPr>
        <w:pStyle w:val="-"/>
        <w:spacing w:line="276" w:lineRule="auto"/>
      </w:pPr>
      <w:r w:rsidRPr="0086627A">
        <w:t>анализ</w:t>
      </w:r>
      <w:r w:rsidR="00051CED" w:rsidRPr="0086627A">
        <w:t xml:space="preserve"> плановых </w:t>
      </w:r>
      <w:r w:rsidRPr="0086627A">
        <w:t xml:space="preserve">и фактических </w:t>
      </w:r>
      <w:r w:rsidR="00051CED" w:rsidRPr="0086627A">
        <w:t xml:space="preserve">данных о ценах на основные материалы и </w:t>
      </w:r>
      <w:r w:rsidRPr="0086627A">
        <w:t>расценках на виды работ</w:t>
      </w:r>
      <w:r w:rsidR="00051CED" w:rsidRPr="0086627A">
        <w:t>;</w:t>
      </w:r>
    </w:p>
    <w:p w14:paraId="03D88FA1" w14:textId="6FBE4E5D" w:rsidR="00D1792F" w:rsidRDefault="00D1792F" w:rsidP="00756FC7">
      <w:pPr>
        <w:pStyle w:val="6"/>
        <w:spacing w:line="276" w:lineRule="auto"/>
      </w:pPr>
      <w:r>
        <w:t>проектный департамент:</w:t>
      </w:r>
    </w:p>
    <w:p w14:paraId="066024D4" w14:textId="639A1B6E" w:rsidR="00D1792F" w:rsidRDefault="00D1792F" w:rsidP="00756FC7">
      <w:pPr>
        <w:pStyle w:val="-"/>
        <w:spacing w:line="276" w:lineRule="auto"/>
      </w:pPr>
      <w:r>
        <w:t>выдача спецификаций на объекты строительства;</w:t>
      </w:r>
    </w:p>
    <w:p w14:paraId="365E8827" w14:textId="5710FE29" w:rsidR="00D1792F" w:rsidRDefault="00855C58" w:rsidP="00756FC7">
      <w:pPr>
        <w:pStyle w:val="6"/>
        <w:spacing w:line="276" w:lineRule="auto"/>
      </w:pPr>
      <w:r>
        <w:t>ПТО:</w:t>
      </w:r>
    </w:p>
    <w:p w14:paraId="55C25CAA" w14:textId="4905FB51" w:rsidR="00051CED" w:rsidRPr="008B69F8" w:rsidRDefault="00051CED" w:rsidP="00756FC7">
      <w:pPr>
        <w:pStyle w:val="-"/>
        <w:spacing w:line="276" w:lineRule="auto"/>
      </w:pPr>
      <w:r w:rsidRPr="008B69F8">
        <w:t xml:space="preserve">организация процесса планирования </w:t>
      </w:r>
      <w:r w:rsidR="007A3C73">
        <w:t xml:space="preserve">сроков и объемов </w:t>
      </w:r>
      <w:r w:rsidR="00D26C02" w:rsidRPr="008B69F8">
        <w:t>выполнения работ на объектах строительства</w:t>
      </w:r>
      <w:r w:rsidRPr="008B69F8">
        <w:t>;</w:t>
      </w:r>
    </w:p>
    <w:p w14:paraId="1C69D448" w14:textId="7A82C09C" w:rsidR="00051CED" w:rsidRDefault="005E258B" w:rsidP="00756FC7">
      <w:pPr>
        <w:pStyle w:val="-"/>
        <w:spacing w:line="276" w:lineRule="auto"/>
      </w:pPr>
      <w:r>
        <w:t xml:space="preserve">контроль </w:t>
      </w:r>
      <w:r w:rsidR="00051CED">
        <w:t>согласованност</w:t>
      </w:r>
      <w:r>
        <w:t>и</w:t>
      </w:r>
      <w:r w:rsidR="00051CED">
        <w:t xml:space="preserve"> планов различных уровней;</w:t>
      </w:r>
    </w:p>
    <w:p w14:paraId="2FCB817D" w14:textId="7B39AEF1" w:rsidR="009D3791" w:rsidRDefault="00051CED" w:rsidP="009D3791">
      <w:pPr>
        <w:pStyle w:val="-"/>
        <w:spacing w:line="276" w:lineRule="auto"/>
      </w:pPr>
      <w:r>
        <w:t xml:space="preserve">контроль </w:t>
      </w:r>
      <w:r w:rsidR="00757DEE">
        <w:t>корректности</w:t>
      </w:r>
      <w:r>
        <w:t xml:space="preserve"> планирования и ведения отчетности;</w:t>
      </w:r>
    </w:p>
    <w:p w14:paraId="6058649F" w14:textId="4BACFAA1" w:rsidR="00AD6FAE" w:rsidRDefault="00051CED" w:rsidP="00756FC7">
      <w:pPr>
        <w:pStyle w:val="-"/>
        <w:spacing w:line="276" w:lineRule="auto"/>
      </w:pPr>
      <w:r>
        <w:t>организация оперативного контроля плана</w:t>
      </w:r>
      <w:r w:rsidR="00D26C02">
        <w:t xml:space="preserve"> выполнения работ</w:t>
      </w:r>
      <w:r>
        <w:t>;</w:t>
      </w:r>
    </w:p>
    <w:p w14:paraId="759C9FDC" w14:textId="14ADAF37" w:rsidR="00855C58" w:rsidRDefault="00855C58" w:rsidP="00756FC7">
      <w:pPr>
        <w:pStyle w:val="6"/>
        <w:spacing w:line="276" w:lineRule="auto"/>
      </w:pPr>
      <w:r>
        <w:t>участки работ:</w:t>
      </w:r>
    </w:p>
    <w:p w14:paraId="762BB003" w14:textId="2C95AEAA" w:rsidR="00051CED" w:rsidRDefault="00051CED" w:rsidP="00756FC7">
      <w:pPr>
        <w:pStyle w:val="-"/>
        <w:spacing w:line="276" w:lineRule="auto"/>
      </w:pPr>
      <w:r>
        <w:lastRenderedPageBreak/>
        <w:t xml:space="preserve">составление планов </w:t>
      </w:r>
      <w:r w:rsidR="00D26C02" w:rsidRPr="008B69F8">
        <w:t xml:space="preserve">выполнения работ на конкретных </w:t>
      </w:r>
      <w:r w:rsidRPr="008B69F8">
        <w:t>участк</w:t>
      </w:r>
      <w:r w:rsidR="00D26C02" w:rsidRPr="008B69F8">
        <w:t>ах</w:t>
      </w:r>
      <w:r w:rsidRPr="008B69F8">
        <w:t>,</w:t>
      </w:r>
      <w:r>
        <w:t xml:space="preserve"> увязанных с имеющимися ресурсами и с используемыми технологиями;</w:t>
      </w:r>
    </w:p>
    <w:p w14:paraId="050C5536" w14:textId="62FBC827" w:rsidR="00051CED" w:rsidRDefault="00051CED" w:rsidP="00756FC7">
      <w:pPr>
        <w:pStyle w:val="-"/>
        <w:spacing w:line="276" w:lineRule="auto"/>
      </w:pPr>
      <w:r>
        <w:t>составление перечня вопросов</w:t>
      </w:r>
      <w:r w:rsidR="009D3791">
        <w:t xml:space="preserve"> и проблем</w:t>
      </w:r>
      <w:r>
        <w:t>, препятствующих выполнению работ;</w:t>
      </w:r>
    </w:p>
    <w:p w14:paraId="3A192292" w14:textId="2BA338EC" w:rsidR="00AD6FAE" w:rsidRDefault="009D3791" w:rsidP="00756FC7">
      <w:pPr>
        <w:pStyle w:val="-"/>
        <w:spacing w:line="276" w:lineRule="auto"/>
      </w:pPr>
      <w:r>
        <w:t xml:space="preserve">ведение ежедневных </w:t>
      </w:r>
      <w:r w:rsidRPr="008B69F8">
        <w:t>отчетов об объемах выполненных работ</w:t>
      </w:r>
      <w:r>
        <w:t xml:space="preserve"> </w:t>
      </w:r>
      <w:r w:rsidR="00051CED">
        <w:t>и отчетов о соответствии планам</w:t>
      </w:r>
      <w:r w:rsidR="00A773CD">
        <w:t>;</w:t>
      </w:r>
    </w:p>
    <w:p w14:paraId="45D699D6" w14:textId="00F17230" w:rsidR="00826165" w:rsidRPr="0086627A" w:rsidRDefault="00757DEE" w:rsidP="00756FC7">
      <w:pPr>
        <w:pStyle w:val="-"/>
        <w:spacing w:line="276" w:lineRule="auto"/>
      </w:pPr>
      <w:r w:rsidRPr="00C30C70">
        <w:t>ведение учета данных о</w:t>
      </w:r>
      <w:r w:rsidR="00B67EA8" w:rsidRPr="00C30C70">
        <w:t xml:space="preserve"> поступлени</w:t>
      </w:r>
      <w:r w:rsidR="008B42AD" w:rsidRPr="00C30C70">
        <w:t>ях,</w:t>
      </w:r>
      <w:r w:rsidR="00B67EA8" w:rsidRPr="00C30C70">
        <w:t xml:space="preserve"> расходе</w:t>
      </w:r>
      <w:r w:rsidR="008B42AD" w:rsidRPr="00C30C70">
        <w:t xml:space="preserve"> и перемещениях</w:t>
      </w:r>
      <w:r w:rsidR="00B67EA8" w:rsidRPr="00C30C70">
        <w:t xml:space="preserve"> </w:t>
      </w:r>
      <w:r w:rsidR="00B67EA8" w:rsidRPr="0086627A">
        <w:t>материалов на объекте строительства;</w:t>
      </w:r>
    </w:p>
    <w:p w14:paraId="17477202" w14:textId="3E21D3A1" w:rsidR="00B67EA8" w:rsidRPr="0086627A" w:rsidRDefault="00876F3D" w:rsidP="00756FC7">
      <w:pPr>
        <w:pStyle w:val="-"/>
        <w:spacing w:line="276" w:lineRule="auto"/>
      </w:pPr>
      <w:r w:rsidRPr="0086627A">
        <w:t>определение</w:t>
      </w:r>
      <w:r w:rsidR="00B67EA8" w:rsidRPr="0086627A">
        <w:t xml:space="preserve"> потребности в материальных ресурсах в соответствие с планом работ.</w:t>
      </w:r>
    </w:p>
    <w:p w14:paraId="3E7FFE81" w14:textId="4A94D31B" w:rsidR="00757DEE" w:rsidRDefault="00855C58" w:rsidP="00757DEE">
      <w:pPr>
        <w:pStyle w:val="6"/>
        <w:spacing w:line="276" w:lineRule="auto"/>
      </w:pPr>
      <w:r>
        <w:t>Отдел снабжения:</w:t>
      </w:r>
    </w:p>
    <w:p w14:paraId="7DF94A4E" w14:textId="72152DCF" w:rsidR="00757DEE" w:rsidRDefault="009D3791" w:rsidP="00757DEE">
      <w:pPr>
        <w:pStyle w:val="-"/>
        <w:spacing w:line="276" w:lineRule="auto"/>
      </w:pPr>
      <w:r w:rsidRPr="00757DEE">
        <w:t xml:space="preserve">обеспечение своевременной закупки </w:t>
      </w:r>
      <w:r w:rsidR="00757DEE">
        <w:t>необходимых ТМЦ</w:t>
      </w:r>
      <w:r w:rsidRPr="00757DEE">
        <w:t xml:space="preserve"> в соответствие с данными о потребност</w:t>
      </w:r>
      <w:r w:rsidR="00757DEE">
        <w:t>ях</w:t>
      </w:r>
      <w:r w:rsidRPr="00757DEE">
        <w:t xml:space="preserve"> в ресурсах на участках работ</w:t>
      </w:r>
      <w:r w:rsidR="00757DEE">
        <w:t>;</w:t>
      </w:r>
    </w:p>
    <w:p w14:paraId="34778099" w14:textId="610ED833" w:rsidR="009D3791" w:rsidRPr="00C30C70" w:rsidRDefault="00757DEE" w:rsidP="00757DEE">
      <w:pPr>
        <w:pStyle w:val="-"/>
        <w:spacing w:line="276" w:lineRule="auto"/>
        <w:rPr>
          <w:highlight w:val="red"/>
        </w:rPr>
      </w:pPr>
      <w:r w:rsidRPr="00C30C70">
        <w:rPr>
          <w:highlight w:val="red"/>
        </w:rPr>
        <w:t>определение потребности в транспорте для доставки ТМЦ на объекты строительства;</w:t>
      </w:r>
    </w:p>
    <w:p w14:paraId="02C28E02" w14:textId="097E7162" w:rsidR="00757DEE" w:rsidRPr="00C30C70" w:rsidRDefault="00757DEE" w:rsidP="00757DEE">
      <w:pPr>
        <w:pStyle w:val="-"/>
        <w:spacing w:line="276" w:lineRule="auto"/>
        <w:rPr>
          <w:highlight w:val="red"/>
        </w:rPr>
      </w:pPr>
      <w:r w:rsidRPr="00C30C70">
        <w:rPr>
          <w:highlight w:val="red"/>
        </w:rPr>
        <w:t>составление плана использования транспортных средств для доставки материалов на объекты строительства;</w:t>
      </w:r>
    </w:p>
    <w:p w14:paraId="09512829" w14:textId="51994F17" w:rsidR="00757DEE" w:rsidRPr="00C30C70" w:rsidRDefault="004D003A" w:rsidP="00757DEE">
      <w:pPr>
        <w:pStyle w:val="-"/>
        <w:spacing w:line="276" w:lineRule="auto"/>
        <w:rPr>
          <w:highlight w:val="red"/>
        </w:rPr>
      </w:pPr>
      <w:r w:rsidRPr="00C30C70">
        <w:rPr>
          <w:highlight w:val="red"/>
        </w:rPr>
        <w:t>контроль полноты и своевременности поставок ТМЦ на объекты;</w:t>
      </w:r>
    </w:p>
    <w:p w14:paraId="11890BE0" w14:textId="607B650D" w:rsidR="004D003A" w:rsidRPr="0013042A" w:rsidRDefault="0050032C" w:rsidP="00757DEE">
      <w:pPr>
        <w:pStyle w:val="-"/>
        <w:spacing w:line="276" w:lineRule="auto"/>
      </w:pPr>
      <w:r w:rsidRPr="0050032C">
        <w:rPr>
          <w:highlight w:val="red"/>
        </w:rPr>
        <w:t>….</w:t>
      </w:r>
      <w:r w:rsidR="009C5C96">
        <w:rPr>
          <w:highlight w:val="red"/>
        </w:rPr>
        <w:t xml:space="preserve"> </w:t>
      </w:r>
      <w:r w:rsidR="009C5C96">
        <w:t xml:space="preserve">   </w:t>
      </w:r>
      <w:r w:rsidR="009C5C96" w:rsidRPr="009C5C96">
        <w:rPr>
          <w:i/>
        </w:rPr>
        <w:t>скорее всего будет дополняться и корректироваться</w:t>
      </w:r>
    </w:p>
    <w:p w14:paraId="79940375" w14:textId="1D97F94D" w:rsidR="00353395" w:rsidRPr="00353395" w:rsidRDefault="00353395" w:rsidP="00353395">
      <w:pPr>
        <w:pStyle w:val="6"/>
        <w:spacing w:line="276" w:lineRule="auto"/>
        <w:rPr>
          <w:highlight w:val="red"/>
        </w:rPr>
      </w:pPr>
      <w:bookmarkStart w:id="12" w:name="_Toc470600348"/>
      <w:bookmarkStart w:id="13" w:name="_Toc369853364"/>
      <w:bookmarkStart w:id="14" w:name="_Toc369853698"/>
      <w:proofErr w:type="gramStart"/>
      <w:r w:rsidRPr="00353395">
        <w:rPr>
          <w:highlight w:val="red"/>
        </w:rPr>
        <w:t>Бухгалтерия:</w:t>
      </w:r>
      <w:r>
        <w:rPr>
          <w:highlight w:val="red"/>
        </w:rPr>
        <w:t xml:space="preserve">  </w:t>
      </w:r>
      <w:r>
        <w:t xml:space="preserve"> </w:t>
      </w:r>
      <w:proofErr w:type="gramEnd"/>
      <w:r>
        <w:t xml:space="preserve">  </w:t>
      </w:r>
      <w:r w:rsidRPr="00353395">
        <w:rPr>
          <w:i/>
        </w:rPr>
        <w:t>по</w:t>
      </w:r>
      <w:r>
        <w:rPr>
          <w:i/>
        </w:rPr>
        <w:t>д</w:t>
      </w:r>
      <w:r w:rsidRPr="00353395">
        <w:rPr>
          <w:i/>
        </w:rPr>
        <w:t xml:space="preserve"> вопросом</w:t>
      </w:r>
    </w:p>
    <w:p w14:paraId="059F603D" w14:textId="47C28358" w:rsidR="00353395" w:rsidRPr="00353395" w:rsidRDefault="00353395" w:rsidP="00353395">
      <w:pPr>
        <w:pStyle w:val="6"/>
        <w:spacing w:line="276" w:lineRule="auto"/>
        <w:rPr>
          <w:highlight w:val="red"/>
        </w:rPr>
      </w:pPr>
      <w:r w:rsidRPr="00353395">
        <w:rPr>
          <w:highlight w:val="red"/>
        </w:rPr>
        <w:t>Финансовый департамент</w:t>
      </w:r>
      <w:r w:rsidRPr="00353395">
        <w:t xml:space="preserve">       </w:t>
      </w:r>
      <w:r w:rsidRPr="00353395">
        <w:rPr>
          <w:i/>
        </w:rPr>
        <w:t>по</w:t>
      </w:r>
      <w:r>
        <w:rPr>
          <w:i/>
        </w:rPr>
        <w:t>д</w:t>
      </w:r>
      <w:r w:rsidRPr="00353395">
        <w:rPr>
          <w:i/>
        </w:rPr>
        <w:t xml:space="preserve"> вопросом</w:t>
      </w:r>
    </w:p>
    <w:p w14:paraId="2D984B62" w14:textId="77777777" w:rsidR="0050032C" w:rsidRPr="0050032C" w:rsidRDefault="0050032C" w:rsidP="0050032C">
      <w:pPr>
        <w:pStyle w:val="3"/>
        <w:numPr>
          <w:ilvl w:val="0"/>
          <w:numId w:val="0"/>
        </w:numPr>
        <w:spacing w:before="0" w:after="0" w:line="276" w:lineRule="auto"/>
        <w:ind w:left="709"/>
      </w:pPr>
    </w:p>
    <w:p w14:paraId="73189DA6" w14:textId="77777777" w:rsidR="00CE0754" w:rsidRDefault="003E480B" w:rsidP="00756FC7">
      <w:pPr>
        <w:pStyle w:val="3"/>
        <w:spacing w:before="0" w:after="0" w:line="276" w:lineRule="auto"/>
      </w:pPr>
      <w:r>
        <w:t>Цели создания системы</w:t>
      </w:r>
      <w:bookmarkEnd w:id="12"/>
    </w:p>
    <w:p w14:paraId="1264F14D" w14:textId="77777777" w:rsidR="003E480B" w:rsidRDefault="001B1246" w:rsidP="00756FC7">
      <w:pPr>
        <w:pStyle w:val="4"/>
        <w:spacing w:line="276" w:lineRule="auto"/>
      </w:pPr>
      <w:r>
        <w:t>Основными целями создания КАСП являются:</w:t>
      </w:r>
    </w:p>
    <w:p w14:paraId="7028D28D" w14:textId="2728BF16" w:rsidR="005C0716" w:rsidRDefault="005C0716" w:rsidP="005C0716">
      <w:pPr>
        <w:pStyle w:val="-"/>
      </w:pPr>
      <w:r>
        <w:t>повышение достоверности и оперативности поступающей с участков информации о ходе выполнения работ и используемых ресурсах;</w:t>
      </w:r>
    </w:p>
    <w:p w14:paraId="64CE50F7" w14:textId="494F6962" w:rsidR="005C0716" w:rsidRDefault="005C0716" w:rsidP="005C0716">
      <w:pPr>
        <w:pStyle w:val="-"/>
      </w:pPr>
      <w:r>
        <w:t>обеспечение своевременности поступления и достаточности ресурсов, необходимых для производства работ на объектах строительства в соответствие с планом и проектом;</w:t>
      </w:r>
    </w:p>
    <w:p w14:paraId="0E173DCE" w14:textId="145DF3AE" w:rsidR="005C0716" w:rsidRDefault="005C0716" w:rsidP="005C0716">
      <w:pPr>
        <w:pStyle w:val="-"/>
      </w:pPr>
      <w:r>
        <w:t>повышение качества планирования сроков и объемов работ, определение лимитов затрат по видам ресурсов</w:t>
      </w:r>
    </w:p>
    <w:p w14:paraId="2C09276F" w14:textId="4C9BAB9C" w:rsidR="005C0716" w:rsidRDefault="005C0716" w:rsidP="005C0716">
      <w:pPr>
        <w:pStyle w:val="-"/>
      </w:pPr>
      <w:r>
        <w:lastRenderedPageBreak/>
        <w:t>повышение эффективности оперативного контроля и управления ходом строительных работ путем сокращения непроизводительных и дублирующих операций, в том числе сокращения брака, и оптимизации информационного взаимодействия участников строительства;</w:t>
      </w:r>
    </w:p>
    <w:p w14:paraId="436DE4F5" w14:textId="33B2EC13" w:rsidR="005C0716" w:rsidRDefault="005C0716" w:rsidP="005C0716">
      <w:pPr>
        <w:pStyle w:val="-"/>
      </w:pPr>
      <w:r>
        <w:t>определение плановой себестоимости строительных работ;</w:t>
      </w:r>
    </w:p>
    <w:p w14:paraId="5C005A1E" w14:textId="6A0648A0" w:rsidR="001B1246" w:rsidRDefault="005C0716" w:rsidP="005C0716">
      <w:pPr>
        <w:pStyle w:val="-"/>
      </w:pPr>
      <w:r>
        <w:t>принятие качественных управленческих решений за счет оперативности представления, полноты, достоверности и удобства форматов отображения информации.</w:t>
      </w:r>
    </w:p>
    <w:p w14:paraId="148E0E69" w14:textId="2FE5C1EA" w:rsidR="001B1246" w:rsidRDefault="001B1246" w:rsidP="00756FC7">
      <w:pPr>
        <w:pStyle w:val="4"/>
        <w:spacing w:line="276" w:lineRule="auto"/>
      </w:pPr>
      <w:r>
        <w:t>Для реализации п</w:t>
      </w:r>
      <w:r w:rsidR="005C0716">
        <w:t xml:space="preserve">оставленных целей </w:t>
      </w:r>
      <w:r w:rsidR="0086627A">
        <w:t>в системе</w:t>
      </w:r>
      <w:r w:rsidR="005C0716">
        <w:t xml:space="preserve"> должны быть</w:t>
      </w:r>
      <w:r>
        <w:t xml:space="preserve"> реш</w:t>
      </w:r>
      <w:r w:rsidR="005C0716">
        <w:t>ены</w:t>
      </w:r>
      <w:r>
        <w:t xml:space="preserve"> следующие задачи:</w:t>
      </w:r>
    </w:p>
    <w:p w14:paraId="19093618" w14:textId="77777777" w:rsidR="005C0716" w:rsidRDefault="005C0716" w:rsidP="005C0716">
      <w:pPr>
        <w:pStyle w:val="-"/>
      </w:pPr>
      <w:r>
        <w:t>создание единой базы данных, содержащей планы выполнения работ по заключенным контрактам, оптимизированные под имеющиеся ресурсы</w:t>
      </w:r>
    </w:p>
    <w:p w14:paraId="1EC81F24" w14:textId="2EE23427" w:rsidR="005C0716" w:rsidRDefault="005C0716" w:rsidP="005C0716">
      <w:pPr>
        <w:pStyle w:val="-"/>
      </w:pPr>
      <w:r>
        <w:t>многоуровневое планирование производства работ (по департаментам, участкам, рабочим местам с указанием сроков выполнения и объемов работ и увязанных по срокам и ресурсам);</w:t>
      </w:r>
    </w:p>
    <w:p w14:paraId="3055AE10" w14:textId="36F79782" w:rsidR="005C0716" w:rsidRDefault="005C0716" w:rsidP="005C0716">
      <w:pPr>
        <w:pStyle w:val="-"/>
      </w:pPr>
      <w:r>
        <w:t>планирование и анализ выполнения финансирования контрактов;</w:t>
      </w:r>
    </w:p>
    <w:p w14:paraId="37BFF09F" w14:textId="537C19D0" w:rsidR="005C0716" w:rsidRDefault="005C0716" w:rsidP="005C0716">
      <w:pPr>
        <w:pStyle w:val="-"/>
      </w:pPr>
      <w:r>
        <w:t>ежедневный учет объема выполненных работ, а также фиксация момента завершения работы на конкретном месте и участке;</w:t>
      </w:r>
    </w:p>
    <w:p w14:paraId="6F259B5D" w14:textId="53D0FDB2" w:rsidR="005C0716" w:rsidRDefault="005C0716" w:rsidP="005C0716">
      <w:pPr>
        <w:pStyle w:val="-"/>
      </w:pPr>
      <w:r>
        <w:t>планирование и учет затрат на материальны ресурсы, определение лимита затрат;</w:t>
      </w:r>
    </w:p>
    <w:p w14:paraId="1B917987" w14:textId="3245BFA4" w:rsidR="005C0716" w:rsidRDefault="005C0716" w:rsidP="005C0716">
      <w:pPr>
        <w:pStyle w:val="-"/>
      </w:pPr>
      <w:r>
        <w:t>планирование и учет затрат на трудовые ресурсы*;</w:t>
      </w:r>
    </w:p>
    <w:p w14:paraId="2F4830D7" w14:textId="7B69C7F4" w:rsidR="005C0716" w:rsidRDefault="005C0716" w:rsidP="005C0716">
      <w:pPr>
        <w:pStyle w:val="-"/>
      </w:pPr>
      <w:r>
        <w:t>планирование и учет затрат на машины и оборудование *</w:t>
      </w:r>
      <w:r w:rsidR="007676C2">
        <w:t>;</w:t>
      </w:r>
    </w:p>
    <w:p w14:paraId="622C0103" w14:textId="6DA20369" w:rsidR="005C0716" w:rsidRDefault="005C0716" w:rsidP="005C0716">
      <w:pPr>
        <w:pStyle w:val="-"/>
      </w:pPr>
      <w:r>
        <w:t>планирование и учет расход</w:t>
      </w:r>
      <w:r w:rsidR="007676C2">
        <w:t>ов на организацию строительства;</w:t>
      </w:r>
    </w:p>
    <w:p w14:paraId="3BC73C68" w14:textId="62CBE166" w:rsidR="005C0716" w:rsidRDefault="005C0716" w:rsidP="005C0716">
      <w:pPr>
        <w:pStyle w:val="-"/>
      </w:pPr>
      <w:r>
        <w:t>планиро</w:t>
      </w:r>
      <w:r w:rsidR="007676C2">
        <w:t>вание и учет накладных расходов</w:t>
      </w:r>
      <w:r>
        <w:t>;</w:t>
      </w:r>
    </w:p>
    <w:p w14:paraId="74B076D5" w14:textId="7D0EB1DA" w:rsidR="005C0716" w:rsidRDefault="005C0716" w:rsidP="005C0716">
      <w:pPr>
        <w:pStyle w:val="-"/>
      </w:pPr>
      <w:r>
        <w:t>визуализация информации путем формирования настраиваемых отчетов;</w:t>
      </w:r>
    </w:p>
    <w:p w14:paraId="127D47D9" w14:textId="77777777" w:rsidR="005C0716" w:rsidRDefault="005C0716" w:rsidP="005C0716">
      <w:pPr>
        <w:pStyle w:val="-"/>
      </w:pPr>
      <w:r>
        <w:t>организация обмена информацией с другими источниками (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Excel</w:t>
      </w:r>
      <w:proofErr w:type="spellEnd"/>
      <w:r>
        <w:t>, продукты 1C);</w:t>
      </w:r>
    </w:p>
    <w:p w14:paraId="2CF3CFFC" w14:textId="37CA0476" w:rsidR="005C0716" w:rsidRDefault="005C0716" w:rsidP="005C0716">
      <w:pPr>
        <w:pStyle w:val="-"/>
      </w:pPr>
      <w:r>
        <w:t>учет поступления, расходования и перемещения материалов в ходе выполнения работ на объектах строительства;</w:t>
      </w:r>
    </w:p>
    <w:p w14:paraId="38EA1D7F" w14:textId="5C19FDE7" w:rsidR="005E258B" w:rsidRPr="009061A6" w:rsidRDefault="005C0716" w:rsidP="005C0716">
      <w:pPr>
        <w:pStyle w:val="-"/>
      </w:pPr>
      <w:r>
        <w:lastRenderedPageBreak/>
        <w:t>организация оперативного контроля плана выполнения работ</w:t>
      </w:r>
      <w:r w:rsidR="005E258B" w:rsidRPr="009061A6">
        <w:t>.</w:t>
      </w:r>
    </w:p>
    <w:p w14:paraId="55956C45" w14:textId="77777777" w:rsidR="001B1246" w:rsidRDefault="001B1246" w:rsidP="00756FC7">
      <w:pPr>
        <w:pStyle w:val="1"/>
        <w:spacing w:before="0" w:after="0" w:line="276" w:lineRule="auto"/>
      </w:pPr>
      <w:bookmarkStart w:id="15" w:name="_Toc470600349"/>
      <w:r>
        <w:lastRenderedPageBreak/>
        <w:t>ХАРАКТЕРИСТИКА ОБЪЕКТА АВТОМАТИЗАЦИИ</w:t>
      </w:r>
      <w:bookmarkEnd w:id="15"/>
    </w:p>
    <w:p w14:paraId="5485979A" w14:textId="77777777" w:rsidR="00C24944" w:rsidRDefault="00C24944" w:rsidP="00756FC7">
      <w:pPr>
        <w:pStyle w:val="3"/>
        <w:spacing w:before="0" w:after="0" w:line="276" w:lineRule="auto"/>
      </w:pPr>
      <w:bookmarkStart w:id="16" w:name="_Toc470600350"/>
      <w:r>
        <w:t>Объект автоматизации</w:t>
      </w:r>
      <w:bookmarkEnd w:id="16"/>
    </w:p>
    <w:p w14:paraId="40860F1E" w14:textId="0ABC8BA4" w:rsidR="00EE49D8" w:rsidRDefault="00EE49D8" w:rsidP="00756FC7">
      <w:pPr>
        <w:spacing w:line="276" w:lineRule="auto"/>
      </w:pPr>
      <w:r>
        <w:t>Объектом автоматизации являются процессы планирования</w:t>
      </w:r>
      <w:r w:rsidR="001B7ED2" w:rsidRPr="00C346B3">
        <w:t>, учета и</w:t>
      </w:r>
      <w:r>
        <w:t xml:space="preserve"> контроля выполнения строительных работ в разрезе объектов строительства с детализацией по местам проведения работ.</w:t>
      </w:r>
    </w:p>
    <w:p w14:paraId="74A4A317" w14:textId="6B11AB6E" w:rsidR="00C24944" w:rsidRDefault="00C24944" w:rsidP="00756FC7">
      <w:pPr>
        <w:pStyle w:val="3"/>
        <w:spacing w:before="0" w:after="0" w:line="276" w:lineRule="auto"/>
      </w:pPr>
      <w:bookmarkStart w:id="17" w:name="_Toc470600351"/>
      <w:r>
        <w:t>Автоматизируемые процессы</w:t>
      </w:r>
      <w:bookmarkEnd w:id="17"/>
    </w:p>
    <w:p w14:paraId="71FEB8EE" w14:textId="0431B09C" w:rsidR="00EE49D8" w:rsidRDefault="003703AE" w:rsidP="00756FC7">
      <w:pPr>
        <w:pStyle w:val="4"/>
        <w:spacing w:line="276" w:lineRule="auto"/>
      </w:pPr>
      <w:r>
        <w:t xml:space="preserve">Для достижения заявленных целей при создании КАСП </w:t>
      </w:r>
      <w:r w:rsidR="0086627A">
        <w:t xml:space="preserve">должны </w:t>
      </w:r>
      <w:r>
        <w:t>быть решены следующие задачи</w:t>
      </w:r>
      <w:r w:rsidR="00EE49D8">
        <w:t>:</w:t>
      </w:r>
    </w:p>
    <w:p w14:paraId="372FF844" w14:textId="21D9759F" w:rsidR="003703AE" w:rsidRDefault="003703AE" w:rsidP="003703AE">
      <w:pPr>
        <w:pStyle w:val="-"/>
      </w:pPr>
      <w:r>
        <w:t>создание единой базы данных, содержащей планы выполнения работ по заключенным контрактам, оптимизированные под имеющиеся ресурсы</w:t>
      </w:r>
      <w:r w:rsidRPr="003703AE">
        <w:t>;</w:t>
      </w:r>
    </w:p>
    <w:p w14:paraId="26506E10" w14:textId="5233A1F8" w:rsidR="003703AE" w:rsidRDefault="003703AE" w:rsidP="003703AE">
      <w:pPr>
        <w:pStyle w:val="-"/>
      </w:pPr>
      <w:r>
        <w:t>многоуровневое планирование производства работ (по департаментам, участкам, рабочим местам с указанием сроков выполнения и объемов работ и увязанных по срокам и ресурсам)</w:t>
      </w:r>
      <w:r w:rsidRPr="003703AE">
        <w:t>;</w:t>
      </w:r>
    </w:p>
    <w:p w14:paraId="3B1B5CB4" w14:textId="16017D61" w:rsidR="003703AE" w:rsidRDefault="003703AE" w:rsidP="003703AE">
      <w:pPr>
        <w:pStyle w:val="-"/>
      </w:pPr>
      <w:r>
        <w:t>планирование и анализ выполнения финансирования контрактов</w:t>
      </w:r>
      <w:r w:rsidRPr="003703AE">
        <w:t>;</w:t>
      </w:r>
    </w:p>
    <w:p w14:paraId="20049A98" w14:textId="1E614E31" w:rsidR="003703AE" w:rsidRDefault="003703AE" w:rsidP="003703AE">
      <w:pPr>
        <w:pStyle w:val="-"/>
      </w:pPr>
      <w:r>
        <w:t>ежедневный учет объема выполненных работ, а также фиксация момента завершения работы на конкретном месте и участке</w:t>
      </w:r>
      <w:r w:rsidRPr="003703AE">
        <w:t>;</w:t>
      </w:r>
    </w:p>
    <w:p w14:paraId="2A92790B" w14:textId="30C8B1FF" w:rsidR="003703AE" w:rsidRDefault="003703AE" w:rsidP="003703AE">
      <w:pPr>
        <w:pStyle w:val="-"/>
      </w:pPr>
      <w:r>
        <w:t>планирование и учет затрат на материальны ресурсы</w:t>
      </w:r>
      <w:r w:rsidRPr="003703AE">
        <w:t>;</w:t>
      </w:r>
    </w:p>
    <w:p w14:paraId="6D228D1A" w14:textId="015111F0" w:rsidR="003703AE" w:rsidRDefault="003703AE" w:rsidP="003703AE">
      <w:pPr>
        <w:pStyle w:val="-"/>
      </w:pPr>
      <w:r>
        <w:t>планирование и учет затрат на трудовые ресурсы</w:t>
      </w:r>
      <w:r w:rsidR="0086627A">
        <w:t>*</w:t>
      </w:r>
      <w:r w:rsidRPr="003703AE">
        <w:t>;</w:t>
      </w:r>
    </w:p>
    <w:p w14:paraId="55DCEAEF" w14:textId="1E29DFAF" w:rsidR="003703AE" w:rsidRDefault="003703AE" w:rsidP="003703AE">
      <w:pPr>
        <w:pStyle w:val="-"/>
      </w:pPr>
      <w:r>
        <w:t>планирование и учет затрат на машины и оборудование</w:t>
      </w:r>
      <w:r w:rsidR="0086627A">
        <w:t>*</w:t>
      </w:r>
      <w:r w:rsidRPr="003703AE">
        <w:t>;</w:t>
      </w:r>
    </w:p>
    <w:p w14:paraId="4D6E3121" w14:textId="11E614BB" w:rsidR="003703AE" w:rsidRDefault="003703AE" w:rsidP="003703AE">
      <w:pPr>
        <w:pStyle w:val="-"/>
      </w:pPr>
      <w:r>
        <w:t>планирование и учет расходов на организацию строительства</w:t>
      </w:r>
      <w:r w:rsidRPr="003703AE">
        <w:t>;</w:t>
      </w:r>
    </w:p>
    <w:p w14:paraId="49B8EBB6" w14:textId="620C6E08" w:rsidR="003703AE" w:rsidRDefault="003703AE" w:rsidP="003703AE">
      <w:pPr>
        <w:pStyle w:val="-"/>
      </w:pPr>
      <w:r>
        <w:t>планирование и учет накладных расходов</w:t>
      </w:r>
      <w:r w:rsidRPr="003703AE">
        <w:t>;</w:t>
      </w:r>
    </w:p>
    <w:p w14:paraId="2D080C68" w14:textId="27C595B1" w:rsidR="003703AE" w:rsidRDefault="003703AE" w:rsidP="003703AE">
      <w:pPr>
        <w:pStyle w:val="-"/>
      </w:pPr>
      <w:r>
        <w:t>визуализация информации путем формирования настраиваемых отчетов</w:t>
      </w:r>
      <w:r w:rsidRPr="003703AE">
        <w:t>;</w:t>
      </w:r>
    </w:p>
    <w:p w14:paraId="6A60241E" w14:textId="77777777" w:rsidR="003703AE" w:rsidRDefault="003703AE" w:rsidP="003703AE">
      <w:pPr>
        <w:pStyle w:val="-"/>
      </w:pPr>
      <w:r>
        <w:t>организация обмен информацией с другими источниками (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Excel</w:t>
      </w:r>
      <w:proofErr w:type="spellEnd"/>
      <w:r>
        <w:t>, продукты 1C);</w:t>
      </w:r>
    </w:p>
    <w:p w14:paraId="6159AC07" w14:textId="61A59157" w:rsidR="003703AE" w:rsidRDefault="003703AE" w:rsidP="003703AE">
      <w:pPr>
        <w:pStyle w:val="-"/>
      </w:pPr>
      <w:r>
        <w:t>учет поступления, расходования и перемещения материалов в ходе выполнения работ на объектах строительства</w:t>
      </w:r>
      <w:r w:rsidRPr="003703AE">
        <w:t>;</w:t>
      </w:r>
    </w:p>
    <w:p w14:paraId="5D74246A" w14:textId="7765331F" w:rsidR="00092306" w:rsidRPr="005C0716" w:rsidRDefault="003703AE" w:rsidP="003703AE">
      <w:pPr>
        <w:pStyle w:val="-"/>
      </w:pPr>
      <w:r>
        <w:t>организация оперативного контроля плана выполнения работ</w:t>
      </w:r>
      <w:r w:rsidR="00092306" w:rsidRPr="005C0716">
        <w:t>.</w:t>
      </w:r>
    </w:p>
    <w:p w14:paraId="36D2B9E4" w14:textId="77777777" w:rsidR="005C0716" w:rsidRDefault="005C0716" w:rsidP="005C0716">
      <w:pPr>
        <w:pStyle w:val="4"/>
        <w:spacing w:line="276" w:lineRule="auto"/>
      </w:pPr>
      <w:r>
        <w:t>Участники бизнес-процессов</w:t>
      </w:r>
    </w:p>
    <w:p w14:paraId="5A02822E" w14:textId="5BA48F1C" w:rsidR="005C0716" w:rsidRDefault="005C0716" w:rsidP="005C0716">
      <w:pPr>
        <w:spacing w:line="276" w:lineRule="auto"/>
      </w:pPr>
      <w:r>
        <w:t>Бизнес-процессы организации процессы осуществляютс</w:t>
      </w:r>
      <w:r w:rsidR="00A13967">
        <w:t>я в следующих подразделениях</w:t>
      </w:r>
      <w:r>
        <w:t>:</w:t>
      </w:r>
    </w:p>
    <w:p w14:paraId="69233CE7" w14:textId="542F3639" w:rsidR="00A13967" w:rsidRDefault="00A13967" w:rsidP="00A13967">
      <w:pPr>
        <w:pStyle w:val="-"/>
      </w:pPr>
      <w:r>
        <w:t>руководство организации;</w:t>
      </w:r>
    </w:p>
    <w:p w14:paraId="07E4615B" w14:textId="32401C3F" w:rsidR="00A13967" w:rsidRDefault="00A13967" w:rsidP="00A13967">
      <w:pPr>
        <w:pStyle w:val="-"/>
      </w:pPr>
      <w:r>
        <w:lastRenderedPageBreak/>
        <w:t>ПЭО;</w:t>
      </w:r>
    </w:p>
    <w:p w14:paraId="1CF9C334" w14:textId="60887A2C" w:rsidR="00A13967" w:rsidRDefault="00A13967" w:rsidP="00A13967">
      <w:pPr>
        <w:pStyle w:val="-"/>
      </w:pPr>
      <w:r>
        <w:t>ПТО;</w:t>
      </w:r>
    </w:p>
    <w:p w14:paraId="2428E2BD" w14:textId="223D6832" w:rsidR="007676C2" w:rsidRPr="004B10A7" w:rsidRDefault="007676C2" w:rsidP="00A13967">
      <w:pPr>
        <w:pStyle w:val="-"/>
      </w:pPr>
      <w:r w:rsidRPr="004B10A7">
        <w:t>Проектный департамент;</w:t>
      </w:r>
    </w:p>
    <w:p w14:paraId="2AFE90D6" w14:textId="49EC836A" w:rsidR="00A13967" w:rsidRPr="004B10A7" w:rsidRDefault="0086627A" w:rsidP="00A13967">
      <w:pPr>
        <w:pStyle w:val="-"/>
      </w:pPr>
      <w:r w:rsidRPr="004B10A7">
        <w:t>Департамент общестроительных работ (ДОС);</w:t>
      </w:r>
    </w:p>
    <w:p w14:paraId="55BF424D" w14:textId="04ADB17F" w:rsidR="00A13967" w:rsidRPr="004B10A7" w:rsidRDefault="003F7767" w:rsidP="008A4D7F">
      <w:pPr>
        <w:pStyle w:val="-"/>
      </w:pPr>
      <w:r w:rsidRPr="004B10A7">
        <w:t>О</w:t>
      </w:r>
      <w:r w:rsidR="00A13967" w:rsidRPr="004B10A7">
        <w:t>тдел снабжения;</w:t>
      </w:r>
    </w:p>
    <w:p w14:paraId="5EB49107" w14:textId="25180293" w:rsidR="00A13967" w:rsidRPr="004B10A7" w:rsidRDefault="003F7767" w:rsidP="00A13967">
      <w:pPr>
        <w:pStyle w:val="-"/>
      </w:pPr>
      <w:r w:rsidRPr="004B10A7">
        <w:t>Б</w:t>
      </w:r>
      <w:r w:rsidR="00A13967" w:rsidRPr="004B10A7">
        <w:t>ухгалтерия;</w:t>
      </w:r>
    </w:p>
    <w:p w14:paraId="2D490570" w14:textId="31DEDCBD" w:rsidR="005C0716" w:rsidRPr="00A13967" w:rsidRDefault="003F7767" w:rsidP="00A13967">
      <w:pPr>
        <w:pStyle w:val="-"/>
        <w:rPr>
          <w:highlight w:val="red"/>
        </w:rPr>
      </w:pPr>
      <w:r>
        <w:rPr>
          <w:highlight w:val="red"/>
        </w:rPr>
        <w:t>Ф</w:t>
      </w:r>
      <w:r w:rsidR="00A13967" w:rsidRPr="00A13967">
        <w:rPr>
          <w:highlight w:val="red"/>
        </w:rPr>
        <w:t>инансовый департамент.</w:t>
      </w:r>
    </w:p>
    <w:p w14:paraId="4D3239AB" w14:textId="18842D7D" w:rsidR="005C0716" w:rsidRDefault="005C0716" w:rsidP="005C0716">
      <w:pPr>
        <w:spacing w:line="276" w:lineRule="auto"/>
      </w:pPr>
      <w:r>
        <w:t>Бизнес-процессы организации осуществляются следующими специалистами:</w:t>
      </w:r>
    </w:p>
    <w:p w14:paraId="1ADB3DCC" w14:textId="77777777" w:rsidR="005C0716" w:rsidRDefault="005C0716" w:rsidP="005C0716">
      <w:pPr>
        <w:pStyle w:val="-"/>
        <w:spacing w:line="276" w:lineRule="auto"/>
      </w:pPr>
      <w:r>
        <w:t>руководителями организации;</w:t>
      </w:r>
    </w:p>
    <w:p w14:paraId="67DE8B6E" w14:textId="393803BA" w:rsidR="005C0716" w:rsidRDefault="005C0716" w:rsidP="005C0716">
      <w:pPr>
        <w:pStyle w:val="-"/>
        <w:spacing w:line="276" w:lineRule="auto"/>
      </w:pPr>
      <w:r>
        <w:t xml:space="preserve">экономистами </w:t>
      </w:r>
      <w:r w:rsidR="0086627A">
        <w:t>ПЭО</w:t>
      </w:r>
      <w:r>
        <w:t>;</w:t>
      </w:r>
    </w:p>
    <w:p w14:paraId="5F97F05F" w14:textId="77777777" w:rsidR="005C0716" w:rsidRDefault="005C0716" w:rsidP="005C0716">
      <w:pPr>
        <w:pStyle w:val="-"/>
        <w:spacing w:line="276" w:lineRule="auto"/>
      </w:pPr>
      <w:r>
        <w:t>специалистами проектного департамента;</w:t>
      </w:r>
    </w:p>
    <w:p w14:paraId="62ED5E8D" w14:textId="77777777" w:rsidR="005C0716" w:rsidRDefault="005C0716" w:rsidP="005C0716">
      <w:pPr>
        <w:pStyle w:val="-"/>
        <w:spacing w:line="276" w:lineRule="auto"/>
      </w:pPr>
      <w:r>
        <w:t>специалистами ПТО;</w:t>
      </w:r>
    </w:p>
    <w:p w14:paraId="47513298" w14:textId="77777777" w:rsidR="005C0716" w:rsidRDefault="005C0716" w:rsidP="005C0716">
      <w:pPr>
        <w:pStyle w:val="-"/>
        <w:spacing w:line="276" w:lineRule="auto"/>
      </w:pPr>
      <w:r>
        <w:t>ответственными исполнителями работ на участках;</w:t>
      </w:r>
    </w:p>
    <w:p w14:paraId="110ED63A" w14:textId="35B56F17" w:rsidR="005C0716" w:rsidRPr="004B10A7" w:rsidRDefault="005C0716" w:rsidP="005C0716">
      <w:pPr>
        <w:pStyle w:val="-"/>
        <w:spacing w:line="276" w:lineRule="auto"/>
      </w:pPr>
      <w:r w:rsidRPr="004B10A7">
        <w:t xml:space="preserve">сотрудниками </w:t>
      </w:r>
      <w:r w:rsidR="00F11924" w:rsidRPr="004B10A7">
        <w:t>о</w:t>
      </w:r>
      <w:r w:rsidRPr="004B10A7">
        <w:t>тдела снабжения</w:t>
      </w:r>
      <w:r w:rsidR="0086627A" w:rsidRPr="004B10A7">
        <w:t xml:space="preserve"> (ОС)</w:t>
      </w:r>
      <w:r w:rsidRPr="004B10A7">
        <w:t>;</w:t>
      </w:r>
    </w:p>
    <w:p w14:paraId="013D1CDB" w14:textId="489E2AA2" w:rsidR="005C0716" w:rsidRPr="004B10A7" w:rsidRDefault="00F11924" w:rsidP="005C0716">
      <w:pPr>
        <w:pStyle w:val="-"/>
        <w:spacing w:line="276" w:lineRule="auto"/>
      </w:pPr>
      <w:r w:rsidRPr="004B10A7">
        <w:t>специалистами О</w:t>
      </w:r>
      <w:r w:rsidR="005C0716" w:rsidRPr="004B10A7">
        <w:t>тдела ИТ;</w:t>
      </w:r>
    </w:p>
    <w:p w14:paraId="2088B05D" w14:textId="2C7E6DD2" w:rsidR="005C0716" w:rsidRPr="004B10A7" w:rsidRDefault="005C0716" w:rsidP="005C0716">
      <w:pPr>
        <w:pStyle w:val="-"/>
        <w:spacing w:line="276" w:lineRule="auto"/>
      </w:pPr>
      <w:r w:rsidRPr="004B10A7">
        <w:t xml:space="preserve">работниками бухгалтерской службы;  </w:t>
      </w:r>
    </w:p>
    <w:p w14:paraId="36E2991B" w14:textId="7D9D230F" w:rsidR="005C0716" w:rsidRPr="005102A7" w:rsidRDefault="005C0716" w:rsidP="005C0716">
      <w:pPr>
        <w:pStyle w:val="-"/>
        <w:spacing w:line="276" w:lineRule="auto"/>
        <w:rPr>
          <w:highlight w:val="red"/>
        </w:rPr>
      </w:pPr>
      <w:r w:rsidRPr="005102A7">
        <w:rPr>
          <w:highlight w:val="red"/>
        </w:rPr>
        <w:t>работниками финансового департамента.</w:t>
      </w:r>
      <w:r w:rsidRPr="005102A7">
        <w:rPr>
          <w:i/>
        </w:rPr>
        <w:t xml:space="preserve"> будет обсуждаться</w:t>
      </w:r>
    </w:p>
    <w:p w14:paraId="152B5F84" w14:textId="3BFC0A45" w:rsidR="007C2585" w:rsidRDefault="007C2585" w:rsidP="00756FC7">
      <w:pPr>
        <w:pStyle w:val="4"/>
        <w:spacing w:line="276" w:lineRule="auto"/>
      </w:pPr>
      <w:r>
        <w:t>Бизнес-процессы</w:t>
      </w:r>
    </w:p>
    <w:p w14:paraId="2F4E914F" w14:textId="2CAAC62C" w:rsidR="00EE49D8" w:rsidRDefault="00EE49D8" w:rsidP="00756FC7">
      <w:pPr>
        <w:spacing w:line="276" w:lineRule="auto"/>
      </w:pPr>
      <w:r w:rsidRPr="00EE49D8">
        <w:t>Выделены следующие процессы в деятельности</w:t>
      </w:r>
      <w:r w:rsidR="00E9067A">
        <w:t xml:space="preserve"> организации</w:t>
      </w:r>
      <w:r w:rsidRPr="00EE49D8">
        <w:t>, в рамках которых производится анализ информации и вынесены соответствующие выводы о возможности их автоматизации:</w:t>
      </w:r>
    </w:p>
    <w:p w14:paraId="59CF9DB6" w14:textId="2E821607" w:rsidR="00A13967" w:rsidRDefault="00A13967">
      <w:pPr>
        <w:spacing w:line="240" w:lineRule="auto"/>
        <w:ind w:firstLine="0"/>
        <w:jc w:val="left"/>
      </w:pPr>
    </w:p>
    <w:p w14:paraId="06098784" w14:textId="67A90271" w:rsidR="00EE49D8" w:rsidRDefault="00391D42" w:rsidP="00756FC7">
      <w:pPr>
        <w:pStyle w:val="a8"/>
        <w:spacing w:before="0" w:after="0" w:line="276" w:lineRule="auto"/>
      </w:pPr>
      <w:r>
        <w:t xml:space="preserve">Таблица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3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Таблица \* ARABIC \s 1 </w:instrText>
      </w:r>
      <w:r w:rsidR="00EC1D36">
        <w:fldChar w:fldCharType="separate"/>
      </w:r>
      <w:r w:rsidR="00792B69">
        <w:rPr>
          <w:noProof/>
        </w:rPr>
        <w:t>1</w:t>
      </w:r>
      <w:r w:rsidR="00EC1D36">
        <w:rPr>
          <w:noProof/>
        </w:rPr>
        <w:fldChar w:fldCharType="end"/>
      </w:r>
      <w:r>
        <w:t xml:space="preserve"> — </w:t>
      </w:r>
      <w:r w:rsidR="00E9067A">
        <w:t>Бизнес-процессы</w:t>
      </w:r>
    </w:p>
    <w:tbl>
      <w:tblPr>
        <w:tblStyle w:val="af5"/>
        <w:tblW w:w="0" w:type="auto"/>
        <w:tblInd w:w="108" w:type="dxa"/>
        <w:tblLook w:val="04A0" w:firstRow="1" w:lastRow="0" w:firstColumn="1" w:lastColumn="0" w:noHBand="0" w:noVBand="1"/>
      </w:tblPr>
      <w:tblGrid>
        <w:gridCol w:w="1281"/>
        <w:gridCol w:w="2041"/>
        <w:gridCol w:w="2441"/>
        <w:gridCol w:w="1864"/>
        <w:gridCol w:w="2177"/>
      </w:tblGrid>
      <w:tr w:rsidR="008F78A6" w14:paraId="165740C0" w14:textId="77777777" w:rsidTr="008F78A6">
        <w:trPr>
          <w:tblHeader/>
        </w:trPr>
        <w:tc>
          <w:tcPr>
            <w:tcW w:w="1281" w:type="dxa"/>
          </w:tcPr>
          <w:p w14:paraId="1DE083A1" w14:textId="5D5860EC" w:rsidR="00A13967" w:rsidRDefault="00A13967" w:rsidP="008F78A6">
            <w:pPr>
              <w:pStyle w:val="a6"/>
              <w:spacing w:line="276" w:lineRule="auto"/>
            </w:pPr>
            <w:r>
              <w:t>Идентификатор процесса</w:t>
            </w:r>
          </w:p>
        </w:tc>
        <w:tc>
          <w:tcPr>
            <w:tcW w:w="2041" w:type="dxa"/>
          </w:tcPr>
          <w:p w14:paraId="42372883" w14:textId="4CD4E1A0" w:rsidR="00A13967" w:rsidRPr="00EE49D8" w:rsidRDefault="00A13967" w:rsidP="00756FC7">
            <w:pPr>
              <w:pStyle w:val="a6"/>
              <w:spacing w:line="276" w:lineRule="auto"/>
            </w:pPr>
            <w:r>
              <w:t>Структурное</w:t>
            </w:r>
            <w:r>
              <w:br/>
              <w:t>подразделение</w:t>
            </w:r>
          </w:p>
        </w:tc>
        <w:tc>
          <w:tcPr>
            <w:tcW w:w="2441" w:type="dxa"/>
          </w:tcPr>
          <w:p w14:paraId="5919F32B" w14:textId="64268E45" w:rsidR="00A13967" w:rsidRDefault="00A13967" w:rsidP="00756FC7">
            <w:pPr>
              <w:pStyle w:val="a6"/>
              <w:spacing w:line="276" w:lineRule="auto"/>
            </w:pPr>
            <w:r>
              <w:t>Наименование</w:t>
            </w:r>
            <w:r>
              <w:br/>
              <w:t>процесса</w:t>
            </w:r>
          </w:p>
        </w:tc>
        <w:tc>
          <w:tcPr>
            <w:tcW w:w="1864" w:type="dxa"/>
          </w:tcPr>
          <w:p w14:paraId="5392A0B2" w14:textId="72C75576" w:rsidR="00A13967" w:rsidRDefault="00A13967" w:rsidP="00756FC7">
            <w:pPr>
              <w:pStyle w:val="a6"/>
              <w:spacing w:line="276" w:lineRule="auto"/>
            </w:pPr>
            <w:r>
              <w:t>Возможность</w:t>
            </w:r>
            <w:r>
              <w:br/>
              <w:t>автоматизации</w:t>
            </w:r>
          </w:p>
        </w:tc>
        <w:tc>
          <w:tcPr>
            <w:tcW w:w="2177" w:type="dxa"/>
          </w:tcPr>
          <w:p w14:paraId="3B2BB1F8" w14:textId="26BE6F7A" w:rsidR="00A13967" w:rsidRDefault="00A13967" w:rsidP="00756FC7">
            <w:pPr>
              <w:pStyle w:val="a6"/>
              <w:spacing w:line="276" w:lineRule="auto"/>
            </w:pPr>
            <w:r>
              <w:t>Решение об</w:t>
            </w:r>
            <w:r>
              <w:br/>
              <w:t>автоматизации</w:t>
            </w:r>
            <w:r>
              <w:br/>
              <w:t>в ходе проекта</w:t>
            </w:r>
          </w:p>
        </w:tc>
      </w:tr>
      <w:tr w:rsidR="008F78A6" w14:paraId="45A4E764" w14:textId="77777777" w:rsidTr="008F78A6">
        <w:trPr>
          <w:tblHeader/>
        </w:trPr>
        <w:tc>
          <w:tcPr>
            <w:tcW w:w="1281" w:type="dxa"/>
          </w:tcPr>
          <w:p w14:paraId="64801944" w14:textId="78C22863" w:rsidR="00A13967" w:rsidRPr="00A13967" w:rsidRDefault="00A13967" w:rsidP="00756FC7">
            <w:pPr>
              <w:pStyle w:val="a6"/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2041" w:type="dxa"/>
          </w:tcPr>
          <w:p w14:paraId="7728F2C9" w14:textId="137505D3" w:rsidR="00A13967" w:rsidRDefault="00A13967" w:rsidP="00A13967">
            <w:pPr>
              <w:pStyle w:val="a6"/>
              <w:spacing w:line="276" w:lineRule="auto"/>
            </w:pPr>
            <w:r>
              <w:rPr>
                <w:lang w:val="en-US"/>
              </w:rPr>
              <w:t>2</w:t>
            </w:r>
          </w:p>
        </w:tc>
        <w:tc>
          <w:tcPr>
            <w:tcW w:w="2441" w:type="dxa"/>
          </w:tcPr>
          <w:p w14:paraId="78F6F3B7" w14:textId="73C727B8" w:rsidR="00A13967" w:rsidRDefault="00A13967" w:rsidP="00A13967">
            <w:pPr>
              <w:pStyle w:val="a6"/>
              <w:spacing w:line="276" w:lineRule="auto"/>
            </w:pPr>
            <w:r>
              <w:rPr>
                <w:lang w:val="en-US"/>
              </w:rPr>
              <w:t>3</w:t>
            </w:r>
          </w:p>
        </w:tc>
        <w:tc>
          <w:tcPr>
            <w:tcW w:w="1864" w:type="dxa"/>
          </w:tcPr>
          <w:p w14:paraId="34F0A67F" w14:textId="05D80EC5" w:rsidR="00A13967" w:rsidRPr="00A13967" w:rsidRDefault="00A13967" w:rsidP="00756FC7">
            <w:pPr>
              <w:pStyle w:val="a6"/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2177" w:type="dxa"/>
          </w:tcPr>
          <w:p w14:paraId="0F302916" w14:textId="48475101" w:rsidR="00A13967" w:rsidRPr="00A13967" w:rsidRDefault="00A13967" w:rsidP="00756FC7">
            <w:pPr>
              <w:pStyle w:val="a6"/>
              <w:spacing w:line="276" w:lineRule="auto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</w:tr>
      <w:tr w:rsidR="008F78A6" w14:paraId="46CAF27A" w14:textId="77777777" w:rsidTr="008F78A6">
        <w:tc>
          <w:tcPr>
            <w:tcW w:w="1281" w:type="dxa"/>
          </w:tcPr>
          <w:p w14:paraId="058849AC" w14:textId="228B21EA" w:rsidR="00A13967" w:rsidRDefault="008F78A6" w:rsidP="00756FC7">
            <w:pPr>
              <w:pStyle w:val="aa"/>
              <w:spacing w:line="276" w:lineRule="auto"/>
            </w:pPr>
            <w:r>
              <w:t>БП.01</w:t>
            </w:r>
          </w:p>
        </w:tc>
        <w:tc>
          <w:tcPr>
            <w:tcW w:w="2041" w:type="dxa"/>
          </w:tcPr>
          <w:p w14:paraId="2C5BCE6F" w14:textId="0F4C290B" w:rsidR="00A13967" w:rsidRDefault="0086627A" w:rsidP="00756FC7">
            <w:pPr>
              <w:pStyle w:val="aa"/>
              <w:spacing w:line="276" w:lineRule="auto"/>
            </w:pPr>
            <w:r>
              <w:t>Проектный департамент, ПТО</w:t>
            </w:r>
          </w:p>
        </w:tc>
        <w:tc>
          <w:tcPr>
            <w:tcW w:w="2441" w:type="dxa"/>
          </w:tcPr>
          <w:p w14:paraId="590B3324" w14:textId="11F32ACA" w:rsidR="00A13967" w:rsidRDefault="008F78A6" w:rsidP="008F78A6">
            <w:pPr>
              <w:pStyle w:val="aa"/>
              <w:spacing w:line="276" w:lineRule="auto"/>
            </w:pPr>
            <w:r>
              <w:t>Формирование структуры объекта строительства с детализацией по видам работ</w:t>
            </w:r>
          </w:p>
        </w:tc>
        <w:tc>
          <w:tcPr>
            <w:tcW w:w="1864" w:type="dxa"/>
          </w:tcPr>
          <w:p w14:paraId="1DB5DC79" w14:textId="064DF3E3" w:rsidR="00A13967" w:rsidRDefault="008F78A6" w:rsidP="00756FC7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64D7D31D" w14:textId="34A0EFBC" w:rsidR="00A13967" w:rsidRDefault="008F78A6" w:rsidP="00756FC7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8F78A6" w14:paraId="45DEA680" w14:textId="77777777" w:rsidTr="008F78A6">
        <w:tc>
          <w:tcPr>
            <w:tcW w:w="1281" w:type="dxa"/>
          </w:tcPr>
          <w:p w14:paraId="1C6F44E0" w14:textId="186FD9A4" w:rsidR="008F78A6" w:rsidRDefault="008F78A6" w:rsidP="008F78A6">
            <w:pPr>
              <w:pStyle w:val="aa"/>
              <w:spacing w:line="276" w:lineRule="auto"/>
            </w:pPr>
            <w:r>
              <w:t>БП.02</w:t>
            </w:r>
          </w:p>
        </w:tc>
        <w:tc>
          <w:tcPr>
            <w:tcW w:w="2041" w:type="dxa"/>
          </w:tcPr>
          <w:p w14:paraId="62B7FD4C" w14:textId="77CF3E65" w:rsidR="008F78A6" w:rsidRDefault="0086627A" w:rsidP="008F78A6">
            <w:pPr>
              <w:pStyle w:val="aa"/>
              <w:spacing w:line="276" w:lineRule="auto"/>
            </w:pPr>
            <w:r>
              <w:t>Проектный департамент, ПТО, ДОС</w:t>
            </w:r>
          </w:p>
        </w:tc>
        <w:tc>
          <w:tcPr>
            <w:tcW w:w="2441" w:type="dxa"/>
          </w:tcPr>
          <w:p w14:paraId="477D2D57" w14:textId="0D2325DA" w:rsidR="008F78A6" w:rsidRPr="008E3D4C" w:rsidRDefault="008F78A6" w:rsidP="008F78A6">
            <w:pPr>
              <w:pStyle w:val="aa"/>
              <w:spacing w:line="276" w:lineRule="auto"/>
            </w:pPr>
            <w:r>
              <w:t>Составление Графика выполнения работ по объекту строительства</w:t>
            </w:r>
          </w:p>
        </w:tc>
        <w:tc>
          <w:tcPr>
            <w:tcW w:w="1864" w:type="dxa"/>
          </w:tcPr>
          <w:p w14:paraId="28414F8E" w14:textId="21EADDAF" w:rsidR="008F78A6" w:rsidRDefault="008F78A6" w:rsidP="008F78A6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6C95B21B" w14:textId="4A474B8E" w:rsidR="008F78A6" w:rsidRDefault="008F78A6" w:rsidP="008F78A6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1DD0660C" w14:textId="77777777" w:rsidTr="008F78A6">
        <w:tc>
          <w:tcPr>
            <w:tcW w:w="1281" w:type="dxa"/>
          </w:tcPr>
          <w:p w14:paraId="10DD8FC1" w14:textId="525B23B4" w:rsidR="00291EC3" w:rsidRDefault="00291EC3" w:rsidP="00291EC3">
            <w:pPr>
              <w:pStyle w:val="aa"/>
              <w:spacing w:line="276" w:lineRule="auto"/>
            </w:pPr>
            <w:r>
              <w:t>БП.03</w:t>
            </w:r>
          </w:p>
        </w:tc>
        <w:tc>
          <w:tcPr>
            <w:tcW w:w="2041" w:type="dxa"/>
          </w:tcPr>
          <w:p w14:paraId="58071FAA" w14:textId="649999C2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2456A2F6" w14:textId="6E266770" w:rsidR="00291EC3" w:rsidRDefault="00291EC3" w:rsidP="00291EC3">
            <w:pPr>
              <w:pStyle w:val="aa"/>
              <w:spacing w:line="276" w:lineRule="auto"/>
            </w:pPr>
            <w:r>
              <w:t xml:space="preserve">Составление Графика </w:t>
            </w:r>
            <w:r>
              <w:lastRenderedPageBreak/>
              <w:t>поставки материалов по объекту строительства</w:t>
            </w:r>
          </w:p>
        </w:tc>
        <w:tc>
          <w:tcPr>
            <w:tcW w:w="1864" w:type="dxa"/>
          </w:tcPr>
          <w:p w14:paraId="2AB687EB" w14:textId="19792551" w:rsidR="00291EC3" w:rsidRDefault="00291EC3" w:rsidP="00291EC3">
            <w:pPr>
              <w:pStyle w:val="aa"/>
              <w:spacing w:line="276" w:lineRule="auto"/>
            </w:pPr>
            <w:r>
              <w:lastRenderedPageBreak/>
              <w:t>да</w:t>
            </w:r>
          </w:p>
        </w:tc>
        <w:tc>
          <w:tcPr>
            <w:tcW w:w="2177" w:type="dxa"/>
          </w:tcPr>
          <w:p w14:paraId="3788FFF7" w14:textId="579941C2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</w:r>
            <w:r>
              <w:lastRenderedPageBreak/>
              <w:t>автоматизировано</w:t>
            </w:r>
          </w:p>
        </w:tc>
      </w:tr>
      <w:tr w:rsidR="00291EC3" w14:paraId="1647C457" w14:textId="77777777" w:rsidTr="008F78A6">
        <w:tc>
          <w:tcPr>
            <w:tcW w:w="1281" w:type="dxa"/>
          </w:tcPr>
          <w:p w14:paraId="295031ED" w14:textId="4D4E1D25" w:rsidR="00291EC3" w:rsidRPr="00C346B3" w:rsidRDefault="00291EC3" w:rsidP="00291EC3">
            <w:pPr>
              <w:pStyle w:val="aa"/>
              <w:spacing w:line="276" w:lineRule="auto"/>
            </w:pPr>
            <w:r>
              <w:lastRenderedPageBreak/>
              <w:t>БП.04</w:t>
            </w:r>
          </w:p>
        </w:tc>
        <w:tc>
          <w:tcPr>
            <w:tcW w:w="2041" w:type="dxa"/>
          </w:tcPr>
          <w:p w14:paraId="7D947774" w14:textId="73AC850F" w:rsidR="00291EC3" w:rsidRPr="00C346B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43B79600" w14:textId="71D176AA" w:rsidR="00291EC3" w:rsidRPr="00C346B3" w:rsidRDefault="00291EC3" w:rsidP="00291EC3">
            <w:pPr>
              <w:pStyle w:val="aa"/>
              <w:spacing w:line="276" w:lineRule="auto"/>
            </w:pPr>
            <w:r>
              <w:t>Составление Ведомости материалов по видам работ в соответствие с проектными данными</w:t>
            </w:r>
          </w:p>
        </w:tc>
        <w:tc>
          <w:tcPr>
            <w:tcW w:w="1864" w:type="dxa"/>
          </w:tcPr>
          <w:p w14:paraId="75025763" w14:textId="737D159A" w:rsidR="00291EC3" w:rsidRPr="00C346B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75DF658D" w14:textId="20B29C80" w:rsidR="00291EC3" w:rsidRPr="00C346B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622DE801" w14:textId="77777777" w:rsidTr="008F78A6">
        <w:tc>
          <w:tcPr>
            <w:tcW w:w="1281" w:type="dxa"/>
          </w:tcPr>
          <w:p w14:paraId="57FCC12D" w14:textId="0BC2436F" w:rsidR="00291EC3" w:rsidRDefault="00291EC3" w:rsidP="00291EC3">
            <w:pPr>
              <w:pStyle w:val="aa"/>
              <w:spacing w:line="276" w:lineRule="auto"/>
            </w:pPr>
            <w:r>
              <w:t>БП.05</w:t>
            </w:r>
          </w:p>
        </w:tc>
        <w:tc>
          <w:tcPr>
            <w:tcW w:w="2041" w:type="dxa"/>
          </w:tcPr>
          <w:p w14:paraId="687D658C" w14:textId="3C798BA2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2DAD889F" w14:textId="4144269F" w:rsidR="00291EC3" w:rsidRDefault="00291EC3" w:rsidP="00291EC3">
            <w:pPr>
              <w:pStyle w:val="aa"/>
              <w:spacing w:line="276" w:lineRule="auto"/>
            </w:pPr>
            <w:r>
              <w:t>Составление планов работ с детализацией до конкретного места выполнения и даты</w:t>
            </w:r>
          </w:p>
        </w:tc>
        <w:tc>
          <w:tcPr>
            <w:tcW w:w="1864" w:type="dxa"/>
          </w:tcPr>
          <w:p w14:paraId="755F10A7" w14:textId="310CBD5B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5B0ECF27" w14:textId="50C917A9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49FE816D" w14:textId="77777777" w:rsidTr="008F78A6">
        <w:tc>
          <w:tcPr>
            <w:tcW w:w="1281" w:type="dxa"/>
          </w:tcPr>
          <w:p w14:paraId="094DFD21" w14:textId="6E8A81BE" w:rsidR="00291EC3" w:rsidRDefault="00291EC3" w:rsidP="00291EC3">
            <w:pPr>
              <w:pStyle w:val="aa"/>
              <w:spacing w:line="276" w:lineRule="auto"/>
            </w:pPr>
            <w:r>
              <w:t>БП.06</w:t>
            </w:r>
          </w:p>
        </w:tc>
        <w:tc>
          <w:tcPr>
            <w:tcW w:w="2041" w:type="dxa"/>
          </w:tcPr>
          <w:p w14:paraId="29CC739D" w14:textId="65E000E0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237C2747" w14:textId="33C2E8E7" w:rsidR="00291EC3" w:rsidRDefault="00291EC3" w:rsidP="00291EC3">
            <w:pPr>
              <w:pStyle w:val="aa"/>
              <w:spacing w:line="276" w:lineRule="auto"/>
            </w:pPr>
            <w:r>
              <w:t>Составление ежемесячных графиков выполнения работ и поставки материалов по объектам строительства</w:t>
            </w:r>
          </w:p>
        </w:tc>
        <w:tc>
          <w:tcPr>
            <w:tcW w:w="1864" w:type="dxa"/>
          </w:tcPr>
          <w:p w14:paraId="6CFB8F14" w14:textId="4BD74AB6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09ACECA1" w14:textId="1D59FE5D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208D973E" w14:textId="77777777" w:rsidTr="008F78A6">
        <w:tc>
          <w:tcPr>
            <w:tcW w:w="1281" w:type="dxa"/>
          </w:tcPr>
          <w:p w14:paraId="351E307D" w14:textId="576DC6F3" w:rsidR="00291EC3" w:rsidRDefault="00291EC3" w:rsidP="00291EC3">
            <w:pPr>
              <w:pStyle w:val="aa"/>
              <w:spacing w:line="276" w:lineRule="auto"/>
            </w:pPr>
            <w:r>
              <w:t>БП.07</w:t>
            </w:r>
          </w:p>
        </w:tc>
        <w:tc>
          <w:tcPr>
            <w:tcW w:w="2041" w:type="dxa"/>
          </w:tcPr>
          <w:p w14:paraId="7C3FE4D1" w14:textId="5D8E8E34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3A3A1053" w14:textId="67D70360" w:rsidR="00291EC3" w:rsidRPr="005875E2" w:rsidRDefault="00291EC3" w:rsidP="00291EC3">
            <w:pPr>
              <w:pStyle w:val="aa"/>
              <w:spacing w:line="276" w:lineRule="auto"/>
            </w:pPr>
            <w:r>
              <w:t>П</w:t>
            </w:r>
            <w:r w:rsidRPr="008F78A6">
              <w:t>ланирование потребности в материальных ресурсах в соответствие с проектом и планом работ</w:t>
            </w:r>
          </w:p>
        </w:tc>
        <w:tc>
          <w:tcPr>
            <w:tcW w:w="1864" w:type="dxa"/>
          </w:tcPr>
          <w:p w14:paraId="6091174B" w14:textId="3E2DF8A9" w:rsidR="00291EC3" w:rsidRDefault="00291EC3" w:rsidP="00291EC3">
            <w:pPr>
              <w:pStyle w:val="aa"/>
              <w:spacing w:line="276" w:lineRule="auto"/>
            </w:pPr>
            <w:r>
              <w:t xml:space="preserve">да </w:t>
            </w:r>
          </w:p>
        </w:tc>
        <w:tc>
          <w:tcPr>
            <w:tcW w:w="2177" w:type="dxa"/>
          </w:tcPr>
          <w:p w14:paraId="39377B9A" w14:textId="46943123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5AFF33D3" w14:textId="77777777" w:rsidTr="008F78A6">
        <w:tc>
          <w:tcPr>
            <w:tcW w:w="1281" w:type="dxa"/>
          </w:tcPr>
          <w:p w14:paraId="71F40F63" w14:textId="257B02A5" w:rsidR="00291EC3" w:rsidRDefault="00291EC3" w:rsidP="00291EC3">
            <w:pPr>
              <w:pStyle w:val="aa"/>
              <w:spacing w:line="276" w:lineRule="auto"/>
            </w:pPr>
            <w:r>
              <w:t>БП.08</w:t>
            </w:r>
          </w:p>
        </w:tc>
        <w:tc>
          <w:tcPr>
            <w:tcW w:w="2041" w:type="dxa"/>
          </w:tcPr>
          <w:p w14:paraId="7D28767F" w14:textId="40F25242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1456D70F" w14:textId="01EDCC6F" w:rsidR="00291EC3" w:rsidRPr="00AE33A2" w:rsidRDefault="00291EC3" w:rsidP="00291EC3">
            <w:pPr>
              <w:pStyle w:val="aa"/>
              <w:spacing w:line="276" w:lineRule="auto"/>
              <w:rPr>
                <w:highlight w:val="green"/>
              </w:rPr>
            </w:pPr>
            <w:r>
              <w:t>Планирование потребности в трудовых ресурсах в соответствие с проектом и планом работ</w:t>
            </w:r>
            <w:r w:rsidR="00F07AE9">
              <w:t>*</w:t>
            </w:r>
          </w:p>
        </w:tc>
        <w:tc>
          <w:tcPr>
            <w:tcW w:w="1864" w:type="dxa"/>
          </w:tcPr>
          <w:p w14:paraId="628503BC" w14:textId="2F9E1DC1" w:rsidR="00291EC3" w:rsidRDefault="007641BC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  <w:tc>
          <w:tcPr>
            <w:tcW w:w="2177" w:type="dxa"/>
          </w:tcPr>
          <w:p w14:paraId="23ED205C" w14:textId="5FE8485B" w:rsidR="00291EC3" w:rsidRDefault="007641BC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</w:tr>
      <w:tr w:rsidR="00291EC3" w14:paraId="0EE87043" w14:textId="77777777" w:rsidTr="008F78A6">
        <w:tc>
          <w:tcPr>
            <w:tcW w:w="1281" w:type="dxa"/>
          </w:tcPr>
          <w:p w14:paraId="6D9E5443" w14:textId="2489E564" w:rsidR="00291EC3" w:rsidRDefault="00291EC3" w:rsidP="00291EC3">
            <w:pPr>
              <w:pStyle w:val="aa"/>
              <w:spacing w:line="276" w:lineRule="auto"/>
            </w:pPr>
            <w:r>
              <w:t>БП.09</w:t>
            </w:r>
          </w:p>
        </w:tc>
        <w:tc>
          <w:tcPr>
            <w:tcW w:w="2041" w:type="dxa"/>
          </w:tcPr>
          <w:p w14:paraId="0D6B0E99" w14:textId="2B4A8100" w:rsidR="00291EC3" w:rsidRDefault="0086627A" w:rsidP="00291EC3">
            <w:pPr>
              <w:pStyle w:val="aa"/>
              <w:spacing w:line="276" w:lineRule="auto"/>
            </w:pPr>
            <w:r>
              <w:t>ПТО, ДОС</w:t>
            </w:r>
          </w:p>
        </w:tc>
        <w:tc>
          <w:tcPr>
            <w:tcW w:w="2441" w:type="dxa"/>
          </w:tcPr>
          <w:p w14:paraId="5F1BC657" w14:textId="1AC87FE4" w:rsidR="00291EC3" w:rsidRDefault="00291EC3" w:rsidP="00291EC3">
            <w:pPr>
              <w:pStyle w:val="aa"/>
              <w:spacing w:line="276" w:lineRule="auto"/>
            </w:pPr>
            <w:r>
              <w:t>Планирование потребности в машинах и оборудовании в соответствие с проектом и планом работ</w:t>
            </w:r>
            <w:r w:rsidR="00F07AE9">
              <w:t>*</w:t>
            </w:r>
          </w:p>
        </w:tc>
        <w:tc>
          <w:tcPr>
            <w:tcW w:w="1864" w:type="dxa"/>
          </w:tcPr>
          <w:p w14:paraId="4794F1BD" w14:textId="695C4812" w:rsidR="00291EC3" w:rsidRDefault="00291EC3" w:rsidP="00291EC3">
            <w:pPr>
              <w:pStyle w:val="aa"/>
              <w:spacing w:line="276" w:lineRule="auto"/>
            </w:pPr>
            <w:r>
              <w:t>?</w:t>
            </w:r>
            <w:r w:rsidR="007641BC">
              <w:rPr>
                <w:highlight w:val="yellow"/>
              </w:rPr>
              <w:t xml:space="preserve"> ?????</w:t>
            </w:r>
          </w:p>
        </w:tc>
        <w:tc>
          <w:tcPr>
            <w:tcW w:w="2177" w:type="dxa"/>
          </w:tcPr>
          <w:p w14:paraId="380ABC59" w14:textId="1445D49A" w:rsidR="00291EC3" w:rsidRDefault="007641BC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</w:tr>
      <w:tr w:rsidR="00291EC3" w14:paraId="002BAB9F" w14:textId="77777777" w:rsidTr="008F78A6">
        <w:tc>
          <w:tcPr>
            <w:tcW w:w="1281" w:type="dxa"/>
          </w:tcPr>
          <w:p w14:paraId="7F9DD8D3" w14:textId="67D9E3FE" w:rsidR="00291EC3" w:rsidRDefault="00291EC3" w:rsidP="00291EC3">
            <w:pPr>
              <w:pStyle w:val="aa"/>
              <w:spacing w:line="276" w:lineRule="auto"/>
            </w:pPr>
            <w:r>
              <w:t>БП.10</w:t>
            </w:r>
          </w:p>
        </w:tc>
        <w:tc>
          <w:tcPr>
            <w:tcW w:w="2041" w:type="dxa"/>
          </w:tcPr>
          <w:p w14:paraId="06276A39" w14:textId="64439A5D" w:rsidR="00291EC3" w:rsidRDefault="0086627A" w:rsidP="00291EC3">
            <w:pPr>
              <w:pStyle w:val="aa"/>
              <w:spacing w:line="276" w:lineRule="auto"/>
            </w:pPr>
            <w:r>
              <w:t>ПЭО</w:t>
            </w:r>
          </w:p>
        </w:tc>
        <w:tc>
          <w:tcPr>
            <w:tcW w:w="2441" w:type="dxa"/>
          </w:tcPr>
          <w:p w14:paraId="3122C2CE" w14:textId="742C7037" w:rsidR="00291EC3" w:rsidRDefault="00291EC3" w:rsidP="00291EC3">
            <w:pPr>
              <w:pStyle w:val="aa"/>
              <w:spacing w:line="276" w:lineRule="auto"/>
            </w:pPr>
            <w:r>
              <w:t>Составление и ведение Графиков финансирования работ</w:t>
            </w:r>
          </w:p>
        </w:tc>
        <w:tc>
          <w:tcPr>
            <w:tcW w:w="1864" w:type="dxa"/>
          </w:tcPr>
          <w:p w14:paraId="1D983839" w14:textId="7B89A463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73B19EF2" w14:textId="6A7463A5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3BBD251C" w14:textId="77777777" w:rsidTr="008F78A6">
        <w:tc>
          <w:tcPr>
            <w:tcW w:w="1281" w:type="dxa"/>
          </w:tcPr>
          <w:p w14:paraId="7A18C583" w14:textId="796CA8BC" w:rsidR="00291EC3" w:rsidRDefault="00291EC3" w:rsidP="00291EC3">
            <w:pPr>
              <w:pStyle w:val="aa"/>
              <w:spacing w:line="276" w:lineRule="auto"/>
            </w:pPr>
            <w:r>
              <w:t>БП.11</w:t>
            </w:r>
          </w:p>
        </w:tc>
        <w:tc>
          <w:tcPr>
            <w:tcW w:w="2041" w:type="dxa"/>
          </w:tcPr>
          <w:p w14:paraId="217E6DA5" w14:textId="1085D8ED" w:rsidR="00291EC3" w:rsidRDefault="0086627A" w:rsidP="00291EC3">
            <w:pPr>
              <w:pStyle w:val="aa"/>
              <w:spacing w:line="276" w:lineRule="auto"/>
            </w:pPr>
            <w:r>
              <w:t>ДОС, ПТО</w:t>
            </w:r>
          </w:p>
        </w:tc>
        <w:tc>
          <w:tcPr>
            <w:tcW w:w="2441" w:type="dxa"/>
          </w:tcPr>
          <w:p w14:paraId="0A4106F2" w14:textId="7047469B" w:rsidR="00291EC3" w:rsidRDefault="00291EC3" w:rsidP="00291EC3">
            <w:pPr>
              <w:pStyle w:val="aa"/>
              <w:spacing w:line="276" w:lineRule="auto"/>
            </w:pPr>
            <w:r>
              <w:t xml:space="preserve">Ведение ежедневного учета выполненных </w:t>
            </w:r>
            <w:r>
              <w:lastRenderedPageBreak/>
              <w:t>работ и израсходованных ресурсов</w:t>
            </w:r>
          </w:p>
        </w:tc>
        <w:tc>
          <w:tcPr>
            <w:tcW w:w="1864" w:type="dxa"/>
          </w:tcPr>
          <w:p w14:paraId="7BB427A2" w14:textId="6295F5D2" w:rsidR="00291EC3" w:rsidRDefault="00291EC3" w:rsidP="00291EC3">
            <w:pPr>
              <w:pStyle w:val="aa"/>
              <w:spacing w:line="276" w:lineRule="auto"/>
            </w:pPr>
            <w:r>
              <w:lastRenderedPageBreak/>
              <w:t>да</w:t>
            </w:r>
          </w:p>
        </w:tc>
        <w:tc>
          <w:tcPr>
            <w:tcW w:w="2177" w:type="dxa"/>
          </w:tcPr>
          <w:p w14:paraId="49617B1F" w14:textId="2E0472E7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454F95E6" w14:textId="77777777" w:rsidTr="008F78A6">
        <w:tc>
          <w:tcPr>
            <w:tcW w:w="1281" w:type="dxa"/>
          </w:tcPr>
          <w:p w14:paraId="713C7724" w14:textId="25A15E78" w:rsidR="00291EC3" w:rsidRDefault="00291EC3" w:rsidP="00291EC3">
            <w:pPr>
              <w:pStyle w:val="aa"/>
              <w:spacing w:line="276" w:lineRule="auto"/>
            </w:pPr>
            <w:r>
              <w:t>БП.12</w:t>
            </w:r>
          </w:p>
        </w:tc>
        <w:tc>
          <w:tcPr>
            <w:tcW w:w="2041" w:type="dxa"/>
          </w:tcPr>
          <w:p w14:paraId="22DE2A97" w14:textId="79DFA83A" w:rsidR="00291EC3" w:rsidRDefault="0086627A" w:rsidP="00291EC3">
            <w:pPr>
              <w:pStyle w:val="aa"/>
              <w:spacing w:line="276" w:lineRule="auto"/>
            </w:pPr>
            <w:r>
              <w:t>ОС</w:t>
            </w:r>
          </w:p>
        </w:tc>
        <w:tc>
          <w:tcPr>
            <w:tcW w:w="2441" w:type="dxa"/>
          </w:tcPr>
          <w:p w14:paraId="4014A8FD" w14:textId="4884B1AF" w:rsidR="00291EC3" w:rsidRPr="005875E2" w:rsidRDefault="00291EC3" w:rsidP="00291EC3">
            <w:pPr>
              <w:pStyle w:val="aa"/>
              <w:spacing w:line="276" w:lineRule="auto"/>
              <w:rPr>
                <w:color w:val="000000" w:themeColor="text1"/>
                <w:highlight w:val="yellow"/>
              </w:rPr>
            </w:pPr>
            <w:r>
              <w:t>Обеспечение объектов строительства ТМЦ в соответствие с их плановой потребностью</w:t>
            </w:r>
          </w:p>
        </w:tc>
        <w:tc>
          <w:tcPr>
            <w:tcW w:w="1864" w:type="dxa"/>
          </w:tcPr>
          <w:p w14:paraId="73A3CC59" w14:textId="1C4BE00C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6DE35563" w14:textId="25DEEBFA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0CEDB40E" w14:textId="77777777" w:rsidTr="008F78A6">
        <w:tc>
          <w:tcPr>
            <w:tcW w:w="1281" w:type="dxa"/>
          </w:tcPr>
          <w:p w14:paraId="7F6C6F3E" w14:textId="05E20E96" w:rsidR="00291EC3" w:rsidRDefault="00291EC3" w:rsidP="00291EC3">
            <w:pPr>
              <w:pStyle w:val="aa"/>
              <w:spacing w:line="276" w:lineRule="auto"/>
            </w:pPr>
            <w:r>
              <w:t>БП.13</w:t>
            </w:r>
          </w:p>
        </w:tc>
        <w:tc>
          <w:tcPr>
            <w:tcW w:w="2041" w:type="dxa"/>
          </w:tcPr>
          <w:p w14:paraId="26A38537" w14:textId="19E4588D" w:rsidR="00291EC3" w:rsidRDefault="00CC4FA8" w:rsidP="00CC4FA8">
            <w:pPr>
              <w:pStyle w:val="aa"/>
              <w:spacing w:line="276" w:lineRule="auto"/>
              <w:jc w:val="left"/>
            </w:pPr>
            <w:r>
              <w:t>ОС</w:t>
            </w:r>
          </w:p>
        </w:tc>
        <w:tc>
          <w:tcPr>
            <w:tcW w:w="2441" w:type="dxa"/>
          </w:tcPr>
          <w:p w14:paraId="6A3A6778" w14:textId="18DEFED6" w:rsidR="00291EC3" w:rsidRPr="005875E2" w:rsidRDefault="00291EC3" w:rsidP="00291EC3">
            <w:pPr>
              <w:pStyle w:val="aa"/>
              <w:spacing w:line="276" w:lineRule="auto"/>
              <w:rPr>
                <w:color w:val="000000" w:themeColor="text1"/>
                <w:highlight w:val="yellow"/>
              </w:rPr>
            </w:pPr>
            <w:r>
              <w:t>Планирование использования собственного автотранспорта для доставки ТМЦ на объекты строительства</w:t>
            </w:r>
            <w:r w:rsidR="00F07AE9">
              <w:t>*</w:t>
            </w:r>
          </w:p>
        </w:tc>
        <w:tc>
          <w:tcPr>
            <w:tcW w:w="1864" w:type="dxa"/>
          </w:tcPr>
          <w:p w14:paraId="5DA0544A" w14:textId="7BB8CAD3" w:rsidR="00291EC3" w:rsidRPr="00B37F95" w:rsidRDefault="00291EC3" w:rsidP="00291EC3">
            <w:pPr>
              <w:pStyle w:val="aa"/>
              <w:spacing w:line="276" w:lineRule="auto"/>
              <w:rPr>
                <w:highlight w:val="yellow"/>
              </w:rPr>
            </w:pPr>
            <w:r w:rsidRPr="00B37F95">
              <w:rPr>
                <w:highlight w:val="yellow"/>
              </w:rPr>
              <w:t>?</w:t>
            </w:r>
          </w:p>
        </w:tc>
        <w:tc>
          <w:tcPr>
            <w:tcW w:w="2177" w:type="dxa"/>
          </w:tcPr>
          <w:p w14:paraId="6ACE71B9" w14:textId="2AE045B3" w:rsidR="00291EC3" w:rsidRPr="00B37F95" w:rsidRDefault="00B37F95" w:rsidP="00291EC3">
            <w:pPr>
              <w:pStyle w:val="aa"/>
              <w:spacing w:line="276" w:lineRule="auto"/>
              <w:rPr>
                <w:highlight w:val="yellow"/>
              </w:rPr>
            </w:pPr>
            <w:r>
              <w:rPr>
                <w:highlight w:val="yellow"/>
              </w:rPr>
              <w:t>?????</w:t>
            </w:r>
          </w:p>
        </w:tc>
      </w:tr>
      <w:tr w:rsidR="00291EC3" w14:paraId="649185BB" w14:textId="77777777" w:rsidTr="008F78A6">
        <w:tc>
          <w:tcPr>
            <w:tcW w:w="1281" w:type="dxa"/>
          </w:tcPr>
          <w:p w14:paraId="2E61C2BA" w14:textId="2BCE5B3F" w:rsidR="00291EC3" w:rsidRDefault="00291EC3" w:rsidP="00291EC3">
            <w:pPr>
              <w:pStyle w:val="aa"/>
              <w:spacing w:line="276" w:lineRule="auto"/>
            </w:pPr>
            <w:r>
              <w:t>БП.14</w:t>
            </w:r>
          </w:p>
        </w:tc>
        <w:tc>
          <w:tcPr>
            <w:tcW w:w="2041" w:type="dxa"/>
          </w:tcPr>
          <w:p w14:paraId="2655FEC9" w14:textId="78F7BEFF" w:rsidR="00291EC3" w:rsidRDefault="00CC4FA8" w:rsidP="00291EC3">
            <w:pPr>
              <w:pStyle w:val="aa"/>
              <w:spacing w:line="276" w:lineRule="auto"/>
            </w:pPr>
            <w:r>
              <w:t>ДОС, ПТО, ПЭО</w:t>
            </w:r>
          </w:p>
        </w:tc>
        <w:tc>
          <w:tcPr>
            <w:tcW w:w="2441" w:type="dxa"/>
          </w:tcPr>
          <w:p w14:paraId="4C1C1B44" w14:textId="2B223E6C" w:rsidR="00291EC3" w:rsidRPr="00A55196" w:rsidRDefault="00291EC3" w:rsidP="00291EC3">
            <w:pPr>
              <w:pStyle w:val="aa"/>
              <w:spacing w:line="276" w:lineRule="auto"/>
              <w:rPr>
                <w:color w:val="000000" w:themeColor="text1"/>
                <w:highlight w:val="cyan"/>
              </w:rPr>
            </w:pPr>
            <w:r>
              <w:t>Контроль и анализ выполнения плана работ на объектах в разрезе помещений и систем по статьям затрат</w:t>
            </w:r>
          </w:p>
        </w:tc>
        <w:tc>
          <w:tcPr>
            <w:tcW w:w="1864" w:type="dxa"/>
          </w:tcPr>
          <w:p w14:paraId="6D4EED05" w14:textId="4535DE47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07E7D98C" w14:textId="3E9D14DF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291EC3" w14:paraId="29DBDE76" w14:textId="77777777" w:rsidTr="008F78A6">
        <w:tc>
          <w:tcPr>
            <w:tcW w:w="1281" w:type="dxa"/>
          </w:tcPr>
          <w:p w14:paraId="5798A8FD" w14:textId="1DBA11EA" w:rsidR="00291EC3" w:rsidRDefault="00291EC3" w:rsidP="00291EC3">
            <w:pPr>
              <w:pStyle w:val="aa"/>
              <w:spacing w:line="276" w:lineRule="auto"/>
            </w:pPr>
            <w:r>
              <w:t>БП.15</w:t>
            </w:r>
          </w:p>
        </w:tc>
        <w:tc>
          <w:tcPr>
            <w:tcW w:w="2041" w:type="dxa"/>
          </w:tcPr>
          <w:p w14:paraId="1AC43B83" w14:textId="53673FAF" w:rsidR="00291EC3" w:rsidRDefault="00CC4FA8" w:rsidP="00291EC3">
            <w:pPr>
              <w:pStyle w:val="aa"/>
              <w:spacing w:line="276" w:lineRule="auto"/>
            </w:pPr>
            <w:r>
              <w:t>ПТО, ДОС, ПЭО</w:t>
            </w:r>
          </w:p>
        </w:tc>
        <w:tc>
          <w:tcPr>
            <w:tcW w:w="2441" w:type="dxa"/>
          </w:tcPr>
          <w:p w14:paraId="752BD24D" w14:textId="1519E6DB" w:rsidR="00291EC3" w:rsidRPr="00A55196" w:rsidRDefault="00291EC3" w:rsidP="00291EC3">
            <w:pPr>
              <w:pStyle w:val="aa"/>
              <w:spacing w:line="276" w:lineRule="auto"/>
              <w:rPr>
                <w:color w:val="000000" w:themeColor="text1"/>
                <w:highlight w:val="cyan"/>
              </w:rPr>
            </w:pPr>
            <w:r w:rsidRPr="005C0716">
              <w:t>проверка правильности и достоверности информации о фактически выполненных работах</w:t>
            </w:r>
          </w:p>
        </w:tc>
        <w:tc>
          <w:tcPr>
            <w:tcW w:w="1864" w:type="dxa"/>
          </w:tcPr>
          <w:p w14:paraId="2D2FB947" w14:textId="5E6B6D69" w:rsidR="00291EC3" w:rsidRDefault="00291EC3" w:rsidP="00291EC3">
            <w:pPr>
              <w:pStyle w:val="aa"/>
              <w:spacing w:line="276" w:lineRule="auto"/>
            </w:pPr>
            <w:r>
              <w:t>да</w:t>
            </w:r>
          </w:p>
        </w:tc>
        <w:tc>
          <w:tcPr>
            <w:tcW w:w="2177" w:type="dxa"/>
          </w:tcPr>
          <w:p w14:paraId="1AE3A273" w14:textId="5A5144A3" w:rsidR="00291EC3" w:rsidRDefault="00291EC3" w:rsidP="00291EC3">
            <w:pPr>
              <w:pStyle w:val="aa"/>
              <w:spacing w:line="276" w:lineRule="auto"/>
            </w:pPr>
            <w:r>
              <w:t xml:space="preserve">будет </w:t>
            </w:r>
            <w:r>
              <w:br/>
              <w:t>автоматизировано</w:t>
            </w:r>
          </w:p>
        </w:tc>
      </w:tr>
      <w:tr w:rsidR="00CC4FA8" w14:paraId="068E413A" w14:textId="77777777" w:rsidTr="008F78A6">
        <w:tc>
          <w:tcPr>
            <w:tcW w:w="1281" w:type="dxa"/>
          </w:tcPr>
          <w:p w14:paraId="1DCADC0F" w14:textId="77777777" w:rsidR="00CC4FA8" w:rsidRDefault="00CC4FA8" w:rsidP="00291EC3">
            <w:pPr>
              <w:pStyle w:val="aa"/>
              <w:spacing w:line="276" w:lineRule="auto"/>
            </w:pPr>
          </w:p>
        </w:tc>
        <w:tc>
          <w:tcPr>
            <w:tcW w:w="2041" w:type="dxa"/>
          </w:tcPr>
          <w:p w14:paraId="0A68FF39" w14:textId="71AC274C" w:rsidR="00CC4FA8" w:rsidRPr="00FE4893" w:rsidRDefault="00CC4FA8" w:rsidP="00291EC3">
            <w:pPr>
              <w:pStyle w:val="aa"/>
              <w:spacing w:line="276" w:lineRule="auto"/>
            </w:pPr>
            <w:r w:rsidRPr="00FE4893">
              <w:t>ПЭО</w:t>
            </w:r>
          </w:p>
        </w:tc>
        <w:tc>
          <w:tcPr>
            <w:tcW w:w="2441" w:type="dxa"/>
          </w:tcPr>
          <w:p w14:paraId="7913E407" w14:textId="3FC09E3E" w:rsidR="00CC4FA8" w:rsidRPr="00FE4893" w:rsidRDefault="00CC4FA8" w:rsidP="00291EC3">
            <w:pPr>
              <w:pStyle w:val="aa"/>
              <w:spacing w:line="276" w:lineRule="auto"/>
            </w:pPr>
            <w:r w:rsidRPr="00FE4893">
              <w:t>Расчет фактических затрат на оплату труда за выполненные работы</w:t>
            </w:r>
            <w:r w:rsidR="00F54700" w:rsidRPr="00FE4893">
              <w:t>*</w:t>
            </w:r>
          </w:p>
        </w:tc>
        <w:tc>
          <w:tcPr>
            <w:tcW w:w="1864" w:type="dxa"/>
          </w:tcPr>
          <w:p w14:paraId="0B1FD4D6" w14:textId="7FF8BF6C" w:rsidR="00CC4FA8" w:rsidRDefault="00B37F95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  <w:tc>
          <w:tcPr>
            <w:tcW w:w="2177" w:type="dxa"/>
          </w:tcPr>
          <w:p w14:paraId="5F34C59F" w14:textId="04D47E36" w:rsidR="00CC4FA8" w:rsidRDefault="00B37F95" w:rsidP="00291EC3">
            <w:pPr>
              <w:pStyle w:val="aa"/>
              <w:spacing w:line="276" w:lineRule="auto"/>
            </w:pPr>
            <w:r>
              <w:rPr>
                <w:highlight w:val="yellow"/>
              </w:rPr>
              <w:t>?????</w:t>
            </w:r>
          </w:p>
        </w:tc>
      </w:tr>
    </w:tbl>
    <w:p w14:paraId="4617F3D0" w14:textId="77777777" w:rsidR="00A13967" w:rsidRDefault="00A13967" w:rsidP="00756FC7">
      <w:pPr>
        <w:spacing w:line="276" w:lineRule="auto"/>
      </w:pPr>
    </w:p>
    <w:p w14:paraId="178F51B1" w14:textId="2EC84B3B" w:rsidR="007C2585" w:rsidRDefault="007C2585" w:rsidP="00756FC7">
      <w:pPr>
        <w:pStyle w:val="3"/>
        <w:spacing w:before="0" w:after="0" w:line="276" w:lineRule="auto"/>
      </w:pPr>
      <w:bookmarkStart w:id="18" w:name="_Toc470600352"/>
      <w:r>
        <w:t>Внедренные информационные системы организации</w:t>
      </w:r>
      <w:bookmarkEnd w:id="18"/>
    </w:p>
    <w:p w14:paraId="404CA4CB" w14:textId="24997D90" w:rsidR="00A127FC" w:rsidRDefault="00A127FC" w:rsidP="00756FC7">
      <w:pPr>
        <w:pStyle w:val="4"/>
        <w:spacing w:line="276" w:lineRule="auto"/>
      </w:pPr>
      <w:r>
        <w:t>В настоящий момент в организации внедрены следующие информационные системы:</w:t>
      </w:r>
    </w:p>
    <w:p w14:paraId="05519BB7" w14:textId="7A6B8D18" w:rsidR="00A127FC" w:rsidRPr="00F8065D" w:rsidRDefault="009C54DC" w:rsidP="00756FC7">
      <w:pPr>
        <w:pStyle w:val="-"/>
        <w:spacing w:line="276" w:lineRule="auto"/>
      </w:pPr>
      <w:r w:rsidRPr="00F8065D">
        <w:t xml:space="preserve">система </w:t>
      </w:r>
      <w:r w:rsidR="00A127FC" w:rsidRPr="00F8065D">
        <w:t>расчет</w:t>
      </w:r>
      <w:r w:rsidRPr="00F8065D">
        <w:t>а</w:t>
      </w:r>
      <w:r w:rsidR="00A127FC" w:rsidRPr="00F8065D">
        <w:t xml:space="preserve"> заработной платы;</w:t>
      </w:r>
    </w:p>
    <w:p w14:paraId="5D19823B" w14:textId="0B10C8A2" w:rsidR="009C54DC" w:rsidRPr="00F8065D" w:rsidRDefault="009C54DC" w:rsidP="00756FC7">
      <w:pPr>
        <w:pStyle w:val="-"/>
        <w:spacing w:line="276" w:lineRule="auto"/>
      </w:pPr>
      <w:r w:rsidRPr="00F8065D">
        <w:t>система бухгалтерского учета;</w:t>
      </w:r>
    </w:p>
    <w:p w14:paraId="59B18141" w14:textId="1E2A23BD" w:rsidR="009C54DC" w:rsidRDefault="009C54DC" w:rsidP="00756FC7">
      <w:pPr>
        <w:pStyle w:val="-"/>
        <w:spacing w:line="276" w:lineRule="auto"/>
      </w:pPr>
      <w:r>
        <w:t xml:space="preserve">планирование и учет </w:t>
      </w:r>
      <w:r w:rsidR="00C24944">
        <w:t xml:space="preserve">строительных </w:t>
      </w:r>
      <w:r>
        <w:t>работ</w:t>
      </w:r>
      <w:r w:rsidR="00C24944">
        <w:t>.</w:t>
      </w:r>
    </w:p>
    <w:p w14:paraId="409ED435" w14:textId="0232B42B" w:rsidR="007C2585" w:rsidRDefault="00C24944" w:rsidP="00756FC7">
      <w:pPr>
        <w:spacing w:line="276" w:lineRule="auto"/>
      </w:pPr>
      <w:r>
        <w:t>Система расчета заработной платы реализована на основе 1</w:t>
      </w:r>
      <w:proofErr w:type="gramStart"/>
      <w:r>
        <w:t>С:Предприятие</w:t>
      </w:r>
      <w:proofErr w:type="gramEnd"/>
      <w:r>
        <w:t> 8.3. Система бухгалтерского учета реализована на основе 1С:Предприятие 8.3</w:t>
      </w:r>
      <w:r w:rsidR="007C2585">
        <w:t xml:space="preserve">. </w:t>
      </w:r>
    </w:p>
    <w:p w14:paraId="0880EC93" w14:textId="6E367AA2" w:rsidR="007C2585" w:rsidRDefault="00C24944" w:rsidP="00756FC7">
      <w:pPr>
        <w:spacing w:line="276" w:lineRule="auto"/>
      </w:pPr>
      <w:r>
        <w:lastRenderedPageBreak/>
        <w:t>Система планирования и учета строительных работ реализована сотрудниками организации</w:t>
      </w:r>
      <w:r w:rsidR="007C2585">
        <w:t xml:space="preserve"> на основе файлов </w:t>
      </w:r>
      <w:r w:rsidR="007C2585" w:rsidRPr="007C2585">
        <w:rPr>
          <w:i/>
          <w:lang w:val="en-US"/>
        </w:rPr>
        <w:t>Microsoft</w:t>
      </w:r>
      <w:r w:rsidR="007C2585" w:rsidRPr="007C2585">
        <w:rPr>
          <w:i/>
        </w:rPr>
        <w:t xml:space="preserve"> </w:t>
      </w:r>
      <w:r w:rsidR="007C2585" w:rsidRPr="007C2585">
        <w:rPr>
          <w:i/>
          <w:lang w:val="en-US"/>
        </w:rPr>
        <w:t>Excel</w:t>
      </w:r>
      <w:r w:rsidR="007C2585">
        <w:t>.</w:t>
      </w:r>
      <w:r>
        <w:t xml:space="preserve"> </w:t>
      </w:r>
    </w:p>
    <w:p w14:paraId="2DEEAADB" w14:textId="0F803EC5" w:rsidR="00286014" w:rsidRDefault="00286014" w:rsidP="00756FC7">
      <w:pPr>
        <w:pStyle w:val="3"/>
        <w:spacing w:before="0" w:after="0" w:line="276" w:lineRule="auto"/>
      </w:pPr>
      <w:bookmarkStart w:id="19" w:name="_Toc470600353"/>
      <w:r>
        <w:t>Существующее техническое обеспечение</w:t>
      </w:r>
      <w:bookmarkEnd w:id="19"/>
    </w:p>
    <w:p w14:paraId="5B56DB19" w14:textId="0762C863" w:rsidR="00286014" w:rsidRDefault="00286014" w:rsidP="00756FC7">
      <w:pPr>
        <w:spacing w:line="276" w:lineRule="auto"/>
      </w:pPr>
      <w:r>
        <w:t>Телекоммуникационная инфраструктура развернута на базе оборудования, принадлежащего организации.</w:t>
      </w:r>
    </w:p>
    <w:p w14:paraId="35096CD0" w14:textId="100EF819" w:rsidR="007C2585" w:rsidRDefault="00286014" w:rsidP="00756FC7">
      <w:pPr>
        <w:spacing w:line="276" w:lineRule="auto"/>
      </w:pPr>
      <w:r w:rsidRPr="00F8065D">
        <w:t xml:space="preserve">Рабочие станции центрального офиса и удаленные рабочие станции объединены в единую телекоммуникационную сеть по выделенным линиям с пропускной способностью </w:t>
      </w:r>
      <w:r w:rsidR="002E06BB">
        <w:t>5 </w:t>
      </w:r>
      <w:r w:rsidRPr="00F8065D">
        <w:t>Мб/сек.</w:t>
      </w:r>
    </w:p>
    <w:p w14:paraId="0B06ACCE" w14:textId="77777777" w:rsidR="00F66595" w:rsidRDefault="00F66595" w:rsidP="00F66595">
      <w:pPr>
        <w:pStyle w:val="-"/>
        <w:numPr>
          <w:ilvl w:val="0"/>
          <w:numId w:val="0"/>
        </w:numPr>
        <w:spacing w:line="276" w:lineRule="auto"/>
        <w:ind w:left="709"/>
      </w:pPr>
    </w:p>
    <w:p w14:paraId="0A25AF41" w14:textId="37855CB3" w:rsidR="006B26EB" w:rsidRDefault="006B26EB" w:rsidP="00C346B3">
      <w:pPr>
        <w:pStyle w:val="1"/>
      </w:pPr>
      <w:bookmarkStart w:id="20" w:name="_Toc470600354"/>
      <w:r>
        <w:lastRenderedPageBreak/>
        <w:t xml:space="preserve">ТРЕБОВАНИЯ К </w:t>
      </w:r>
      <w:r w:rsidR="00F8065D">
        <w:t>СИСТЕМЕ</w:t>
      </w:r>
      <w:bookmarkEnd w:id="20"/>
    </w:p>
    <w:p w14:paraId="16AA05B9" w14:textId="31DFA3AA" w:rsidR="006B26EB" w:rsidRDefault="006B26EB" w:rsidP="00756FC7">
      <w:pPr>
        <w:pStyle w:val="3"/>
        <w:spacing w:before="0" w:after="0" w:line="276" w:lineRule="auto"/>
      </w:pPr>
      <w:bookmarkStart w:id="21" w:name="_Toc470600355"/>
      <w:r>
        <w:t>Требования к функциональным характеристикам</w:t>
      </w:r>
      <w:bookmarkEnd w:id="21"/>
    </w:p>
    <w:p w14:paraId="762C33F9" w14:textId="6AE7FDEE" w:rsidR="006B26EB" w:rsidRDefault="006B26EB" w:rsidP="00756FC7">
      <w:pPr>
        <w:spacing w:line="276" w:lineRule="auto"/>
      </w:pPr>
      <w:r>
        <w:t>Комплексная автоматизированная система планирования должна выполнять функции</w:t>
      </w:r>
      <w:r w:rsidR="006E0A58">
        <w:t>, относящиеся к следующим группам</w:t>
      </w:r>
      <w:r>
        <w:t>:</w:t>
      </w:r>
    </w:p>
    <w:p w14:paraId="67A7A1D7" w14:textId="192CD60E" w:rsidR="006E0A58" w:rsidRDefault="006E0A58" w:rsidP="00756FC7">
      <w:pPr>
        <w:pStyle w:val="-"/>
        <w:spacing w:line="276" w:lineRule="auto"/>
      </w:pPr>
      <w:r>
        <w:t>Ф</w:t>
      </w:r>
      <w:r w:rsidR="00A01E82">
        <w:t>.0</w:t>
      </w:r>
      <w:r>
        <w:t>1 —</w:t>
      </w:r>
      <w:r w:rsidR="00A01E82">
        <w:t xml:space="preserve"> </w:t>
      </w:r>
      <w:r>
        <w:t>управление доступом к функциям системы;</w:t>
      </w:r>
    </w:p>
    <w:p w14:paraId="1AC21BBA" w14:textId="100CC455" w:rsidR="006E0A58" w:rsidRDefault="006E0A58" w:rsidP="00756FC7">
      <w:pPr>
        <w:pStyle w:val="-"/>
        <w:spacing w:line="276" w:lineRule="auto"/>
      </w:pPr>
      <w:r>
        <w:t>Ф</w:t>
      </w:r>
      <w:r w:rsidR="00A01E82">
        <w:t>.0</w:t>
      </w:r>
      <w:r>
        <w:t xml:space="preserve">2 — </w:t>
      </w:r>
      <w:r w:rsidR="0070267C">
        <w:t>формирование</w:t>
      </w:r>
      <w:r w:rsidR="008D755D">
        <w:t xml:space="preserve"> структуры объекта строительства;</w:t>
      </w:r>
    </w:p>
    <w:p w14:paraId="02ADE5EA" w14:textId="54D4B6F0" w:rsidR="00462AA2" w:rsidRDefault="008D755D" w:rsidP="00756FC7">
      <w:pPr>
        <w:pStyle w:val="-"/>
        <w:spacing w:line="276" w:lineRule="auto"/>
      </w:pPr>
      <w:r>
        <w:t>Ф</w:t>
      </w:r>
      <w:r w:rsidR="00A01E82">
        <w:t>.0</w:t>
      </w:r>
      <w:r>
        <w:t>3 —</w:t>
      </w:r>
      <w:r w:rsidR="00462AA2">
        <w:t xml:space="preserve"> формирование графиков производства работ;</w:t>
      </w:r>
    </w:p>
    <w:p w14:paraId="645A0345" w14:textId="7F7AE8A7" w:rsidR="00462AA2" w:rsidRDefault="00462AA2" w:rsidP="00756FC7">
      <w:pPr>
        <w:pStyle w:val="-"/>
        <w:spacing w:line="276" w:lineRule="auto"/>
      </w:pPr>
      <w:r>
        <w:t>Ф</w:t>
      </w:r>
      <w:r w:rsidR="00A01E82">
        <w:t>.0</w:t>
      </w:r>
      <w:r>
        <w:t xml:space="preserve">4 — </w:t>
      </w:r>
      <w:r w:rsidR="00B13291">
        <w:t>учет</w:t>
      </w:r>
      <w:r>
        <w:t xml:space="preserve"> выполненных работ;</w:t>
      </w:r>
    </w:p>
    <w:p w14:paraId="6C3C4FEC" w14:textId="293C5C36" w:rsidR="00462AA2" w:rsidRDefault="00462AA2" w:rsidP="00756FC7">
      <w:pPr>
        <w:pStyle w:val="-"/>
        <w:spacing w:line="276" w:lineRule="auto"/>
      </w:pPr>
      <w:r>
        <w:t>Ф</w:t>
      </w:r>
      <w:r w:rsidR="00A01E82">
        <w:t>.0</w:t>
      </w:r>
      <w:r>
        <w:t>5 — учет материалов;</w:t>
      </w:r>
    </w:p>
    <w:p w14:paraId="2923CB74" w14:textId="7BAF9C16" w:rsidR="00B13291" w:rsidRPr="004B10A7" w:rsidRDefault="00B13291" w:rsidP="00756FC7">
      <w:pPr>
        <w:pStyle w:val="-"/>
        <w:spacing w:line="276" w:lineRule="auto"/>
      </w:pPr>
      <w:r w:rsidRPr="004B10A7">
        <w:t>Ф</w:t>
      </w:r>
      <w:r w:rsidR="00A01E82" w:rsidRPr="004B10A7">
        <w:t>.0</w:t>
      </w:r>
      <w:r w:rsidRPr="004B10A7">
        <w:t xml:space="preserve">6 — учет </w:t>
      </w:r>
      <w:r w:rsidR="003F7767" w:rsidRPr="004B10A7">
        <w:t xml:space="preserve">прочих </w:t>
      </w:r>
      <w:r w:rsidRPr="004B10A7">
        <w:t>затрат;</w:t>
      </w:r>
    </w:p>
    <w:p w14:paraId="1B03EFE1" w14:textId="4C8132D6" w:rsidR="003F7767" w:rsidRPr="004B10A7" w:rsidRDefault="003F7767" w:rsidP="00756FC7">
      <w:pPr>
        <w:pStyle w:val="-"/>
        <w:spacing w:line="276" w:lineRule="auto"/>
      </w:pPr>
      <w:r w:rsidRPr="004B10A7">
        <w:t xml:space="preserve">Ф.07 </w:t>
      </w:r>
      <w:r w:rsidR="004B10A7">
        <w:t>—</w:t>
      </w:r>
      <w:r w:rsidRPr="004B10A7">
        <w:t xml:space="preserve"> учет затрат на машины и оборудование*;</w:t>
      </w:r>
    </w:p>
    <w:p w14:paraId="212B5DE2" w14:textId="52DAA761" w:rsidR="00B13291" w:rsidRDefault="00B13291" w:rsidP="00756FC7">
      <w:pPr>
        <w:pStyle w:val="-"/>
        <w:spacing w:line="276" w:lineRule="auto"/>
      </w:pPr>
      <w:r>
        <w:t>Ф</w:t>
      </w:r>
      <w:r w:rsidR="00A01E82">
        <w:t>.0</w:t>
      </w:r>
      <w:r w:rsidR="003F7767">
        <w:t>8</w:t>
      </w:r>
      <w:r>
        <w:t xml:space="preserve"> — учет </w:t>
      </w:r>
      <w:r w:rsidR="00A01E82">
        <w:t>заработной платы</w:t>
      </w:r>
      <w:r w:rsidR="003F7767">
        <w:t>*</w:t>
      </w:r>
      <w:r w:rsidR="00A01E82">
        <w:t>;</w:t>
      </w:r>
    </w:p>
    <w:p w14:paraId="48B878C4" w14:textId="1A679306" w:rsidR="00A01E82" w:rsidRDefault="003F7767" w:rsidP="00756FC7">
      <w:pPr>
        <w:pStyle w:val="-"/>
        <w:spacing w:line="276" w:lineRule="auto"/>
      </w:pPr>
      <w:r>
        <w:t>Ф.09</w:t>
      </w:r>
      <w:r w:rsidR="00A01E82">
        <w:t xml:space="preserve"> — учет финансирования проекта;</w:t>
      </w:r>
    </w:p>
    <w:p w14:paraId="62C900FB" w14:textId="56356137" w:rsidR="00C868C1" w:rsidRDefault="005875E2" w:rsidP="00B56879">
      <w:pPr>
        <w:pStyle w:val="-"/>
        <w:spacing w:line="276" w:lineRule="auto"/>
      </w:pPr>
      <w:r w:rsidRPr="005875E2">
        <w:t>Ф</w:t>
      </w:r>
      <w:r w:rsidR="003F7767">
        <w:t>.10</w:t>
      </w:r>
      <w:r w:rsidRPr="005875E2">
        <w:t xml:space="preserve"> — </w:t>
      </w:r>
      <w:r>
        <w:t xml:space="preserve">ведение </w:t>
      </w:r>
      <w:r w:rsidRPr="005875E2">
        <w:t>справочник</w:t>
      </w:r>
      <w:r>
        <w:t>ов</w:t>
      </w:r>
      <w:r w:rsidR="00A01E82">
        <w:t>;</w:t>
      </w:r>
    </w:p>
    <w:p w14:paraId="62AAAB38" w14:textId="0D9FED1E" w:rsidR="00A01E82" w:rsidRPr="0065494F" w:rsidRDefault="003F7767" w:rsidP="008A4D7F">
      <w:pPr>
        <w:pStyle w:val="-"/>
        <w:spacing w:line="276" w:lineRule="auto"/>
      </w:pPr>
      <w:r>
        <w:t>Ф.11</w:t>
      </w:r>
      <w:r w:rsidR="00A01E82">
        <w:t xml:space="preserve"> — сервисные функции.</w:t>
      </w:r>
    </w:p>
    <w:p w14:paraId="18D2C887" w14:textId="0106F55B" w:rsidR="006B26EB" w:rsidRDefault="00A01E82" w:rsidP="00756FC7">
      <w:pPr>
        <w:pStyle w:val="5"/>
        <w:spacing w:before="0" w:after="0" w:line="276" w:lineRule="auto"/>
      </w:pPr>
      <w:bookmarkStart w:id="22" w:name="_Toc470600356"/>
      <w:r>
        <w:t>У</w:t>
      </w:r>
      <w:r w:rsidR="00895637">
        <w:t>правление доступом к функциям системы</w:t>
      </w:r>
      <w:bookmarkEnd w:id="22"/>
      <w:r>
        <w:t xml:space="preserve"> (Ф.01)</w:t>
      </w:r>
    </w:p>
    <w:p w14:paraId="3773A207" w14:textId="4362B0FB" w:rsidR="00895637" w:rsidRDefault="00895637" w:rsidP="00756FC7">
      <w:pPr>
        <w:spacing w:line="276" w:lineRule="auto"/>
      </w:pPr>
      <w:r>
        <w:t xml:space="preserve">Доступ к функциям системы должен осуществляться посредством идентификации/аутентификации пользователя. </w:t>
      </w:r>
      <w:r w:rsidRPr="00895637">
        <w:t>Идентификация позволяет субъекту (пользователю, процессу, действующему от имени определенного пользователя, или иному аппаратно-программному компоненту) назвать себя (сообщить свое имя). Посредством аутентификации вторая сторона убеждается, что субъект действительно тот, за кого он себя выдает.</w:t>
      </w:r>
    </w:p>
    <w:p w14:paraId="3C2C5DA8" w14:textId="7D3688AE" w:rsidR="00895637" w:rsidRDefault="00895637" w:rsidP="00756FC7">
      <w:pPr>
        <w:spacing w:line="276" w:lineRule="auto"/>
      </w:pPr>
      <w:r>
        <w:t>Разграничение доступа должно осуществляться на основе ролевого управления доступом — посредством назначения пользователям одной или нескольких ролей, каждая из которых дает ему определенные права.</w:t>
      </w:r>
    </w:p>
    <w:p w14:paraId="15A28D6E" w14:textId="2950980C" w:rsidR="00E64262" w:rsidRPr="006E0A58" w:rsidRDefault="00E64262" w:rsidP="00756FC7">
      <w:pPr>
        <w:spacing w:line="276" w:lineRule="auto"/>
      </w:pPr>
      <w:r>
        <w:t>Должна быть реализована связь учетной запись пользователя и информаци</w:t>
      </w:r>
      <w:r w:rsidR="002E06BB">
        <w:t>и</w:t>
      </w:r>
      <w:r>
        <w:t xml:space="preserve"> о сотруднике, который использует данную учетную запись.</w:t>
      </w:r>
    </w:p>
    <w:p w14:paraId="69639A43" w14:textId="4E7AACCE" w:rsidR="006B26EB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</w:t>
      </w:r>
      <w:r w:rsidR="00895637">
        <w:t>1 — идентификация/аутентификация при помощи имени пользователя</w:t>
      </w:r>
      <w:r>
        <w:t xml:space="preserve"> (идентификатор, логин)</w:t>
      </w:r>
      <w:r w:rsidR="00895637">
        <w:t xml:space="preserve"> и пароля</w:t>
      </w:r>
      <w:r>
        <w:t>;</w:t>
      </w:r>
    </w:p>
    <w:p w14:paraId="4A09EA61" w14:textId="42CFEDD7" w:rsidR="00E64262" w:rsidRDefault="00E64262" w:rsidP="00756FC7">
      <w:pPr>
        <w:spacing w:line="276" w:lineRule="auto"/>
      </w:pPr>
      <w:r>
        <w:t xml:space="preserve">При запуске системы пользователь вводит свой логин и пароль. Если пользователь опознается системой (имеется пользователь такими идентификатором и </w:t>
      </w:r>
      <w:r w:rsidR="00AE6219">
        <w:t>паролем</w:t>
      </w:r>
      <w:r>
        <w:t>), то ему предоставляется доступ к функциям системы в соответствии с назначенными пользователю ролями.</w:t>
      </w:r>
    </w:p>
    <w:p w14:paraId="410FAD39" w14:textId="28DFB560" w:rsidR="00E64262" w:rsidRDefault="00E64262" w:rsidP="00756FC7">
      <w:pPr>
        <w:spacing w:line="276" w:lineRule="auto"/>
      </w:pPr>
      <w:r>
        <w:t>В противном случае, если пользователя не существует или введен неверный пароль, то выдается соответствующее сообщение и доступ к функциям не предоставляется.</w:t>
      </w:r>
    </w:p>
    <w:p w14:paraId="62FE4147" w14:textId="6F84266B" w:rsidR="00E45B81" w:rsidRDefault="00E45B81" w:rsidP="00756FC7">
      <w:pPr>
        <w:spacing w:line="276" w:lineRule="auto"/>
      </w:pPr>
      <w:r>
        <w:lastRenderedPageBreak/>
        <w:t>Если пользователю был установлен флаг о смене пароля, то должен появляться диалог, в котором пользователь вводит новый пароль (с подтверждением пароля). После этого система устанавливает пользователю новый пароль.</w:t>
      </w:r>
    </w:p>
    <w:p w14:paraId="2026DC2A" w14:textId="593EDBC6" w:rsidR="002E06BB" w:rsidRDefault="002E06BB" w:rsidP="002E06BB">
      <w:pPr>
        <w:pStyle w:val="6"/>
        <w:spacing w:line="276" w:lineRule="auto"/>
      </w:pPr>
      <w:r>
        <w:t>Функция Ф</w:t>
      </w:r>
      <w:r w:rsidR="00A01E82">
        <w:t>.0</w:t>
      </w:r>
      <w:r>
        <w:t>1.</w:t>
      </w:r>
      <w:r w:rsidR="00A01E82">
        <w:t>02</w:t>
      </w:r>
      <w:r>
        <w:t xml:space="preserve"> —</w:t>
      </w:r>
      <w:r w:rsidRPr="002E06BB">
        <w:t xml:space="preserve"> </w:t>
      </w:r>
      <w:r>
        <w:t>аутентификация без использования имени пользователя и пароля;</w:t>
      </w:r>
    </w:p>
    <w:p w14:paraId="0DD9020A" w14:textId="0246D024" w:rsidR="002E06BB" w:rsidRDefault="002E06BB" w:rsidP="002E06BB">
      <w:pPr>
        <w:spacing w:line="276" w:lineRule="auto"/>
      </w:pPr>
      <w:r>
        <w:t>В системе должна быть предусмотрена аутентификация пользователя без использования пароля. Метод аутентификация</w:t>
      </w:r>
      <w:r w:rsidRPr="002E06BB">
        <w:t xml:space="preserve"> </w:t>
      </w:r>
      <w:r>
        <w:t xml:space="preserve">должен быть одним из поддерживаемых СУБД </w:t>
      </w:r>
      <w:r>
        <w:rPr>
          <w:lang w:val="en-US"/>
        </w:rPr>
        <w:t>PostgreSQL</w:t>
      </w:r>
      <w:r w:rsidRPr="002E06BB">
        <w:t xml:space="preserve"> (GSSAPI, SSPI, </w:t>
      </w:r>
      <w:r>
        <w:rPr>
          <w:lang w:val="en-US"/>
        </w:rPr>
        <w:t>Ident</w:t>
      </w:r>
      <w:r w:rsidRPr="002E06BB">
        <w:t xml:space="preserve">, </w:t>
      </w:r>
      <w:r>
        <w:rPr>
          <w:lang w:val="en-US"/>
        </w:rPr>
        <w:t>peer</w:t>
      </w:r>
      <w:r w:rsidRPr="002E06BB">
        <w:t xml:space="preserve">, </w:t>
      </w:r>
      <w:r>
        <w:rPr>
          <w:lang w:val="en-US"/>
        </w:rPr>
        <w:t>LDAP</w:t>
      </w:r>
      <w:r w:rsidRPr="002E06BB">
        <w:t xml:space="preserve">, </w:t>
      </w:r>
      <w:r>
        <w:rPr>
          <w:lang w:val="en-US"/>
        </w:rPr>
        <w:t>RADIUS</w:t>
      </w:r>
      <w:r>
        <w:t xml:space="preserve"> и </w:t>
      </w:r>
      <w:proofErr w:type="spellStart"/>
      <w:r>
        <w:t>др</w:t>
      </w:r>
      <w:proofErr w:type="spellEnd"/>
      <w:r>
        <w:t>).</w:t>
      </w:r>
    </w:p>
    <w:p w14:paraId="5DDC7B52" w14:textId="60CF3669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03</w:t>
      </w:r>
      <w:r w:rsidR="00895637">
        <w:t xml:space="preserve"> — создание новой учетной записи </w:t>
      </w:r>
      <w:r>
        <w:t>пользователя</w:t>
      </w:r>
    </w:p>
    <w:p w14:paraId="49A2CE02" w14:textId="3AAF97AD" w:rsidR="00E64262" w:rsidRDefault="00E45B81" w:rsidP="00756FC7">
      <w:pPr>
        <w:spacing w:line="276" w:lineRule="auto"/>
      </w:pPr>
      <w:r>
        <w:t>Создание учетной записи пользователя осуществляется администратором системы при помощи функциональных средств системы. При создании новой учетной записи:</w:t>
      </w:r>
    </w:p>
    <w:p w14:paraId="4E44A660" w14:textId="3E9337F4" w:rsidR="00E45B81" w:rsidRDefault="00E45B81" w:rsidP="00756FC7">
      <w:pPr>
        <w:pStyle w:val="-"/>
        <w:spacing w:line="276" w:lineRule="auto"/>
      </w:pPr>
      <w:r>
        <w:t>вводятся идентификатор и пароль пользователя;</w:t>
      </w:r>
    </w:p>
    <w:p w14:paraId="474509BB" w14:textId="571BEB1A" w:rsidR="00E45B81" w:rsidRDefault="00E45B81" w:rsidP="00756FC7">
      <w:pPr>
        <w:pStyle w:val="-"/>
        <w:spacing w:line="276" w:lineRule="auto"/>
      </w:pPr>
      <w:r>
        <w:t>пользователю назначается одна или несколько ролей;</w:t>
      </w:r>
    </w:p>
    <w:p w14:paraId="0A9AED47" w14:textId="43F54D05" w:rsidR="00D83263" w:rsidRDefault="00D83263" w:rsidP="00756FC7">
      <w:pPr>
        <w:pStyle w:val="-"/>
        <w:spacing w:line="276" w:lineRule="auto"/>
      </w:pPr>
      <w:r>
        <w:t>указывается, какому сотруднику прикрепляется учетная запись;</w:t>
      </w:r>
    </w:p>
    <w:p w14:paraId="6517300A" w14:textId="459AE98B" w:rsidR="00E45B81" w:rsidRDefault="00E45B81" w:rsidP="00756FC7">
      <w:pPr>
        <w:pStyle w:val="-"/>
        <w:spacing w:line="276" w:lineRule="auto"/>
      </w:pPr>
      <w:r>
        <w:t>устанавливается признак о необходимости смены пароля при первом входе в систему.</w:t>
      </w:r>
    </w:p>
    <w:p w14:paraId="02E58FD6" w14:textId="7EBFE87C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04</w:t>
      </w:r>
      <w:r w:rsidR="00895637">
        <w:t xml:space="preserve"> — удаление учетной записи пользователя;</w:t>
      </w:r>
    </w:p>
    <w:p w14:paraId="572EDD70" w14:textId="77777777" w:rsidR="00E45B81" w:rsidRDefault="00E45B81" w:rsidP="00756FC7">
      <w:pPr>
        <w:spacing w:line="276" w:lineRule="auto"/>
      </w:pPr>
      <w:r>
        <w:t>Создание учетной записи пользователя осуществляется администратором системы при помощи функциональных средств системы. Администратор указывает:</w:t>
      </w:r>
    </w:p>
    <w:p w14:paraId="4AC2F8BB" w14:textId="38234DA2" w:rsidR="00E45B81" w:rsidRDefault="00E45B81" w:rsidP="00756FC7">
      <w:pPr>
        <w:pStyle w:val="-"/>
        <w:spacing w:line="276" w:lineRule="auto"/>
      </w:pPr>
      <w:r>
        <w:t>какую учетную запись и требуется удалить</w:t>
      </w:r>
      <w:r w:rsidR="00D83263">
        <w:t>;</w:t>
      </w:r>
    </w:p>
    <w:p w14:paraId="42ADDE44" w14:textId="179A1870" w:rsidR="00D83263" w:rsidRDefault="00D83263" w:rsidP="00756FC7">
      <w:pPr>
        <w:pStyle w:val="-"/>
        <w:spacing w:line="276" w:lineRule="auto"/>
      </w:pPr>
      <w:r>
        <w:t>требуется ли очищать все записи из протокола действий, которые связаны с удаляемой учетной записью.</w:t>
      </w:r>
    </w:p>
    <w:p w14:paraId="7F1176F6" w14:textId="265C0BFE" w:rsidR="00E45B81" w:rsidRDefault="00E45B81" w:rsidP="00756FC7">
      <w:pPr>
        <w:spacing w:line="276" w:lineRule="auto"/>
      </w:pPr>
      <w:r>
        <w:t>Учетная запись</w:t>
      </w:r>
      <w:r w:rsidR="00D83263">
        <w:t xml:space="preserve"> открепляется от сотрудника. Удаляется (при необходимости)</w:t>
      </w:r>
      <w:r>
        <w:t xml:space="preserve"> </w:t>
      </w:r>
      <w:r w:rsidR="00D83263">
        <w:t>информация из протокола, которая связанна с удаляемой уче</w:t>
      </w:r>
      <w:r w:rsidR="00AE6219">
        <w:t>т</w:t>
      </w:r>
      <w:r w:rsidR="00D83263">
        <w:t>ной записью. Затем удаляется сама учетная запись.</w:t>
      </w:r>
    </w:p>
    <w:p w14:paraId="4A611FF1" w14:textId="70BF70B3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05</w:t>
      </w:r>
      <w:r w:rsidR="00895637">
        <w:t xml:space="preserve"> — изменение учетной записи пользователя;</w:t>
      </w:r>
    </w:p>
    <w:p w14:paraId="3FF1E2DC" w14:textId="73536866" w:rsidR="00D83263" w:rsidRDefault="00D83263" w:rsidP="00756FC7">
      <w:pPr>
        <w:spacing w:line="276" w:lineRule="auto"/>
      </w:pPr>
      <w:r>
        <w:t>Изменение учетной записи пользователя осуществляется администратором системы при помощи функциональных средств системы. При изменении учетной записи возможны следующие действия:</w:t>
      </w:r>
    </w:p>
    <w:p w14:paraId="16C7335C" w14:textId="497DFC28" w:rsidR="00D83263" w:rsidRDefault="00D83263" w:rsidP="00756FC7">
      <w:pPr>
        <w:pStyle w:val="-"/>
        <w:spacing w:line="276" w:lineRule="auto"/>
      </w:pPr>
      <w:r>
        <w:t>установка нового пароля;</w:t>
      </w:r>
    </w:p>
    <w:p w14:paraId="400CE36F" w14:textId="75961DBA" w:rsidR="00D83263" w:rsidRDefault="00D83263" w:rsidP="00756FC7">
      <w:pPr>
        <w:pStyle w:val="-"/>
        <w:spacing w:line="276" w:lineRule="auto"/>
      </w:pPr>
      <w:r>
        <w:t>прикрепление учетной записи к другому сотруднику;</w:t>
      </w:r>
    </w:p>
    <w:p w14:paraId="013F546A" w14:textId="4D4C0D48" w:rsidR="00D83263" w:rsidRDefault="00D83263" w:rsidP="00756FC7">
      <w:pPr>
        <w:pStyle w:val="-"/>
        <w:spacing w:line="276" w:lineRule="auto"/>
      </w:pPr>
      <w:r>
        <w:t xml:space="preserve">установка признака о необходимости смены пароля при </w:t>
      </w:r>
      <w:r w:rsidR="00AE6219">
        <w:t>следующем</w:t>
      </w:r>
      <w:r>
        <w:t xml:space="preserve"> входе с данной учетной записью.</w:t>
      </w:r>
    </w:p>
    <w:p w14:paraId="398E5820" w14:textId="4E6B19C5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06</w:t>
      </w:r>
      <w:r w:rsidR="00895637">
        <w:t xml:space="preserve"> — назначение роли пользователю;</w:t>
      </w:r>
    </w:p>
    <w:p w14:paraId="17069AA7" w14:textId="17E33AB4" w:rsidR="00D83263" w:rsidRDefault="00D83263" w:rsidP="00756FC7">
      <w:pPr>
        <w:spacing w:line="276" w:lineRule="auto"/>
      </w:pPr>
      <w:r>
        <w:lastRenderedPageBreak/>
        <w:t xml:space="preserve">Назначение роли пользователю осуществляется администратором системы при помощи функциональных средств системы путем выбора одной или нескольких ролей, которые должны быть назначены, из списка заранее определенных ролей пользователей системы. </w:t>
      </w:r>
    </w:p>
    <w:p w14:paraId="168ADB21" w14:textId="0C941D90" w:rsidR="00895637" w:rsidRDefault="00E64262" w:rsidP="00756FC7">
      <w:pPr>
        <w:pStyle w:val="6"/>
        <w:spacing w:line="276" w:lineRule="auto"/>
      </w:pPr>
      <w:r>
        <w:t xml:space="preserve">Функция </w:t>
      </w:r>
      <w:r w:rsidR="00895637">
        <w:t>Ф</w:t>
      </w:r>
      <w:r w:rsidR="00A01E82">
        <w:t>.0</w:t>
      </w:r>
      <w:r w:rsidR="00895637">
        <w:t>1.</w:t>
      </w:r>
      <w:r w:rsidR="00A01E82">
        <w:t>07</w:t>
      </w:r>
      <w:r w:rsidR="00895637">
        <w:t xml:space="preserve"> —</w:t>
      </w:r>
      <w:r w:rsidR="008D755D">
        <w:t xml:space="preserve"> снятие роли с пользователя</w:t>
      </w:r>
    </w:p>
    <w:p w14:paraId="1AC6DB84" w14:textId="50838EF8" w:rsidR="00D83263" w:rsidRDefault="00D83263" w:rsidP="00756FC7">
      <w:pPr>
        <w:spacing w:line="276" w:lineRule="auto"/>
      </w:pPr>
      <w:r>
        <w:t xml:space="preserve">Снятие роли с пользователя осуществляется администратором системы при помощи функциональных средств системы путем выбора одной или нескольких ролей, которые должны быть сняты, из списка назначенных данному пользователю ролей. </w:t>
      </w:r>
    </w:p>
    <w:p w14:paraId="6A0F6856" w14:textId="07031D71" w:rsidR="008D755D" w:rsidRDefault="00A01E82" w:rsidP="00756FC7">
      <w:pPr>
        <w:pStyle w:val="5"/>
        <w:spacing w:before="0" w:after="0" w:line="276" w:lineRule="auto"/>
      </w:pPr>
      <w:bookmarkStart w:id="23" w:name="_Toc470600357"/>
      <w:r>
        <w:t>Формирование</w:t>
      </w:r>
      <w:r w:rsidR="008D755D">
        <w:t xml:space="preserve"> структуры объекта строительства</w:t>
      </w:r>
      <w:bookmarkEnd w:id="23"/>
      <w:r>
        <w:t xml:space="preserve"> (Ф.02)</w:t>
      </w:r>
    </w:p>
    <w:p w14:paraId="0D289E86" w14:textId="6A563379" w:rsidR="00FF47D8" w:rsidRDefault="00FF47D8" w:rsidP="00756FC7">
      <w:pPr>
        <w:spacing w:line="276" w:lineRule="auto"/>
      </w:pPr>
      <w:r>
        <w:t>Для указания точного места производства работ требуется реализовать функции редактирования структуры объекта строительства.</w:t>
      </w:r>
    </w:p>
    <w:p w14:paraId="43639F14" w14:textId="462A184E" w:rsidR="005D5C5A" w:rsidRDefault="008D755D" w:rsidP="00756FC7">
      <w:pPr>
        <w:spacing w:line="276" w:lineRule="auto"/>
      </w:pPr>
      <w:r w:rsidRPr="005D5C5A">
        <w:rPr>
          <w:b/>
        </w:rPr>
        <w:t>Объект строительства</w:t>
      </w:r>
      <w:r>
        <w:t xml:space="preserve"> (здание, сооружение) условно разделяется на отдельные </w:t>
      </w:r>
      <w:r w:rsidRPr="005D5C5A">
        <w:t>секции</w:t>
      </w:r>
      <w:r w:rsidR="0003792D">
        <w:t xml:space="preserve"> (</w:t>
      </w:r>
      <w:r w:rsidR="0003792D">
        <w:fldChar w:fldCharType="begin"/>
      </w:r>
      <w:r w:rsidR="0003792D">
        <w:instrText xml:space="preserve"> REF _Ref419019563 \h </w:instrText>
      </w:r>
      <w:r w:rsidR="00756FC7">
        <w:instrText xml:space="preserve"> \* MERGEFORMAT </w:instrText>
      </w:r>
      <w:r w:rsidR="0003792D"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1</w:t>
      </w:r>
      <w:r w:rsidR="0003792D">
        <w:fldChar w:fldCharType="end"/>
      </w:r>
      <w:r w:rsidR="0003792D">
        <w:t>)</w:t>
      </w:r>
      <w:r>
        <w:t>.</w:t>
      </w:r>
      <w:r w:rsidR="005D5C5A">
        <w:t xml:space="preserve"> </w:t>
      </w:r>
    </w:p>
    <w:p w14:paraId="1F8B1D8A" w14:textId="2AAC631B" w:rsidR="005D5C5A" w:rsidRDefault="005D5C5A" w:rsidP="00756FC7">
      <w:pPr>
        <w:spacing w:line="276" w:lineRule="auto"/>
      </w:pPr>
      <w:r w:rsidRPr="005D5C5A">
        <w:rPr>
          <w:b/>
        </w:rPr>
        <w:t>Секции</w:t>
      </w:r>
      <w:r>
        <w:t xml:space="preserve"> могут как соответствовать некоторым физическим частям объекта строительства (например, подъезды многоквартирного жилого дома), так и не соответствовать (при условном разбиении объекта, содержащего большое количество квартир и систем). Например, для гостиницы, содержащей около 100 квартир на этаже, рекомендуется разделить их на отдельные секции для упрощения учета работ. Каждая секция, в свою очередь, подразделяется на отдельные </w:t>
      </w:r>
      <w:r w:rsidR="0003792D">
        <w:t>монтажные участки.</w:t>
      </w:r>
    </w:p>
    <w:p w14:paraId="6AC88BE9" w14:textId="7C10AC6D" w:rsidR="0003792D" w:rsidRDefault="0003792D" w:rsidP="00756FC7">
      <w:pPr>
        <w:spacing w:line="276" w:lineRule="auto"/>
      </w:pPr>
      <w:r w:rsidRPr="0003792D">
        <w:rPr>
          <w:b/>
        </w:rPr>
        <w:t>Монтажным</w:t>
      </w:r>
      <w:r>
        <w:rPr>
          <w:b/>
        </w:rPr>
        <w:t>и</w:t>
      </w:r>
      <w:r w:rsidRPr="0003792D">
        <w:rPr>
          <w:b/>
        </w:rPr>
        <w:t xml:space="preserve"> участ</w:t>
      </w:r>
      <w:r>
        <w:rPr>
          <w:b/>
        </w:rPr>
        <w:t>ка</w:t>
      </w:r>
      <w:r w:rsidRPr="0003792D">
        <w:rPr>
          <w:b/>
        </w:rPr>
        <w:t>м</w:t>
      </w:r>
      <w:r>
        <w:rPr>
          <w:b/>
        </w:rPr>
        <w:t>и</w:t>
      </w:r>
      <w:r>
        <w:t xml:space="preserve"> </w:t>
      </w:r>
      <w:r w:rsidR="009012E1">
        <w:t xml:space="preserve">(далее — просто участками) </w:t>
      </w:r>
      <w:r>
        <w:t>могут являться этажи (уровни) объекта строительства (</w:t>
      </w:r>
      <w:r>
        <w:fldChar w:fldCharType="begin"/>
      </w:r>
      <w:r>
        <w:instrText xml:space="preserve"> REF _Ref469839988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2</w:t>
      </w:r>
      <w:r>
        <w:fldChar w:fldCharType="end"/>
      </w:r>
      <w:r>
        <w:t>), отметки высот (при выполнении монолитных работ) (</w:t>
      </w:r>
      <w:r>
        <w:fldChar w:fldCharType="begin"/>
      </w:r>
      <w:r>
        <w:instrText xml:space="preserve"> REF _Ref419019563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1</w:t>
      </w:r>
      <w:r>
        <w:fldChar w:fldCharType="end"/>
      </w:r>
      <w:r>
        <w:t>).</w:t>
      </w:r>
    </w:p>
    <w:p w14:paraId="4B26F46C" w14:textId="3596AB8B" w:rsidR="00E64262" w:rsidRDefault="0003792D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491A063F" wp14:editId="191A1392">
            <wp:extent cx="6012674" cy="2234509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648" cy="223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C2B6" w14:textId="3D0189C3" w:rsidR="005D5C5A" w:rsidRDefault="0003792D" w:rsidP="00756FC7">
      <w:pPr>
        <w:pStyle w:val="a5"/>
        <w:spacing w:line="276" w:lineRule="auto"/>
      </w:pPr>
      <w:bookmarkStart w:id="24" w:name="_Ref419019563"/>
      <w:r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\* ARABIC \s 1 </w:instrText>
      </w:r>
      <w:r w:rsidR="00EC1D36">
        <w:fldChar w:fldCharType="separate"/>
      </w:r>
      <w:r w:rsidR="00792B69">
        <w:rPr>
          <w:noProof/>
        </w:rPr>
        <w:t>1</w:t>
      </w:r>
      <w:r w:rsidR="00EC1D36">
        <w:rPr>
          <w:noProof/>
        </w:rPr>
        <w:fldChar w:fldCharType="end"/>
      </w:r>
      <w:bookmarkEnd w:id="24"/>
      <w:r w:rsidRPr="001A3CF7">
        <w:t xml:space="preserve"> –</w:t>
      </w:r>
      <w:r w:rsidR="005D5C5A">
        <w:t xml:space="preserve"> Пример указания секции в графике производства работ</w:t>
      </w:r>
    </w:p>
    <w:p w14:paraId="703FC910" w14:textId="2A61D940" w:rsidR="0003792D" w:rsidRDefault="0003792D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4DDCC565" wp14:editId="5CDA7B48">
            <wp:extent cx="4999597" cy="2322520"/>
            <wp:effectExtent l="0" t="0" r="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914" cy="2331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D7187" w14:textId="459412DC" w:rsidR="0003792D" w:rsidRDefault="0003792D" w:rsidP="00756FC7">
      <w:pPr>
        <w:pStyle w:val="a5"/>
        <w:spacing w:line="276" w:lineRule="auto"/>
      </w:pPr>
      <w:bookmarkStart w:id="25" w:name="_Ref469839988"/>
      <w:r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\* ARABIC \s 1 </w:instrText>
      </w:r>
      <w:r w:rsidR="00EC1D36">
        <w:fldChar w:fldCharType="separate"/>
      </w:r>
      <w:r w:rsidR="00792B69">
        <w:rPr>
          <w:noProof/>
        </w:rPr>
        <w:t>2</w:t>
      </w:r>
      <w:r w:rsidR="00EC1D36">
        <w:rPr>
          <w:noProof/>
        </w:rPr>
        <w:fldChar w:fldCharType="end"/>
      </w:r>
      <w:bookmarkEnd w:id="25"/>
      <w:r w:rsidRPr="001A3CF7">
        <w:t xml:space="preserve"> –</w:t>
      </w:r>
      <w:r>
        <w:t xml:space="preserve"> Пример указания монтажного участка </w:t>
      </w:r>
      <w:r>
        <w:br/>
        <w:t>в графике производства работ</w:t>
      </w:r>
    </w:p>
    <w:p w14:paraId="00190E10" w14:textId="725EF390" w:rsidR="002477A5" w:rsidRDefault="002477A5" w:rsidP="00756FC7">
      <w:pPr>
        <w:spacing w:line="276" w:lineRule="auto"/>
      </w:pPr>
      <w:r>
        <w:t xml:space="preserve">Каждая секция на каждом уровне может содержать некоторое количество </w:t>
      </w:r>
      <w:r w:rsidRPr="002477A5">
        <w:rPr>
          <w:b/>
        </w:rPr>
        <w:t>систем</w:t>
      </w:r>
      <w:r>
        <w:t xml:space="preserve"> и/или </w:t>
      </w:r>
      <w:r w:rsidRPr="002477A5">
        <w:rPr>
          <w:b/>
        </w:rPr>
        <w:t>помещений</w:t>
      </w:r>
      <w:r>
        <w:t xml:space="preserve">. В многоквартирном жилом доме системами будут являться стояки холодного и горячего </w:t>
      </w:r>
      <w:r w:rsidR="009012E1">
        <w:t>водоснабжения, а помещениями — квартиры.</w:t>
      </w:r>
    </w:p>
    <w:p w14:paraId="3FB2CE07" w14:textId="01750FD8" w:rsidR="009012E1" w:rsidRDefault="009012E1" w:rsidP="00756FC7">
      <w:pPr>
        <w:spacing w:line="276" w:lineRule="auto"/>
      </w:pPr>
      <w:r>
        <w:t xml:space="preserve">При задании структуры объекта должна быть реализована возможность указывать признак наличия/отсутствия соответствующей квартиры и системы на </w:t>
      </w:r>
      <w:r w:rsidR="00AE6219">
        <w:t>конкретном</w:t>
      </w:r>
      <w:r>
        <w:t xml:space="preserve"> участке конкретной секции.</w:t>
      </w:r>
    </w:p>
    <w:p w14:paraId="51BA117D" w14:textId="77777777" w:rsidR="009012E1" w:rsidRDefault="009012E1" w:rsidP="00756FC7">
      <w:pPr>
        <w:spacing w:line="276" w:lineRule="auto"/>
      </w:pPr>
      <w:r>
        <w:t>Для редактирования структуры объекта:</w:t>
      </w:r>
    </w:p>
    <w:p w14:paraId="7C729B4B" w14:textId="4E601AA1" w:rsidR="009012E1" w:rsidRDefault="009012E1" w:rsidP="00756FC7">
      <w:pPr>
        <w:pStyle w:val="-"/>
        <w:spacing w:line="276" w:lineRule="auto"/>
      </w:pPr>
      <w:r>
        <w:t>пользователь должен обладать соответствующей ролью;</w:t>
      </w:r>
    </w:p>
    <w:p w14:paraId="5F0B44ED" w14:textId="57EA66DB" w:rsidR="009012E1" w:rsidRDefault="009012E1" w:rsidP="00756FC7">
      <w:pPr>
        <w:pStyle w:val="-"/>
        <w:spacing w:line="276" w:lineRule="auto"/>
      </w:pPr>
      <w:r>
        <w:t>объект не должен быть защищен от изменений.</w:t>
      </w:r>
    </w:p>
    <w:p w14:paraId="3F0F9378" w14:textId="77F83D42" w:rsidR="00676B96" w:rsidRDefault="00676B96" w:rsidP="00676B96">
      <w:pPr>
        <w:pStyle w:val="6"/>
        <w:numPr>
          <w:ilvl w:val="5"/>
          <w:numId w:val="22"/>
        </w:numPr>
        <w:spacing w:line="276" w:lineRule="auto"/>
      </w:pPr>
      <w:r>
        <w:t>Функция Ф.02.01 — создание структуры объекта строительства</w:t>
      </w:r>
    </w:p>
    <w:p w14:paraId="539941E7" w14:textId="77777777" w:rsidR="00676B96" w:rsidRDefault="00676B96" w:rsidP="00676B96">
      <w:pPr>
        <w:spacing w:line="276" w:lineRule="auto"/>
      </w:pPr>
      <w:r>
        <w:t>Система должна позволять создание нового объекта без структуры (секции, участки) и на основе структуры ранее внесенного объекта (при этом структура ранее созданного объекта полностью копируется в структуру нового объекта).</w:t>
      </w:r>
    </w:p>
    <w:p w14:paraId="3982168E" w14:textId="77777777" w:rsidR="00676B96" w:rsidRDefault="00676B96" w:rsidP="00676B96">
      <w:pPr>
        <w:spacing w:line="276" w:lineRule="auto"/>
      </w:pPr>
      <w:r>
        <w:t>При создании объекта должны задаваться:</w:t>
      </w:r>
    </w:p>
    <w:p w14:paraId="4EA8250B" w14:textId="77777777" w:rsidR="00676B96" w:rsidRDefault="00676B96" w:rsidP="00676B96">
      <w:pPr>
        <w:pStyle w:val="-"/>
        <w:spacing w:line="276" w:lineRule="auto"/>
      </w:pPr>
      <w:r>
        <w:t>полное и краткое наименование объекта;</w:t>
      </w:r>
    </w:p>
    <w:p w14:paraId="23A20092" w14:textId="77777777" w:rsidR="00676B96" w:rsidRDefault="00676B96" w:rsidP="00676B96">
      <w:pPr>
        <w:pStyle w:val="-"/>
        <w:spacing w:line="276" w:lineRule="auto"/>
      </w:pPr>
      <w:r>
        <w:t>начальное количество секций и монтажных участков;</w:t>
      </w:r>
    </w:p>
    <w:p w14:paraId="18FCB842" w14:textId="77777777" w:rsidR="00676B96" w:rsidRDefault="00676B96" w:rsidP="00676B96">
      <w:pPr>
        <w:pStyle w:val="-"/>
        <w:spacing w:line="276" w:lineRule="auto"/>
      </w:pPr>
      <w:r>
        <w:t>количество помещений и количество систем в секции.</w:t>
      </w:r>
    </w:p>
    <w:p w14:paraId="76599AC3" w14:textId="11776A77" w:rsidR="00676B96" w:rsidRDefault="00676B96" w:rsidP="00676B96">
      <w:pPr>
        <w:pStyle w:val="6"/>
        <w:numPr>
          <w:ilvl w:val="5"/>
          <w:numId w:val="22"/>
        </w:numPr>
        <w:spacing w:line="276" w:lineRule="auto"/>
      </w:pPr>
      <w:r>
        <w:t>Функция Ф.02.02 — редактирование структуры объекта строительства</w:t>
      </w:r>
    </w:p>
    <w:p w14:paraId="724258E7" w14:textId="3B7D6DAE" w:rsidR="00676B96" w:rsidRDefault="00676B96" w:rsidP="00676B96">
      <w:pPr>
        <w:spacing w:line="276" w:lineRule="auto"/>
      </w:pPr>
      <w:r>
        <w:t>Система должна позволять редактирование структуры объекта строительства, заключающееся в следующем:</w:t>
      </w:r>
    </w:p>
    <w:p w14:paraId="7B45AFFD" w14:textId="4377157F" w:rsidR="00676B96" w:rsidRDefault="00676B96" w:rsidP="00676B96">
      <w:pPr>
        <w:pStyle w:val="-"/>
        <w:spacing w:line="276" w:lineRule="auto"/>
      </w:pPr>
      <w:r>
        <w:t>редактирование информации о секциях объекта;</w:t>
      </w:r>
    </w:p>
    <w:p w14:paraId="471D2090" w14:textId="252AFFB4" w:rsidR="00676B96" w:rsidRDefault="00676B96" w:rsidP="00676B96">
      <w:pPr>
        <w:pStyle w:val="-"/>
        <w:spacing w:line="276" w:lineRule="auto"/>
      </w:pPr>
      <w:r>
        <w:t>редактирование информации об участках объекта;</w:t>
      </w:r>
    </w:p>
    <w:p w14:paraId="6BEAAE3B" w14:textId="0A2A8911" w:rsidR="00676B96" w:rsidRDefault="00676B96" w:rsidP="00676B96">
      <w:pPr>
        <w:pStyle w:val="-"/>
        <w:spacing w:line="276" w:lineRule="auto"/>
      </w:pPr>
      <w:r>
        <w:t>редактирование информации о помещениях объекта;</w:t>
      </w:r>
    </w:p>
    <w:p w14:paraId="7DA05003" w14:textId="1D1D7358" w:rsidR="00676B96" w:rsidRDefault="00676B96" w:rsidP="00676B96">
      <w:pPr>
        <w:pStyle w:val="-"/>
        <w:spacing w:line="276" w:lineRule="auto"/>
      </w:pPr>
      <w:r>
        <w:t>редактирование информации о доступности адреса.</w:t>
      </w:r>
    </w:p>
    <w:p w14:paraId="5827D8EC" w14:textId="3F92BD07" w:rsidR="009012E1" w:rsidRDefault="009012E1" w:rsidP="00756FC7">
      <w:pPr>
        <w:pStyle w:val="6"/>
        <w:spacing w:line="276" w:lineRule="auto"/>
      </w:pPr>
      <w:r>
        <w:lastRenderedPageBreak/>
        <w:t>Функция Ф</w:t>
      </w:r>
      <w:r w:rsidR="00676B96">
        <w:t>.0</w:t>
      </w:r>
      <w:r>
        <w:t>2.</w:t>
      </w:r>
      <w:r w:rsidR="00676B96">
        <w:t>03</w:t>
      </w:r>
      <w:r>
        <w:t xml:space="preserve"> — ведение истории изменения структуры объекта</w:t>
      </w:r>
    </w:p>
    <w:p w14:paraId="2BC24D9A" w14:textId="12AF2570" w:rsidR="009012E1" w:rsidRDefault="001229DB" w:rsidP="00756FC7">
      <w:pPr>
        <w:spacing w:line="276" w:lineRule="auto"/>
      </w:pPr>
      <w:r>
        <w:t>Последовательность действий пользователя со структурой объекта должна сохраняться с возможностью отмены последнего совершенного действия и повторения действия после его отмены.</w:t>
      </w:r>
    </w:p>
    <w:p w14:paraId="0CD40505" w14:textId="6594879F" w:rsidR="001229DB" w:rsidRDefault="001229DB" w:rsidP="00756FC7">
      <w:pPr>
        <w:pStyle w:val="6"/>
        <w:spacing w:line="276" w:lineRule="auto"/>
      </w:pPr>
      <w:r>
        <w:t>Функция Ф</w:t>
      </w:r>
      <w:r w:rsidR="00676B96">
        <w:t>.0</w:t>
      </w:r>
      <w:r>
        <w:t>2.</w:t>
      </w:r>
      <w:r w:rsidR="00676B96">
        <w:t>04</w:t>
      </w:r>
      <w:r>
        <w:t xml:space="preserve"> — сохранение</w:t>
      </w:r>
      <w:r w:rsidR="00B9175A">
        <w:t xml:space="preserve"> информации о</w:t>
      </w:r>
      <w:r>
        <w:t xml:space="preserve"> структур</w:t>
      </w:r>
      <w:r w:rsidR="00B9175A">
        <w:t>е</w:t>
      </w:r>
      <w:r>
        <w:t xml:space="preserve"> объекта</w:t>
      </w:r>
    </w:p>
    <w:p w14:paraId="5B11D7FA" w14:textId="38CEC5A5" w:rsidR="009012E1" w:rsidRPr="00B56879" w:rsidRDefault="001229DB" w:rsidP="00756FC7">
      <w:pPr>
        <w:spacing w:line="276" w:lineRule="auto"/>
        <w:rPr>
          <w:i/>
          <w:color w:val="C00000"/>
        </w:rPr>
      </w:pPr>
      <w:r w:rsidRPr="00B56879">
        <w:t>Пользователь должен иметь возможность сохраняться структуру объекта после изменений</w:t>
      </w:r>
      <w:r w:rsidRPr="00C30C70">
        <w:t>. Должна быть предусмотрена возможность автоматического сохранения после каждого действия пользователя.</w:t>
      </w:r>
      <w:r w:rsidR="00B56879">
        <w:t xml:space="preserve"> </w:t>
      </w:r>
    </w:p>
    <w:p w14:paraId="554BF4A7" w14:textId="75ED4003" w:rsidR="001229DB" w:rsidRDefault="001229DB" w:rsidP="00756FC7">
      <w:pPr>
        <w:pStyle w:val="6"/>
        <w:spacing w:line="276" w:lineRule="auto"/>
      </w:pPr>
      <w:r>
        <w:t>Функция Ф</w:t>
      </w:r>
      <w:r w:rsidR="00676B96">
        <w:t>.0</w:t>
      </w:r>
      <w:r>
        <w:t>2.</w:t>
      </w:r>
      <w:r w:rsidR="00676B96">
        <w:t>05</w:t>
      </w:r>
      <w:r>
        <w:t xml:space="preserve"> — экспорт </w:t>
      </w:r>
      <w:r w:rsidR="00B9175A">
        <w:t xml:space="preserve">информации о </w:t>
      </w:r>
      <w:r>
        <w:t>структур</w:t>
      </w:r>
      <w:r w:rsidR="00B9175A">
        <w:t>е</w:t>
      </w:r>
      <w:r>
        <w:t xml:space="preserve"> объекта</w:t>
      </w:r>
    </w:p>
    <w:p w14:paraId="78198FC1" w14:textId="579CE2BE" w:rsidR="001229DB" w:rsidRDefault="001229DB" w:rsidP="00756FC7">
      <w:pPr>
        <w:spacing w:line="276" w:lineRule="auto"/>
      </w:pPr>
      <w:r>
        <w:t xml:space="preserve">Пользователь должен иметь возможность выполнить экспорт структуры объекта в формате </w:t>
      </w:r>
      <w:r>
        <w:rPr>
          <w:lang w:val="en-US"/>
        </w:rPr>
        <w:t>XLS</w:t>
      </w:r>
      <w:r w:rsidRPr="001229DB">
        <w:t xml:space="preserve"> (</w:t>
      </w:r>
      <w:r>
        <w:t xml:space="preserve">формат файлов </w:t>
      </w:r>
      <w:r w:rsidRPr="001229DB">
        <w:rPr>
          <w:i/>
          <w:lang w:val="en-US"/>
        </w:rPr>
        <w:t>Microsoft</w:t>
      </w:r>
      <w:r w:rsidRPr="001229DB">
        <w:rPr>
          <w:i/>
        </w:rPr>
        <w:t xml:space="preserve"> </w:t>
      </w:r>
      <w:r w:rsidRPr="001229DB">
        <w:rPr>
          <w:i/>
          <w:lang w:val="en-US"/>
        </w:rPr>
        <w:t>Excel</w:t>
      </w:r>
      <w:r>
        <w:rPr>
          <w:i/>
        </w:rPr>
        <w:t xml:space="preserve"> </w:t>
      </w:r>
      <w:r>
        <w:t>версии не ниже 2003</w:t>
      </w:r>
      <w:r w:rsidRPr="001229DB">
        <w:t>).</w:t>
      </w:r>
      <w:r>
        <w:t xml:space="preserve"> Пример представления структуры объекта представлен на рисунке (</w:t>
      </w:r>
      <w:r>
        <w:fldChar w:fldCharType="begin"/>
      </w:r>
      <w:r>
        <w:instrText xml:space="preserve"> REF _Ref469841893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3</w:t>
      </w:r>
      <w:r>
        <w:fldChar w:fldCharType="end"/>
      </w:r>
      <w:r>
        <w:t>).</w:t>
      </w:r>
    </w:p>
    <w:p w14:paraId="5EFF6E71" w14:textId="40AA210C" w:rsidR="001229DB" w:rsidRDefault="001229DB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4AD56E0" wp14:editId="0AAA41C7">
            <wp:extent cx="6297295" cy="2488565"/>
            <wp:effectExtent l="0" t="0" r="8255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48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9B0A" w14:textId="52529A25" w:rsidR="001229DB" w:rsidRDefault="001229DB" w:rsidP="00756FC7">
      <w:pPr>
        <w:pStyle w:val="a5"/>
        <w:spacing w:line="276" w:lineRule="auto"/>
      </w:pPr>
      <w:bookmarkStart w:id="26" w:name="_Ref469841893"/>
      <w:r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\* ARABIC \s 1 </w:instrText>
      </w:r>
      <w:r w:rsidR="00EC1D36">
        <w:fldChar w:fldCharType="separate"/>
      </w:r>
      <w:r w:rsidR="00792B69">
        <w:rPr>
          <w:noProof/>
        </w:rPr>
        <w:t>3</w:t>
      </w:r>
      <w:r w:rsidR="00EC1D36">
        <w:rPr>
          <w:noProof/>
        </w:rPr>
        <w:fldChar w:fldCharType="end"/>
      </w:r>
      <w:bookmarkEnd w:id="26"/>
      <w:r w:rsidRPr="001A3CF7">
        <w:t xml:space="preserve"> –</w:t>
      </w:r>
      <w:r>
        <w:t xml:space="preserve"> Справочник адресов на объекте</w:t>
      </w:r>
    </w:p>
    <w:p w14:paraId="5876423D" w14:textId="6E99AA4C" w:rsidR="001B7931" w:rsidRDefault="001B7931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06</w:t>
      </w:r>
      <w:r>
        <w:t xml:space="preserve"> — разрешение/запрещение изменени</w:t>
      </w:r>
      <w:r w:rsidR="00B9175A">
        <w:t>я</w:t>
      </w:r>
      <w:r>
        <w:t xml:space="preserve"> структуры объекта</w:t>
      </w:r>
    </w:p>
    <w:p w14:paraId="3FC767B1" w14:textId="57AF9918" w:rsidR="005971FC" w:rsidRDefault="001B7931" w:rsidP="00756FC7">
      <w:pPr>
        <w:spacing w:line="276" w:lineRule="auto"/>
      </w:pPr>
      <w:r>
        <w:t xml:space="preserve">Система должна позволять устанавливать признак запрета изменения структуры объекта. Если признак запрета будет установлен, то изменение структуры объекта </w:t>
      </w:r>
      <w:r w:rsidR="005971FC">
        <w:t>должно быть</w:t>
      </w:r>
      <w:r>
        <w:t xml:space="preserve"> невозможно до момента снятия признака.</w:t>
      </w:r>
      <w:r w:rsidR="005971FC">
        <w:t xml:space="preserve"> Система должна позволять снимать признак запрета изменения структуры объекта.</w:t>
      </w:r>
    </w:p>
    <w:p w14:paraId="7A36076E" w14:textId="0001CAA8" w:rsidR="005971FC" w:rsidRDefault="005971FC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07</w:t>
      </w:r>
      <w:r>
        <w:t xml:space="preserve"> — архивирование </w:t>
      </w:r>
      <w:r w:rsidR="00B9175A">
        <w:t xml:space="preserve">информации об </w:t>
      </w:r>
      <w:r>
        <w:t>объект</w:t>
      </w:r>
      <w:r w:rsidR="00B9175A">
        <w:t>е</w:t>
      </w:r>
    </w:p>
    <w:p w14:paraId="06910623" w14:textId="475187B5" w:rsidR="005971FC" w:rsidRDefault="005971FC" w:rsidP="00756FC7">
      <w:pPr>
        <w:spacing w:line="276" w:lineRule="auto"/>
      </w:pPr>
      <w:r>
        <w:t>Система должна позволять выполнять помещение объектов, по которым завершено производство работ, в архив. Изменение структуры и графиков производства работ по архивированным объектам должно быть запрещено.</w:t>
      </w:r>
    </w:p>
    <w:p w14:paraId="520C6DB3" w14:textId="4F306143" w:rsidR="005971FC" w:rsidRDefault="005971FC" w:rsidP="00756FC7">
      <w:pPr>
        <w:spacing w:line="276" w:lineRule="auto"/>
      </w:pPr>
      <w:r>
        <w:t xml:space="preserve">Система должна позволять выполнять </w:t>
      </w:r>
      <w:r w:rsidR="00C732A0">
        <w:t xml:space="preserve">извлечение </w:t>
      </w:r>
      <w:r>
        <w:t>объектов</w:t>
      </w:r>
      <w:r w:rsidR="00C732A0">
        <w:t xml:space="preserve"> из</w:t>
      </w:r>
      <w:r>
        <w:t xml:space="preserve"> архив</w:t>
      </w:r>
      <w:r w:rsidR="00C732A0">
        <w:t>а</w:t>
      </w:r>
      <w:r>
        <w:t>.</w:t>
      </w:r>
    </w:p>
    <w:p w14:paraId="45177B6E" w14:textId="2B51BC79" w:rsidR="00C732A0" w:rsidRDefault="00C732A0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08</w:t>
      </w:r>
      <w:r>
        <w:t xml:space="preserve"> — редактирование </w:t>
      </w:r>
      <w:r w:rsidR="00B9175A">
        <w:t xml:space="preserve">информации о </w:t>
      </w:r>
      <w:r>
        <w:t>секци</w:t>
      </w:r>
      <w:r w:rsidR="00B9175A">
        <w:t>ях</w:t>
      </w:r>
      <w:r>
        <w:t xml:space="preserve"> объекта</w:t>
      </w:r>
    </w:p>
    <w:p w14:paraId="31DB4CA1" w14:textId="0657C099" w:rsidR="00C732A0" w:rsidRDefault="00C732A0" w:rsidP="00756FC7">
      <w:pPr>
        <w:spacing w:line="276" w:lineRule="auto"/>
      </w:pPr>
      <w:r>
        <w:lastRenderedPageBreak/>
        <w:t>Система должна позволять выполнять следующие операции с секциями объекта:</w:t>
      </w:r>
    </w:p>
    <w:p w14:paraId="6BDFDE15" w14:textId="5D3DCC9C" w:rsidR="00C732A0" w:rsidRDefault="00C732A0" w:rsidP="00756FC7">
      <w:pPr>
        <w:pStyle w:val="-"/>
        <w:spacing w:line="276" w:lineRule="auto"/>
      </w:pPr>
      <w:r>
        <w:t xml:space="preserve">создание </w:t>
      </w:r>
      <w:r w:rsidR="00CE7B45">
        <w:t xml:space="preserve">новой </w:t>
      </w:r>
      <w:r>
        <w:t>секции;</w:t>
      </w:r>
    </w:p>
    <w:p w14:paraId="6262470C" w14:textId="77777777" w:rsidR="00C732A0" w:rsidRDefault="00C732A0" w:rsidP="00756FC7">
      <w:pPr>
        <w:pStyle w:val="-"/>
        <w:spacing w:line="276" w:lineRule="auto"/>
      </w:pPr>
      <w:r>
        <w:t>дублирование секции;</w:t>
      </w:r>
    </w:p>
    <w:p w14:paraId="26DF7096" w14:textId="143137CC" w:rsidR="00CE7B45" w:rsidRDefault="00CE7B45" w:rsidP="00756FC7">
      <w:pPr>
        <w:pStyle w:val="-"/>
        <w:spacing w:line="276" w:lineRule="auto"/>
      </w:pPr>
      <w:r>
        <w:t>редактирование секции;</w:t>
      </w:r>
    </w:p>
    <w:p w14:paraId="3F363CB0" w14:textId="77777777" w:rsidR="00CE7B45" w:rsidRDefault="00C732A0" w:rsidP="00756FC7">
      <w:pPr>
        <w:pStyle w:val="-"/>
        <w:spacing w:line="276" w:lineRule="auto"/>
      </w:pPr>
      <w:r>
        <w:t>изменение порядка секций</w:t>
      </w:r>
      <w:r w:rsidR="00CE7B45">
        <w:t>;</w:t>
      </w:r>
    </w:p>
    <w:p w14:paraId="30A80384" w14:textId="3CB87E55" w:rsidR="00C732A0" w:rsidRDefault="00CE7B45" w:rsidP="00756FC7">
      <w:pPr>
        <w:pStyle w:val="-"/>
        <w:spacing w:line="276" w:lineRule="auto"/>
      </w:pPr>
      <w:r>
        <w:t>удаление секции</w:t>
      </w:r>
      <w:r w:rsidR="00C732A0">
        <w:t>.</w:t>
      </w:r>
    </w:p>
    <w:p w14:paraId="48945AD9" w14:textId="3828F765" w:rsidR="00C732A0" w:rsidRDefault="00CE7B45" w:rsidP="00756FC7">
      <w:pPr>
        <w:spacing w:line="276" w:lineRule="auto"/>
      </w:pPr>
      <w:r>
        <w:t>Для каждой секции объекта должн</w:t>
      </w:r>
      <w:r w:rsidR="00497BB0">
        <w:t>ы</w:t>
      </w:r>
      <w:r>
        <w:t xml:space="preserve"> задаваться ее полное и краткое обозначение. </w:t>
      </w:r>
    </w:p>
    <w:p w14:paraId="20EF50C6" w14:textId="30EE48F1" w:rsidR="00CE7B45" w:rsidRPr="00CE7580" w:rsidRDefault="00022E36" w:rsidP="00756FC7">
      <w:pPr>
        <w:spacing w:line="276" w:lineRule="auto"/>
      </w:pPr>
      <w:r>
        <w:t>В системе</w:t>
      </w:r>
      <w:r w:rsidR="00CE7B45">
        <w:t xml:space="preserve"> должна быть реализована возможность прикр</w:t>
      </w:r>
      <w:r>
        <w:t xml:space="preserve">еплять документ, </w:t>
      </w:r>
      <w:r w:rsidR="00CE7B45">
        <w:t>содержа</w:t>
      </w:r>
      <w:r>
        <w:t>щий план помещений, к каждой секции, помещению или системе</w:t>
      </w:r>
      <w:r w:rsidR="00CE7B45">
        <w:t>. Просмотр документа должен осуществляться внешними по отношению к системе программными средствами.</w:t>
      </w:r>
      <w:r w:rsidR="00CE7580">
        <w:t xml:space="preserve"> Для кажд</w:t>
      </w:r>
      <w:r>
        <w:t xml:space="preserve">ой секции, помещения или системы </w:t>
      </w:r>
      <w:r w:rsidR="00CE7580">
        <w:t xml:space="preserve">может быть указан </w:t>
      </w:r>
      <w:r w:rsidR="002032AD">
        <w:t>указатель ресурса — отдельного файла или проекта проектной документации.</w:t>
      </w:r>
    </w:p>
    <w:p w14:paraId="667078A1" w14:textId="194A26AE" w:rsidR="00497BB0" w:rsidRDefault="00497BB0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09</w:t>
      </w:r>
      <w:r>
        <w:t xml:space="preserve"> — редактирование </w:t>
      </w:r>
      <w:r w:rsidR="00B9175A">
        <w:t xml:space="preserve">информации об </w:t>
      </w:r>
      <w:r>
        <w:t>участк</w:t>
      </w:r>
      <w:r w:rsidR="00B9175A">
        <w:t>ах</w:t>
      </w:r>
      <w:r>
        <w:t xml:space="preserve"> объекта</w:t>
      </w:r>
    </w:p>
    <w:p w14:paraId="03D0AF54" w14:textId="229A2CA7" w:rsidR="00497BB0" w:rsidRDefault="00497BB0" w:rsidP="00756FC7">
      <w:pPr>
        <w:spacing w:line="276" w:lineRule="auto"/>
      </w:pPr>
      <w:r>
        <w:t>Система должна позволять выполнять следующие операции с монтажными участками (уровнями, этажами) объекта:</w:t>
      </w:r>
    </w:p>
    <w:p w14:paraId="77E2E023" w14:textId="56799ADB" w:rsidR="00497BB0" w:rsidRDefault="00497BB0" w:rsidP="00756FC7">
      <w:pPr>
        <w:pStyle w:val="-"/>
        <w:spacing w:line="276" w:lineRule="auto"/>
      </w:pPr>
      <w:r>
        <w:t>создание нового участка;</w:t>
      </w:r>
    </w:p>
    <w:p w14:paraId="55BD8883" w14:textId="56784523" w:rsidR="00497BB0" w:rsidRDefault="00497BB0" w:rsidP="00756FC7">
      <w:pPr>
        <w:pStyle w:val="-"/>
        <w:spacing w:line="276" w:lineRule="auto"/>
      </w:pPr>
      <w:r>
        <w:t>дублирование участка;</w:t>
      </w:r>
    </w:p>
    <w:p w14:paraId="632AF5B6" w14:textId="35D730C2" w:rsidR="00497BB0" w:rsidRDefault="00497BB0" w:rsidP="00756FC7">
      <w:pPr>
        <w:pStyle w:val="-"/>
        <w:spacing w:line="276" w:lineRule="auto"/>
      </w:pPr>
      <w:r>
        <w:t>редактирование участка;</w:t>
      </w:r>
    </w:p>
    <w:p w14:paraId="02212515" w14:textId="34159B5E" w:rsidR="00497BB0" w:rsidRDefault="00497BB0" w:rsidP="00756FC7">
      <w:pPr>
        <w:pStyle w:val="-"/>
        <w:spacing w:line="276" w:lineRule="auto"/>
      </w:pPr>
      <w:r>
        <w:t>изменение порядка участков;</w:t>
      </w:r>
    </w:p>
    <w:p w14:paraId="4C984190" w14:textId="59F3E2FF" w:rsidR="00497BB0" w:rsidRDefault="00497BB0" w:rsidP="00756FC7">
      <w:pPr>
        <w:pStyle w:val="-"/>
        <w:spacing w:line="276" w:lineRule="auto"/>
      </w:pPr>
      <w:r>
        <w:t>удаление участков.</w:t>
      </w:r>
    </w:p>
    <w:p w14:paraId="08180E3B" w14:textId="1AA88D51" w:rsidR="00497BB0" w:rsidRDefault="00497BB0" w:rsidP="00756FC7">
      <w:pPr>
        <w:spacing w:line="276" w:lineRule="auto"/>
      </w:pPr>
      <w:r>
        <w:t>Для каждого участка объекта должны задаваться его полное и краткое обозначение.</w:t>
      </w:r>
    </w:p>
    <w:p w14:paraId="4E6CADEE" w14:textId="24900654" w:rsidR="00497BB0" w:rsidRDefault="00497BB0" w:rsidP="00756FC7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</w:t>
      </w:r>
      <w:r w:rsidR="00B9175A">
        <w:t>10</w:t>
      </w:r>
      <w:r>
        <w:t xml:space="preserve"> — редактирование </w:t>
      </w:r>
      <w:r w:rsidR="00B9175A">
        <w:t xml:space="preserve">информации о </w:t>
      </w:r>
      <w:r>
        <w:t>помещени</w:t>
      </w:r>
      <w:r w:rsidR="00B9175A">
        <w:t>ях</w:t>
      </w:r>
      <w:r>
        <w:t xml:space="preserve"> и систем</w:t>
      </w:r>
      <w:r w:rsidR="00B9175A">
        <w:t>ах</w:t>
      </w:r>
      <w:r>
        <w:t xml:space="preserve"> объекта</w:t>
      </w:r>
    </w:p>
    <w:p w14:paraId="3A59694A" w14:textId="7BBA60C3" w:rsidR="00497BB0" w:rsidRDefault="00497BB0" w:rsidP="00756FC7">
      <w:pPr>
        <w:spacing w:line="276" w:lineRule="auto"/>
      </w:pPr>
      <w:r>
        <w:t>Система должна позволять выполнять следующие операции для выбранной секции объекта:</w:t>
      </w:r>
    </w:p>
    <w:p w14:paraId="13290FF5" w14:textId="12DE998C" w:rsidR="00497BB0" w:rsidRDefault="00497BB0" w:rsidP="00756FC7">
      <w:pPr>
        <w:pStyle w:val="-"/>
        <w:spacing w:line="276" w:lineRule="auto"/>
      </w:pPr>
      <w:r>
        <w:t>создание нового помещения/системы;</w:t>
      </w:r>
    </w:p>
    <w:p w14:paraId="2955D5D7" w14:textId="5327A962" w:rsidR="00497BB0" w:rsidRDefault="00497BB0" w:rsidP="00756FC7">
      <w:pPr>
        <w:pStyle w:val="-"/>
        <w:spacing w:line="276" w:lineRule="auto"/>
      </w:pPr>
      <w:r>
        <w:t>дублирование помещения/системы;</w:t>
      </w:r>
    </w:p>
    <w:p w14:paraId="5CF9568C" w14:textId="33201CC0" w:rsidR="00497BB0" w:rsidRDefault="00497BB0" w:rsidP="00756FC7">
      <w:pPr>
        <w:pStyle w:val="-"/>
        <w:spacing w:line="276" w:lineRule="auto"/>
      </w:pPr>
      <w:r>
        <w:t>редактирование помещения/системы;</w:t>
      </w:r>
    </w:p>
    <w:p w14:paraId="647A1099" w14:textId="24D40914" w:rsidR="00497BB0" w:rsidRDefault="00497BB0" w:rsidP="00756FC7">
      <w:pPr>
        <w:pStyle w:val="-"/>
        <w:spacing w:line="276" w:lineRule="auto"/>
      </w:pPr>
      <w:r>
        <w:t>изменение порядка помещений/систем;</w:t>
      </w:r>
    </w:p>
    <w:p w14:paraId="39DBB252" w14:textId="5263205F" w:rsidR="00497BB0" w:rsidRDefault="00497BB0" w:rsidP="00756FC7">
      <w:pPr>
        <w:pStyle w:val="-"/>
        <w:spacing w:line="276" w:lineRule="auto"/>
      </w:pPr>
      <w:r>
        <w:t>удаление помещения/системы.</w:t>
      </w:r>
    </w:p>
    <w:p w14:paraId="5575E30B" w14:textId="77777777" w:rsidR="00497BB0" w:rsidRDefault="00497BB0" w:rsidP="00756FC7">
      <w:pPr>
        <w:spacing w:line="276" w:lineRule="auto"/>
      </w:pPr>
      <w:r>
        <w:t>Для каждого помещения/системы объекта должны задаваться:</w:t>
      </w:r>
    </w:p>
    <w:p w14:paraId="097B451B" w14:textId="77777777" w:rsidR="00497BB0" w:rsidRDefault="00497BB0" w:rsidP="00756FC7">
      <w:pPr>
        <w:pStyle w:val="-"/>
        <w:spacing w:line="276" w:lineRule="auto"/>
      </w:pPr>
      <w:r>
        <w:t>полное и краткое обозначение;</w:t>
      </w:r>
    </w:p>
    <w:p w14:paraId="3C54CD7B" w14:textId="694DCB54" w:rsidR="00497BB0" w:rsidRDefault="00497BB0" w:rsidP="00756FC7">
      <w:pPr>
        <w:pStyle w:val="-"/>
        <w:spacing w:line="276" w:lineRule="auto"/>
      </w:pPr>
      <w:r>
        <w:t>тип (помещения или система).</w:t>
      </w:r>
    </w:p>
    <w:p w14:paraId="2D20405E" w14:textId="2304FD9E" w:rsidR="00497BB0" w:rsidRDefault="00497BB0" w:rsidP="00756FC7">
      <w:pPr>
        <w:pStyle w:val="6"/>
        <w:numPr>
          <w:ilvl w:val="5"/>
          <w:numId w:val="22"/>
        </w:numPr>
        <w:spacing w:line="276" w:lineRule="auto"/>
      </w:pPr>
      <w:r>
        <w:lastRenderedPageBreak/>
        <w:t>Функция Ф</w:t>
      </w:r>
      <w:r w:rsidR="00B9175A">
        <w:t>.0</w:t>
      </w:r>
      <w:r>
        <w:t>2.1</w:t>
      </w:r>
      <w:r w:rsidR="00B9175A">
        <w:t>1</w:t>
      </w:r>
      <w:r>
        <w:t xml:space="preserve"> — редактирование</w:t>
      </w:r>
      <w:r w:rsidR="00B9175A">
        <w:t xml:space="preserve"> информации о </w:t>
      </w:r>
      <w:r>
        <w:t>доступности адреса</w:t>
      </w:r>
    </w:p>
    <w:p w14:paraId="55382857" w14:textId="10EA6858" w:rsidR="00497BB0" w:rsidRDefault="00497BB0" w:rsidP="00756FC7">
      <w:pPr>
        <w:spacing w:line="276" w:lineRule="auto"/>
      </w:pPr>
      <w:r>
        <w:t>Система должна позволять устанавливать</w:t>
      </w:r>
      <w:r w:rsidR="008446B9">
        <w:t>/снимать</w:t>
      </w:r>
      <w:r>
        <w:t xml:space="preserve"> </w:t>
      </w:r>
      <w:r w:rsidR="008446B9">
        <w:t>признак доступности адреса, то есть признак наличия квартиры и системы на соответствующем участке конкретной секции.</w:t>
      </w:r>
    </w:p>
    <w:p w14:paraId="13CCC0F8" w14:textId="13805276" w:rsidR="008446B9" w:rsidRDefault="00D60ACC" w:rsidP="00756FC7">
      <w:pPr>
        <w:spacing w:line="276" w:lineRule="auto"/>
      </w:pPr>
      <w:r>
        <w:t>Например</w:t>
      </w:r>
      <w:r w:rsidR="008446B9">
        <w:t>, на рисунке (</w:t>
      </w:r>
      <w:r w:rsidR="008446B9">
        <w:fldChar w:fldCharType="begin"/>
      </w:r>
      <w:r w:rsidR="008446B9">
        <w:instrText xml:space="preserve"> REF _Ref469845352 \h </w:instrText>
      </w:r>
      <w:r w:rsidR="00756FC7">
        <w:instrText xml:space="preserve"> \* MERGEFORMAT </w:instrText>
      </w:r>
      <w:r w:rsidR="008446B9"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4</w:t>
      </w:r>
      <w:r w:rsidR="008446B9">
        <w:fldChar w:fldCharType="end"/>
      </w:r>
      <w:r w:rsidR="008446B9">
        <w:t>) в секции 1 на участке «Этаж 10» помещения с №1 по №11 доступны (отмечены ячейками белого цвета), а помещения с №12 по №14 недоступны.</w:t>
      </w:r>
    </w:p>
    <w:p w14:paraId="23974E98" w14:textId="2B462A22" w:rsidR="008446B9" w:rsidRDefault="008446B9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36EC620D" wp14:editId="71C0006C">
            <wp:extent cx="2497621" cy="3749698"/>
            <wp:effectExtent l="0" t="0" r="0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35" cy="376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59473" w14:textId="115C75A2" w:rsidR="008446B9" w:rsidRDefault="008446B9" w:rsidP="00756FC7">
      <w:pPr>
        <w:pStyle w:val="a5"/>
        <w:spacing w:line="276" w:lineRule="auto"/>
      </w:pPr>
      <w:bookmarkStart w:id="27" w:name="_Ref469845352"/>
      <w:r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</w:instrText>
      </w:r>
      <w:r w:rsidR="00EC1D36">
        <w:instrText xml:space="preserve">* ARABIC \s 1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bookmarkEnd w:id="27"/>
      <w:r w:rsidRPr="001A3CF7">
        <w:t xml:space="preserve"> –</w:t>
      </w:r>
      <w:r>
        <w:t xml:space="preserve"> Фрагмент справочника адресов на объекте</w:t>
      </w:r>
    </w:p>
    <w:p w14:paraId="0DC8CF7C" w14:textId="6E3E18B0" w:rsidR="00C868C1" w:rsidRDefault="00C868C1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9175A">
        <w:t>.0</w:t>
      </w:r>
      <w:r>
        <w:t>2.1</w:t>
      </w:r>
      <w:r w:rsidR="00B9175A">
        <w:t>2</w:t>
      </w:r>
      <w:r>
        <w:t xml:space="preserve"> — настройка отображения структуры объекта</w:t>
      </w:r>
    </w:p>
    <w:p w14:paraId="3EE726D8" w14:textId="5372D2FB" w:rsidR="008446B9" w:rsidRDefault="00C868C1" w:rsidP="00756FC7">
      <w:pPr>
        <w:spacing w:line="276" w:lineRule="auto"/>
      </w:pPr>
      <w:r>
        <w:t>Система должна позволять настраивать отображение справочника адресов на объекте с помощью отображения/сокрытия:</w:t>
      </w:r>
    </w:p>
    <w:p w14:paraId="47340AA0" w14:textId="7D99400E" w:rsidR="00C868C1" w:rsidRDefault="00C868C1" w:rsidP="00756FC7">
      <w:pPr>
        <w:pStyle w:val="-"/>
        <w:spacing w:line="276" w:lineRule="auto"/>
      </w:pPr>
      <w:r>
        <w:t>отдельных помещений и систем;</w:t>
      </w:r>
    </w:p>
    <w:p w14:paraId="70638020" w14:textId="0C3583F8" w:rsidR="00C868C1" w:rsidRDefault="00C868C1" w:rsidP="00756FC7">
      <w:pPr>
        <w:pStyle w:val="-"/>
        <w:spacing w:line="276" w:lineRule="auto"/>
      </w:pPr>
      <w:r>
        <w:t>недоступных помещений и систем;</w:t>
      </w:r>
    </w:p>
    <w:p w14:paraId="7C1474CA" w14:textId="6BA23117" w:rsidR="00C868C1" w:rsidRDefault="00C868C1" w:rsidP="00756FC7">
      <w:pPr>
        <w:pStyle w:val="-"/>
        <w:spacing w:line="276" w:lineRule="auto"/>
      </w:pPr>
      <w:r>
        <w:t>только помещений и систем, относящихся к выбранной секции.</w:t>
      </w:r>
    </w:p>
    <w:p w14:paraId="3D95ABF9" w14:textId="57D9AD39" w:rsidR="00B9175A" w:rsidRDefault="00B9175A" w:rsidP="00777994">
      <w:pPr>
        <w:pStyle w:val="6"/>
        <w:numPr>
          <w:ilvl w:val="5"/>
          <w:numId w:val="22"/>
        </w:numPr>
        <w:spacing w:line="276" w:lineRule="auto"/>
      </w:pPr>
      <w:r>
        <w:t xml:space="preserve">Функция Ф.02.13 — </w:t>
      </w:r>
      <w:r w:rsidRPr="00B9175A">
        <w:t>построение отчета «Матрица адресов на объекте»</w:t>
      </w:r>
    </w:p>
    <w:p w14:paraId="5F45FBAA" w14:textId="051BE916" w:rsidR="00B9175A" w:rsidRDefault="00B9175A" w:rsidP="00B9175A">
      <w:pPr>
        <w:pStyle w:val="-"/>
        <w:numPr>
          <w:ilvl w:val="0"/>
          <w:numId w:val="0"/>
        </w:numPr>
        <w:spacing w:line="276" w:lineRule="auto"/>
        <w:ind w:firstLine="709"/>
      </w:pPr>
      <w:r>
        <w:t>Система должна позволять формировать отчет «Матрица адресов на объекте». Форм</w:t>
      </w:r>
      <w:r w:rsidR="00777994">
        <w:t>а отчета представлена в при</w:t>
      </w:r>
      <w:r>
        <w:t>ложении (Рисунок Б.1).</w:t>
      </w:r>
    </w:p>
    <w:p w14:paraId="1AD49FF9" w14:textId="77777777" w:rsidR="00B9175A" w:rsidRDefault="00B9175A" w:rsidP="00B9175A">
      <w:pPr>
        <w:pStyle w:val="-"/>
        <w:numPr>
          <w:ilvl w:val="0"/>
          <w:numId w:val="0"/>
        </w:numPr>
        <w:spacing w:line="276" w:lineRule="auto"/>
        <w:ind w:firstLine="709"/>
      </w:pPr>
    </w:p>
    <w:p w14:paraId="2F691A43" w14:textId="488FF487" w:rsidR="00FE1900" w:rsidRDefault="00FE1900" w:rsidP="00756FC7">
      <w:pPr>
        <w:pStyle w:val="5"/>
        <w:spacing w:before="0" w:after="0" w:line="276" w:lineRule="auto"/>
      </w:pPr>
      <w:bookmarkStart w:id="28" w:name="_Toc470600358"/>
      <w:r>
        <w:lastRenderedPageBreak/>
        <w:t>Формирование графиков производства работ</w:t>
      </w:r>
      <w:bookmarkEnd w:id="28"/>
      <w:r w:rsidR="00B9175A">
        <w:t xml:space="preserve"> (Ф.03)</w:t>
      </w:r>
    </w:p>
    <w:p w14:paraId="4CC023F9" w14:textId="5BC2E1AC" w:rsidR="00640CDB" w:rsidRDefault="00640CDB" w:rsidP="00756FC7">
      <w:pPr>
        <w:spacing w:line="276" w:lineRule="auto"/>
      </w:pPr>
      <w:r>
        <w:t xml:space="preserve">В системе должны быть реализованы функции построения планов-графиков производства работ на трех </w:t>
      </w:r>
      <w:r w:rsidRPr="00640CDB">
        <w:rPr>
          <w:b/>
        </w:rPr>
        <w:t>уровнях</w:t>
      </w:r>
      <w:r>
        <w:t>:</w:t>
      </w:r>
    </w:p>
    <w:p w14:paraId="4883CEC0" w14:textId="554D5880" w:rsidR="00640CDB" w:rsidRDefault="00640CDB" w:rsidP="00756FC7">
      <w:pPr>
        <w:pStyle w:val="-"/>
        <w:spacing w:line="276" w:lineRule="auto"/>
      </w:pPr>
      <w:r>
        <w:t>уровень 1 — графики производства и финансирования работ по объекту (</w:t>
      </w:r>
      <w:r w:rsidR="00CD5329">
        <w:fldChar w:fldCharType="begin"/>
      </w:r>
      <w:r w:rsidR="00CD5329">
        <w:instrText xml:space="preserve"> REF _Ref469934989 \h </w:instrText>
      </w:r>
      <w:r w:rsidR="00756FC7">
        <w:instrText xml:space="preserve"> \* MERGEFORMAT </w:instrText>
      </w:r>
      <w:r w:rsidR="00CD5329"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5</w:t>
      </w:r>
      <w:r w:rsidR="00CD5329">
        <w:fldChar w:fldCharType="end"/>
      </w:r>
      <w:r>
        <w:t>);</w:t>
      </w:r>
    </w:p>
    <w:p w14:paraId="670B2525" w14:textId="13491001" w:rsidR="00CD5329" w:rsidRDefault="00CD5329" w:rsidP="00756FC7">
      <w:pPr>
        <w:pStyle w:val="-"/>
        <w:spacing w:line="276" w:lineRule="auto"/>
      </w:pPr>
      <w:r>
        <w:t>уровень 2 — укрупненный план</w:t>
      </w:r>
      <w:r w:rsidR="0032572C">
        <w:t>-график</w:t>
      </w:r>
      <w:r>
        <w:t xml:space="preserve"> по участку с указанием срока и объема (</w:t>
      </w:r>
      <w:r>
        <w:fldChar w:fldCharType="begin"/>
      </w:r>
      <w:r>
        <w:instrText xml:space="preserve"> REF _Ref469935203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6</w:t>
      </w:r>
      <w:r>
        <w:fldChar w:fldCharType="end"/>
      </w:r>
      <w:r>
        <w:t>);</w:t>
      </w:r>
    </w:p>
    <w:p w14:paraId="5B35C135" w14:textId="74F7A03F" w:rsidR="00CD5329" w:rsidRDefault="0032572C" w:rsidP="00756FC7">
      <w:pPr>
        <w:pStyle w:val="-"/>
        <w:spacing w:line="276" w:lineRule="auto"/>
      </w:pPr>
      <w:r>
        <w:t>уровень 3 — детальный план-график с указанием конкретного места работы (секция, участок, раздел, подраздел, помещение/система) (</w:t>
      </w:r>
      <w:r>
        <w:fldChar w:fldCharType="begin"/>
      </w:r>
      <w:r>
        <w:instrText xml:space="preserve"> REF _Ref469935629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7</w:t>
      </w:r>
      <w:r>
        <w:fldChar w:fldCharType="end"/>
      </w:r>
      <w:r>
        <w:t xml:space="preserve">). </w:t>
      </w:r>
    </w:p>
    <w:p w14:paraId="143D1B00" w14:textId="5ACB7F54" w:rsidR="0032572C" w:rsidRPr="00640CDB" w:rsidRDefault="0032572C" w:rsidP="00756FC7">
      <w:pPr>
        <w:spacing w:line="276" w:lineRule="auto"/>
      </w:pPr>
      <w:r>
        <w:t>На рисунке (</w:t>
      </w:r>
      <w:r>
        <w:fldChar w:fldCharType="begin"/>
      </w:r>
      <w:r>
        <w:instrText xml:space="preserve"> REF _Ref469935916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8</w:t>
      </w:r>
      <w:r>
        <w:fldChar w:fldCharType="end"/>
      </w:r>
      <w:r>
        <w:t>) представлена взаимосвязь планов-графиков трех указанных уровней.</w:t>
      </w:r>
    </w:p>
    <w:p w14:paraId="5DF87460" w14:textId="438B29E8" w:rsidR="00640CDB" w:rsidRDefault="00640CDB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1F957FA9" wp14:editId="546F45E8">
            <wp:extent cx="6063176" cy="2108835"/>
            <wp:effectExtent l="0" t="0" r="0" b="571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18" r="3718"/>
                    <a:stretch/>
                  </pic:blipFill>
                  <pic:spPr bwMode="auto">
                    <a:xfrm>
                      <a:off x="0" y="0"/>
                      <a:ext cx="6066227" cy="2109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694A5A" w14:textId="251D8521" w:rsidR="00CD5329" w:rsidRDefault="00CD5329" w:rsidP="00756FC7">
      <w:pPr>
        <w:pStyle w:val="a5"/>
        <w:spacing w:line="276" w:lineRule="auto"/>
      </w:pPr>
      <w:bookmarkStart w:id="29" w:name="_Ref469934989"/>
      <w:r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\* ARABIC \s 1 </w:instrText>
      </w:r>
      <w:r w:rsidR="00EC1D36">
        <w:fldChar w:fldCharType="separate"/>
      </w:r>
      <w:r w:rsidR="00792B69">
        <w:rPr>
          <w:noProof/>
        </w:rPr>
        <w:t>5</w:t>
      </w:r>
      <w:r w:rsidR="00EC1D36">
        <w:rPr>
          <w:noProof/>
        </w:rPr>
        <w:fldChar w:fldCharType="end"/>
      </w:r>
      <w:bookmarkEnd w:id="29"/>
      <w:r w:rsidRPr="001A3CF7">
        <w:t xml:space="preserve"> –</w:t>
      </w:r>
      <w:r>
        <w:t xml:space="preserve"> График производства и финансирования работ (уровень 1)</w:t>
      </w:r>
    </w:p>
    <w:p w14:paraId="769420C8" w14:textId="77777777" w:rsidR="0032572C" w:rsidRPr="0032572C" w:rsidRDefault="0032572C" w:rsidP="00756FC7">
      <w:pPr>
        <w:spacing w:line="276" w:lineRule="auto"/>
      </w:pPr>
    </w:p>
    <w:p w14:paraId="47CD98BC" w14:textId="7FAFCEE0" w:rsidR="00CD5329" w:rsidRDefault="00CD5329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638704BC" wp14:editId="619DBFC2">
            <wp:extent cx="6300470" cy="3404079"/>
            <wp:effectExtent l="0" t="0" r="508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404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A2B5A" w14:textId="3E594D1E" w:rsidR="00CD5329" w:rsidRDefault="00CD5329" w:rsidP="00756FC7">
      <w:pPr>
        <w:pStyle w:val="a5"/>
        <w:spacing w:line="276" w:lineRule="auto"/>
      </w:pPr>
      <w:bookmarkStart w:id="30" w:name="_Ref469935203"/>
      <w:r>
        <w:lastRenderedPageBreak/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\* ARABIC \s 1 </w:instrText>
      </w:r>
      <w:r w:rsidR="00EC1D36">
        <w:fldChar w:fldCharType="separate"/>
      </w:r>
      <w:r w:rsidR="00792B69">
        <w:rPr>
          <w:noProof/>
        </w:rPr>
        <w:t>6</w:t>
      </w:r>
      <w:r w:rsidR="00EC1D36">
        <w:rPr>
          <w:noProof/>
        </w:rPr>
        <w:fldChar w:fldCharType="end"/>
      </w:r>
      <w:bookmarkEnd w:id="30"/>
      <w:r w:rsidRPr="001A3CF7">
        <w:t xml:space="preserve"> </w:t>
      </w:r>
      <w:r w:rsidR="0032572C">
        <w:t>—</w:t>
      </w:r>
      <w:r>
        <w:t xml:space="preserve"> Укрупненный график по участку (уровень </w:t>
      </w:r>
      <w:r w:rsidRPr="00CD5329">
        <w:t>2</w:t>
      </w:r>
      <w:r>
        <w:t>)</w:t>
      </w:r>
    </w:p>
    <w:p w14:paraId="497FACD3" w14:textId="636F309A" w:rsidR="00CD5329" w:rsidRDefault="00CD5329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4215E8CE" wp14:editId="05C3D9A3">
            <wp:extent cx="6301552" cy="3623733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623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67635" w14:textId="2B7CB3A3" w:rsidR="00CD5329" w:rsidRDefault="00CD5329" w:rsidP="00756FC7">
      <w:pPr>
        <w:pStyle w:val="a5"/>
        <w:spacing w:line="276" w:lineRule="auto"/>
      </w:pPr>
      <w:bookmarkStart w:id="31" w:name="_Ref469935629"/>
      <w:r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\* ARABIC \s 1 </w:instrText>
      </w:r>
      <w:r w:rsidR="00EC1D36">
        <w:fldChar w:fldCharType="separate"/>
      </w:r>
      <w:r w:rsidR="00792B69">
        <w:rPr>
          <w:noProof/>
        </w:rPr>
        <w:t>7</w:t>
      </w:r>
      <w:r w:rsidR="00EC1D36">
        <w:rPr>
          <w:noProof/>
        </w:rPr>
        <w:fldChar w:fldCharType="end"/>
      </w:r>
      <w:bookmarkEnd w:id="31"/>
      <w:r w:rsidRPr="001A3CF7">
        <w:t xml:space="preserve"> </w:t>
      </w:r>
      <w:r w:rsidR="0032572C">
        <w:t>—</w:t>
      </w:r>
      <w:r>
        <w:t xml:space="preserve"> Детальный план-график (уровень 3)</w:t>
      </w:r>
    </w:p>
    <w:p w14:paraId="501A803D" w14:textId="77777777" w:rsidR="00CD5329" w:rsidRPr="00CD5329" w:rsidRDefault="00CD5329" w:rsidP="00756FC7">
      <w:pPr>
        <w:spacing w:line="276" w:lineRule="auto"/>
      </w:pPr>
    </w:p>
    <w:p w14:paraId="3B5EC4C9" w14:textId="5E4B5324" w:rsidR="00640CDB" w:rsidRDefault="00640CDB" w:rsidP="00756FC7">
      <w:pPr>
        <w:pStyle w:val="a5"/>
        <w:spacing w:line="276" w:lineRule="auto"/>
      </w:pPr>
      <w:r w:rsidRPr="00640CDB">
        <w:rPr>
          <w:noProof/>
          <w:lang w:val="en-US" w:eastAsia="en-US"/>
        </w:rPr>
        <w:drawing>
          <wp:inline distT="0" distB="0" distL="0" distR="0" wp14:anchorId="0AC1847E" wp14:editId="03714F1C">
            <wp:extent cx="6300470" cy="3360420"/>
            <wp:effectExtent l="0" t="0" r="0" b="0"/>
            <wp:docPr id="5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Рисунок 1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6BED56A7" w14:textId="78BE4267" w:rsidR="00640CDB" w:rsidRDefault="00640CDB" w:rsidP="00756FC7">
      <w:pPr>
        <w:pStyle w:val="a5"/>
        <w:spacing w:line="276" w:lineRule="auto"/>
      </w:pPr>
      <w:bookmarkStart w:id="32" w:name="_Ref469935916"/>
      <w:r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\* ARABIC \s 1 </w:instrText>
      </w:r>
      <w:r w:rsidR="00EC1D36">
        <w:fldChar w:fldCharType="separate"/>
      </w:r>
      <w:r w:rsidR="00792B69">
        <w:rPr>
          <w:noProof/>
        </w:rPr>
        <w:t>8</w:t>
      </w:r>
      <w:r w:rsidR="00EC1D36">
        <w:rPr>
          <w:noProof/>
        </w:rPr>
        <w:fldChar w:fldCharType="end"/>
      </w:r>
      <w:bookmarkEnd w:id="32"/>
      <w:r w:rsidRPr="001A3CF7">
        <w:t xml:space="preserve"> </w:t>
      </w:r>
      <w:r w:rsidR="0032572C">
        <w:t>—</w:t>
      </w:r>
      <w:r>
        <w:t xml:space="preserve"> Иерархия планов-графиков производства работ</w:t>
      </w:r>
    </w:p>
    <w:p w14:paraId="151C37C4" w14:textId="31223AB0" w:rsidR="0032572C" w:rsidRPr="0032572C" w:rsidRDefault="0032572C" w:rsidP="00756FC7">
      <w:pPr>
        <w:spacing w:line="276" w:lineRule="auto"/>
      </w:pPr>
      <w:r>
        <w:t>В системе должны быть реализованы следующие функции работы с графиком уровня 1.</w:t>
      </w:r>
    </w:p>
    <w:p w14:paraId="631085D5" w14:textId="4015FB54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lastRenderedPageBreak/>
        <w:t>Функция Ф</w:t>
      </w:r>
      <w:r w:rsidR="00B9175A">
        <w:t>.0</w:t>
      </w:r>
      <w:r w:rsidR="0065722D">
        <w:t>3</w:t>
      </w:r>
      <w:r>
        <w:t>.</w:t>
      </w:r>
      <w:r w:rsidR="00B9175A">
        <w:t>0</w:t>
      </w:r>
      <w:r>
        <w:t>1 — создание нового плана-графика</w:t>
      </w:r>
      <w:r w:rsidR="00B9175A">
        <w:t xml:space="preserve"> производства работ</w:t>
      </w:r>
    </w:p>
    <w:p w14:paraId="01FD8311" w14:textId="77777777" w:rsidR="00CE5499" w:rsidRDefault="00CE5499" w:rsidP="00756FC7">
      <w:pPr>
        <w:spacing w:line="276" w:lineRule="auto"/>
      </w:pPr>
      <w:r>
        <w:t>В системе должна быть возможность создания плана-графика уровня 1, определяющего:</w:t>
      </w:r>
    </w:p>
    <w:p w14:paraId="634ECDF8" w14:textId="1AC9B029" w:rsidR="00CE5499" w:rsidRPr="00FE4893" w:rsidRDefault="00CE5499" w:rsidP="00756FC7">
      <w:pPr>
        <w:pStyle w:val="-"/>
        <w:spacing w:line="276" w:lineRule="auto"/>
      </w:pPr>
      <w:r w:rsidRPr="00FE4893">
        <w:t xml:space="preserve">основные </w:t>
      </w:r>
      <w:r w:rsidR="00C57F3F" w:rsidRPr="00FE4893">
        <w:t>этапы</w:t>
      </w:r>
      <w:r w:rsidRPr="00FE4893">
        <w:t xml:space="preserve"> </w:t>
      </w:r>
      <w:r w:rsidR="00777994" w:rsidRPr="00FE4893">
        <w:t xml:space="preserve">и сроки </w:t>
      </w:r>
      <w:r w:rsidRPr="00FE4893">
        <w:t>производства работ;</w:t>
      </w:r>
    </w:p>
    <w:p w14:paraId="2AE0C3E2" w14:textId="0BC784FB" w:rsidR="003D0F96" w:rsidRPr="00FE4893" w:rsidRDefault="003D0F96" w:rsidP="00756FC7">
      <w:pPr>
        <w:pStyle w:val="-"/>
        <w:spacing w:line="276" w:lineRule="auto"/>
      </w:pPr>
      <w:r w:rsidRPr="00FE4893">
        <w:t>объем работ в натуральном и денежном выражении;</w:t>
      </w:r>
    </w:p>
    <w:p w14:paraId="3106B6F9" w14:textId="35A908E9" w:rsidR="00CE5499" w:rsidRDefault="00CE5499" w:rsidP="00756FC7">
      <w:pPr>
        <w:pStyle w:val="-"/>
        <w:spacing w:line="276" w:lineRule="auto"/>
      </w:pPr>
      <w:r>
        <w:t>лимиты заработной платы и материалов.</w:t>
      </w:r>
    </w:p>
    <w:p w14:paraId="26D22F97" w14:textId="47F213D1" w:rsidR="00CE5499" w:rsidRDefault="00CE5499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6D85E82F" wp14:editId="6DB15AB7">
            <wp:extent cx="6295390" cy="1842770"/>
            <wp:effectExtent l="0" t="0" r="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F2426" w14:textId="06F575B2" w:rsidR="00CE5499" w:rsidRDefault="00CE5499" w:rsidP="00756FC7">
      <w:pPr>
        <w:pStyle w:val="a5"/>
        <w:spacing w:line="276" w:lineRule="auto"/>
      </w:pPr>
      <w:r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\* ARABIC \s 1 </w:instrText>
      </w:r>
      <w:r w:rsidR="00EC1D36">
        <w:fldChar w:fldCharType="separate"/>
      </w:r>
      <w:r w:rsidR="00792B69">
        <w:rPr>
          <w:noProof/>
        </w:rPr>
        <w:t>9</w:t>
      </w:r>
      <w:r w:rsidR="00EC1D36">
        <w:rPr>
          <w:noProof/>
        </w:rPr>
        <w:fldChar w:fldCharType="end"/>
      </w:r>
      <w:r w:rsidRPr="001A3CF7">
        <w:t xml:space="preserve"> </w:t>
      </w:r>
      <w:r>
        <w:t>— Структура плана-графика уровня 1</w:t>
      </w:r>
    </w:p>
    <w:p w14:paraId="232CC104" w14:textId="4B7A5F93" w:rsidR="00CE5499" w:rsidRDefault="00CE5499" w:rsidP="00756FC7">
      <w:pPr>
        <w:spacing w:line="276" w:lineRule="auto"/>
      </w:pPr>
      <w:r>
        <w:t>График производства работ состоит из:</w:t>
      </w:r>
    </w:p>
    <w:p w14:paraId="11B0ECD5" w14:textId="32BA94FA" w:rsidR="00CE5499" w:rsidRDefault="00CE5499" w:rsidP="00756FC7">
      <w:pPr>
        <w:pStyle w:val="-"/>
        <w:spacing w:line="276" w:lineRule="auto"/>
      </w:pPr>
      <w:r>
        <w:t xml:space="preserve">разделов (монолитные работы, </w:t>
      </w:r>
      <w:r w:rsidR="00D60ACC">
        <w:t>кирпичная</w:t>
      </w:r>
      <w:r>
        <w:t xml:space="preserve"> кладка);</w:t>
      </w:r>
    </w:p>
    <w:p w14:paraId="30B16D16" w14:textId="4D9CC5E7" w:rsidR="00CE5499" w:rsidRDefault="00CE5499" w:rsidP="00756FC7">
      <w:pPr>
        <w:pStyle w:val="-"/>
        <w:spacing w:line="276" w:lineRule="auto"/>
      </w:pPr>
      <w:r>
        <w:t>подразделов (стены и перекрытия, наружные стены, перегородки).</w:t>
      </w:r>
    </w:p>
    <w:p w14:paraId="686D8BE5" w14:textId="48DD9FA2" w:rsidR="00CE5499" w:rsidRPr="00CE5499" w:rsidRDefault="00CE5499" w:rsidP="00756FC7">
      <w:pPr>
        <w:spacing w:line="276" w:lineRule="auto"/>
      </w:pPr>
      <w:r>
        <w:t>График производства работ не детализируется глубже подразделов</w:t>
      </w:r>
      <w:r w:rsidR="00173BA0">
        <w:t xml:space="preserve"> и создается для объекта в целом (не разделяется по секциям, участкам, помещениям)</w:t>
      </w:r>
      <w:r>
        <w:t>.</w:t>
      </w:r>
    </w:p>
    <w:p w14:paraId="79E55C6F" w14:textId="084F579E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2</w:t>
      </w:r>
      <w:r>
        <w:t xml:space="preserve"> — создание новой версии плана-графика</w:t>
      </w:r>
    </w:p>
    <w:p w14:paraId="22CE6CA6" w14:textId="1624FEC3" w:rsidR="00CE5499" w:rsidRDefault="00CE5499" w:rsidP="00756FC7">
      <w:pPr>
        <w:spacing w:line="276" w:lineRule="auto"/>
      </w:pPr>
      <w:r>
        <w:t xml:space="preserve">Система должна </w:t>
      </w:r>
      <w:r w:rsidR="002032AD">
        <w:t xml:space="preserve">автоматически </w:t>
      </w:r>
      <w:r>
        <w:t>создавать версии плана-графика для учета корректировок графиков производства и финансирования работ (как в сторону уменьшения, так и в сторону увеличения).</w:t>
      </w:r>
    </w:p>
    <w:p w14:paraId="244E4B6B" w14:textId="49FA908D" w:rsidR="002032AD" w:rsidRPr="00B3351D" w:rsidRDefault="002032AD" w:rsidP="00756FC7">
      <w:pPr>
        <w:spacing w:line="276" w:lineRule="auto"/>
      </w:pPr>
      <w:r w:rsidRPr="00B3351D">
        <w:t>В системе должен фиксироваться факт ознакомления пользователей о выходе новой версии графика</w:t>
      </w:r>
      <w:r w:rsidRPr="00B3351D">
        <w:rPr>
          <w:i/>
        </w:rPr>
        <w:t>.</w:t>
      </w:r>
      <w:r w:rsidR="00215A78" w:rsidRPr="00B3351D">
        <w:rPr>
          <w:i/>
        </w:rPr>
        <w:t xml:space="preserve">   </w:t>
      </w:r>
    </w:p>
    <w:p w14:paraId="71118624" w14:textId="0206B92E" w:rsidR="004F3B95" w:rsidRDefault="004F3B95" w:rsidP="00756FC7">
      <w:pPr>
        <w:spacing w:line="276" w:lineRule="auto"/>
      </w:pPr>
      <w:r w:rsidRPr="00B3351D">
        <w:t>В системе должна быть реализована возможность хранения всех ранее утвержденных версий графиков.</w:t>
      </w:r>
    </w:p>
    <w:p w14:paraId="6A61E4B9" w14:textId="5FBB7717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3</w:t>
      </w:r>
      <w:r>
        <w:t xml:space="preserve"> — импорт данных плана-графика</w:t>
      </w:r>
    </w:p>
    <w:p w14:paraId="4588BDA8" w14:textId="377E8A4D" w:rsidR="00CE5499" w:rsidRPr="00CE5499" w:rsidRDefault="00CE5499" w:rsidP="00756FC7">
      <w:pPr>
        <w:spacing w:line="276" w:lineRule="auto"/>
      </w:pPr>
      <w:r>
        <w:t xml:space="preserve">Система должна позволять осуществлять импорт данных по разделу плана-графика из файлов формата </w:t>
      </w:r>
      <w:r>
        <w:rPr>
          <w:lang w:val="en-US"/>
        </w:rPr>
        <w:t>XLS</w:t>
      </w:r>
      <w:r w:rsidRPr="00CE5499">
        <w:t xml:space="preserve"> (</w:t>
      </w:r>
      <w:r w:rsidRPr="00CE5499">
        <w:rPr>
          <w:i/>
          <w:lang w:val="en-US"/>
        </w:rPr>
        <w:t>Microsoft</w:t>
      </w:r>
      <w:r w:rsidRPr="00CE5499">
        <w:rPr>
          <w:i/>
        </w:rPr>
        <w:t xml:space="preserve"> </w:t>
      </w:r>
      <w:r w:rsidRPr="00CE5499">
        <w:rPr>
          <w:i/>
          <w:lang w:val="en-US"/>
        </w:rPr>
        <w:t>Excel</w:t>
      </w:r>
      <w:r w:rsidRPr="00CE5499">
        <w:t>).</w:t>
      </w:r>
    </w:p>
    <w:p w14:paraId="260F27C7" w14:textId="771F88BB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4</w:t>
      </w:r>
      <w:r>
        <w:t xml:space="preserve"> — блокировка/разблокировка изменений плана-графика</w:t>
      </w:r>
      <w:r w:rsidR="00FE4893">
        <w:t xml:space="preserve"> производства работ</w:t>
      </w:r>
    </w:p>
    <w:p w14:paraId="0C8C9001" w14:textId="2D5DFDB1" w:rsidR="00CE5499" w:rsidRDefault="00CE5499" w:rsidP="00756FC7">
      <w:pPr>
        <w:spacing w:line="276" w:lineRule="auto"/>
      </w:pPr>
      <w:r>
        <w:t>Система должна позволять устанавливать признак блокировки изменений плана-графика. Для плана-графика, у которого установлен признак блокировки, должны быть недоступны любые операции редактирования.</w:t>
      </w:r>
    </w:p>
    <w:p w14:paraId="09DA331D" w14:textId="1CE01B60" w:rsidR="00CE5499" w:rsidRPr="00CE5499" w:rsidRDefault="00CE5499" w:rsidP="00756FC7">
      <w:pPr>
        <w:spacing w:line="276" w:lineRule="auto"/>
      </w:pPr>
      <w:r>
        <w:lastRenderedPageBreak/>
        <w:t>Система должна позволять снимать признак блокировки изменений заблокированного плана-графика.</w:t>
      </w:r>
    </w:p>
    <w:p w14:paraId="6DD9EA04" w14:textId="1FA85B19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5</w:t>
      </w:r>
      <w:r>
        <w:t xml:space="preserve"> — экспорт плана-графика</w:t>
      </w:r>
      <w:r w:rsidR="00BB7B13">
        <w:t xml:space="preserve"> производства работ</w:t>
      </w:r>
    </w:p>
    <w:p w14:paraId="0E16C5A6" w14:textId="3463BFAF" w:rsidR="00CE5499" w:rsidRDefault="00CE5499" w:rsidP="00756FC7">
      <w:pPr>
        <w:spacing w:line="276" w:lineRule="auto"/>
      </w:pPr>
      <w:r>
        <w:t xml:space="preserve">Система должна позволять осуществлять экспорт данных плана-графика в файлы формата </w:t>
      </w:r>
      <w:r>
        <w:rPr>
          <w:lang w:val="en-US"/>
        </w:rPr>
        <w:t>XLS</w:t>
      </w:r>
      <w:r w:rsidRPr="00CE5499">
        <w:t xml:space="preserve"> (</w:t>
      </w:r>
      <w:r w:rsidRPr="00CE5499">
        <w:rPr>
          <w:i/>
          <w:lang w:val="en-US"/>
        </w:rPr>
        <w:t>Microsoft</w:t>
      </w:r>
      <w:r w:rsidRPr="00CE5499">
        <w:rPr>
          <w:i/>
        </w:rPr>
        <w:t xml:space="preserve"> </w:t>
      </w:r>
      <w:r w:rsidRPr="00CE5499">
        <w:rPr>
          <w:i/>
          <w:lang w:val="en-US"/>
        </w:rPr>
        <w:t>Excel</w:t>
      </w:r>
      <w:r w:rsidRPr="00CE5499">
        <w:t>).</w:t>
      </w:r>
    </w:p>
    <w:p w14:paraId="69D2E3FD" w14:textId="23AA2A83" w:rsidR="0032572C" w:rsidRDefault="0032572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BB7B13">
        <w:t>.0</w:t>
      </w:r>
      <w:r w:rsidR="0065722D">
        <w:t>3</w:t>
      </w:r>
      <w:r>
        <w:t>.</w:t>
      </w:r>
      <w:r w:rsidR="00BB7B13">
        <w:t>0</w:t>
      </w:r>
      <w:r w:rsidR="0065722D">
        <w:t>6</w:t>
      </w:r>
      <w:r>
        <w:t xml:space="preserve"> — </w:t>
      </w:r>
      <w:r w:rsidR="00CE5499">
        <w:t>редактирование разделов</w:t>
      </w:r>
      <w:r w:rsidR="00BB7B13">
        <w:t xml:space="preserve"> плана-графика производства работ</w:t>
      </w:r>
    </w:p>
    <w:p w14:paraId="1B209D01" w14:textId="787BD9B3" w:rsidR="00CE5499" w:rsidRDefault="00C30741" w:rsidP="00756FC7">
      <w:pPr>
        <w:spacing w:line="276" w:lineRule="auto"/>
      </w:pPr>
      <w:r>
        <w:t>Система должна позволять выполняться следующие функции редактирования разделов плана-графика:</w:t>
      </w:r>
    </w:p>
    <w:p w14:paraId="416F5746" w14:textId="3138566F" w:rsidR="00CE5499" w:rsidRDefault="00CE5499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6</w:t>
      </w:r>
      <w:r w:rsidR="00C30741">
        <w:t>.</w:t>
      </w:r>
      <w:r w:rsidR="00C43703">
        <w:t>0</w:t>
      </w:r>
      <w:r w:rsidR="00C30741">
        <w:t xml:space="preserve">1 — </w:t>
      </w:r>
      <w:r>
        <w:t xml:space="preserve">добавление </w:t>
      </w:r>
      <w:r w:rsidR="00C30741">
        <w:t xml:space="preserve">нового </w:t>
      </w:r>
      <w:r>
        <w:t>раздела</w:t>
      </w:r>
      <w:r w:rsidR="00C30741">
        <w:t>;</w:t>
      </w:r>
    </w:p>
    <w:p w14:paraId="48E07A96" w14:textId="0E567092" w:rsidR="0032572C" w:rsidRDefault="0032572C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6</w:t>
      </w:r>
      <w:r w:rsidR="00C30741">
        <w:t>.</w:t>
      </w:r>
      <w:r w:rsidR="00C43703">
        <w:t>0</w:t>
      </w:r>
      <w:r w:rsidR="00C30741">
        <w:t>2</w:t>
      </w:r>
      <w:r>
        <w:t xml:space="preserve"> — удаление раздела</w:t>
      </w:r>
      <w:r w:rsidR="00C30741">
        <w:t>;</w:t>
      </w:r>
    </w:p>
    <w:p w14:paraId="1263FCC4" w14:textId="43318213" w:rsidR="0032572C" w:rsidRDefault="0032572C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6</w:t>
      </w:r>
      <w:r w:rsidR="00C30741">
        <w:t>.</w:t>
      </w:r>
      <w:r w:rsidR="00C43703">
        <w:t>0</w:t>
      </w:r>
      <w:r w:rsidR="00C30741">
        <w:t>3</w:t>
      </w:r>
      <w:r>
        <w:t xml:space="preserve"> — редактирование раздела</w:t>
      </w:r>
      <w:r w:rsidR="00173BA0">
        <w:t>;</w:t>
      </w:r>
    </w:p>
    <w:p w14:paraId="20E496BD" w14:textId="1710EAD0" w:rsidR="0032572C" w:rsidRDefault="0032572C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6</w:t>
      </w:r>
      <w:r w:rsidR="00173BA0">
        <w:t>.</w:t>
      </w:r>
      <w:r w:rsidR="00C43703">
        <w:t>0</w:t>
      </w:r>
      <w:r w:rsidR="00173BA0">
        <w:t>4</w:t>
      </w:r>
      <w:r>
        <w:t xml:space="preserve"> — перемещение раздела</w:t>
      </w:r>
      <w:r w:rsidR="00173BA0">
        <w:t>.</w:t>
      </w:r>
    </w:p>
    <w:p w14:paraId="52714AB3" w14:textId="5F4B9AC7" w:rsidR="00173BA0" w:rsidRDefault="00173BA0" w:rsidP="00756FC7">
      <w:pPr>
        <w:spacing w:line="276" w:lineRule="auto"/>
      </w:pPr>
      <w:r>
        <w:t>Для каждого раздела задается его порядковый номер и наименование.</w:t>
      </w:r>
    </w:p>
    <w:p w14:paraId="0907B572" w14:textId="70C397F9" w:rsidR="00173BA0" w:rsidRDefault="00173BA0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 xml:space="preserve"> — редактирование подразделов</w:t>
      </w:r>
      <w:r w:rsidR="00FE4893">
        <w:t xml:space="preserve"> плана-графика производства работ</w:t>
      </w:r>
    </w:p>
    <w:p w14:paraId="07C88F4A" w14:textId="16E53193" w:rsidR="00173BA0" w:rsidRDefault="00173BA0" w:rsidP="00756FC7">
      <w:pPr>
        <w:spacing w:line="276" w:lineRule="auto"/>
      </w:pPr>
      <w:r>
        <w:t>Система должна позволять выполняться следующие функции редактирования подразделов для каждого раздела плана-графика:</w:t>
      </w:r>
    </w:p>
    <w:p w14:paraId="342DB831" w14:textId="2878AC6B" w:rsidR="00173BA0" w:rsidRDefault="00173BA0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>.</w:t>
      </w:r>
      <w:r w:rsidR="00C43703">
        <w:t>0</w:t>
      </w:r>
      <w:r>
        <w:t>1 — добавление нового подраздела;</w:t>
      </w:r>
    </w:p>
    <w:p w14:paraId="58FFED04" w14:textId="489EDDEF" w:rsidR="00173BA0" w:rsidRDefault="00173BA0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>.</w:t>
      </w:r>
      <w:r w:rsidR="00C43703">
        <w:t>0</w:t>
      </w:r>
      <w:r>
        <w:t>2 — удаление подраздела;</w:t>
      </w:r>
    </w:p>
    <w:p w14:paraId="6D349BA6" w14:textId="568C892C" w:rsidR="00173BA0" w:rsidRDefault="00173BA0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>.</w:t>
      </w:r>
      <w:r w:rsidR="00C43703">
        <w:t>0</w:t>
      </w:r>
      <w:r>
        <w:t>3 — редактирование подраздела;</w:t>
      </w:r>
    </w:p>
    <w:p w14:paraId="16443069" w14:textId="7A9E8390" w:rsidR="00173BA0" w:rsidRDefault="00173BA0" w:rsidP="00756FC7">
      <w:pPr>
        <w:pStyle w:val="-"/>
        <w:spacing w:line="276" w:lineRule="auto"/>
      </w:pPr>
      <w:r>
        <w:t>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7</w:t>
      </w:r>
      <w:r>
        <w:t>.</w:t>
      </w:r>
      <w:r w:rsidR="00C43703">
        <w:t>0</w:t>
      </w:r>
      <w:r>
        <w:t>4 — перемещение подраздела.</w:t>
      </w:r>
    </w:p>
    <w:p w14:paraId="74F2A3DE" w14:textId="77777777" w:rsidR="00173BA0" w:rsidRDefault="00173BA0" w:rsidP="00756FC7">
      <w:pPr>
        <w:spacing w:line="276" w:lineRule="auto"/>
      </w:pPr>
      <w:r>
        <w:t>Для каждого раздела задаются следующие данные:</w:t>
      </w:r>
    </w:p>
    <w:p w14:paraId="693B1F65" w14:textId="77777777" w:rsidR="00173BA0" w:rsidRDefault="00173BA0" w:rsidP="00756FC7">
      <w:pPr>
        <w:pStyle w:val="-"/>
        <w:spacing w:line="276" w:lineRule="auto"/>
      </w:pPr>
      <w:r>
        <w:t>наименование;</w:t>
      </w:r>
    </w:p>
    <w:p w14:paraId="0335A83F" w14:textId="77777777" w:rsidR="00173BA0" w:rsidRDefault="00173BA0" w:rsidP="00756FC7">
      <w:pPr>
        <w:pStyle w:val="-"/>
        <w:spacing w:line="276" w:lineRule="auto"/>
      </w:pPr>
      <w:r>
        <w:t>единица измерения;</w:t>
      </w:r>
    </w:p>
    <w:p w14:paraId="360F8896" w14:textId="1776B540" w:rsidR="007647DD" w:rsidRPr="00FE4893" w:rsidRDefault="007647DD" w:rsidP="00756FC7">
      <w:pPr>
        <w:pStyle w:val="-"/>
        <w:spacing w:line="276" w:lineRule="auto"/>
      </w:pPr>
      <w:r w:rsidRPr="00FE4893">
        <w:t>объем работ в натуральном и денежном выражении;</w:t>
      </w:r>
    </w:p>
    <w:p w14:paraId="5101DE6C" w14:textId="2EC0F47C" w:rsidR="00173BA0" w:rsidRDefault="00173BA0" w:rsidP="00756FC7">
      <w:pPr>
        <w:pStyle w:val="-"/>
        <w:spacing w:line="276" w:lineRule="auto"/>
      </w:pPr>
      <w:r>
        <w:t>примечание.</w:t>
      </w:r>
    </w:p>
    <w:p w14:paraId="546F3210" w14:textId="20E00F34" w:rsidR="0032572C" w:rsidRDefault="00CE5499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8</w:t>
      </w:r>
      <w:r>
        <w:t xml:space="preserve"> — создание связи между разделами и/или подразделами</w:t>
      </w:r>
    </w:p>
    <w:p w14:paraId="7941EDE1" w14:textId="65CC5173" w:rsidR="00173BA0" w:rsidRDefault="00173BA0" w:rsidP="00756FC7">
      <w:pPr>
        <w:spacing w:line="276" w:lineRule="auto"/>
      </w:pPr>
      <w:r>
        <w:t>Система должна позволять устанавливать следующие связи между разделами и подразделами:</w:t>
      </w:r>
    </w:p>
    <w:p w14:paraId="1B214121" w14:textId="292A702D" w:rsidR="00173BA0" w:rsidRDefault="00173BA0" w:rsidP="00756FC7">
      <w:pPr>
        <w:pStyle w:val="-"/>
        <w:spacing w:line="276" w:lineRule="auto"/>
      </w:pPr>
      <w:r>
        <w:t xml:space="preserve">начало </w:t>
      </w:r>
      <w:r w:rsidR="00B92E7D">
        <w:t>(раздела, подраздела) с началом (раздела, подраздела);</w:t>
      </w:r>
    </w:p>
    <w:p w14:paraId="7A730241" w14:textId="3A2634D1" w:rsidR="00B92E7D" w:rsidRDefault="00B92E7D" w:rsidP="00756FC7">
      <w:pPr>
        <w:pStyle w:val="-"/>
        <w:spacing w:line="276" w:lineRule="auto"/>
      </w:pPr>
      <w:r>
        <w:t>конец (раздела, подраздела) с началом (раздела, подраздела);</w:t>
      </w:r>
    </w:p>
    <w:p w14:paraId="7CBE4FE3" w14:textId="246C8A83" w:rsidR="00B92E7D" w:rsidRDefault="00B92E7D" w:rsidP="00756FC7">
      <w:pPr>
        <w:pStyle w:val="-"/>
        <w:spacing w:line="276" w:lineRule="auto"/>
      </w:pPr>
      <w:r>
        <w:t>начало (раздела, подраздела) с концом (раздела, подраздела);</w:t>
      </w:r>
    </w:p>
    <w:p w14:paraId="589A8C8E" w14:textId="60F5F8F5" w:rsidR="00B92E7D" w:rsidRDefault="00B92E7D" w:rsidP="00756FC7">
      <w:pPr>
        <w:pStyle w:val="-"/>
        <w:spacing w:line="276" w:lineRule="auto"/>
      </w:pPr>
      <w:r>
        <w:t>конец (раздела, подраздела) с концом (раздела, подраздела);</w:t>
      </w:r>
    </w:p>
    <w:p w14:paraId="347D1B7A" w14:textId="5CBDDF76" w:rsidR="0032572C" w:rsidRDefault="00CE5499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 w:rsidR="0065722D">
        <w:t>3</w:t>
      </w:r>
      <w:r>
        <w:t>.</w:t>
      </w:r>
      <w:r w:rsidR="00C43703">
        <w:t>0</w:t>
      </w:r>
      <w:r w:rsidR="0065722D">
        <w:t>9</w:t>
      </w:r>
      <w:r>
        <w:t xml:space="preserve"> — настройка вида графика</w:t>
      </w:r>
      <w:r w:rsidR="00C43703">
        <w:t xml:space="preserve"> производства работ</w:t>
      </w:r>
    </w:p>
    <w:p w14:paraId="6BDF1E57" w14:textId="4677CD17" w:rsidR="00640CDB" w:rsidRDefault="00B92E7D" w:rsidP="00756FC7">
      <w:pPr>
        <w:spacing w:line="276" w:lineRule="auto"/>
      </w:pPr>
      <w:r>
        <w:t>Систем</w:t>
      </w:r>
      <w:r w:rsidR="00777994">
        <w:t>а</w:t>
      </w:r>
      <w:r>
        <w:t xml:space="preserve"> должна позволять следующие режимы отображения графика:</w:t>
      </w:r>
    </w:p>
    <w:p w14:paraId="575CA8EB" w14:textId="3EA22F63" w:rsidR="00B92E7D" w:rsidRDefault="00B92E7D" w:rsidP="00756FC7">
      <w:pPr>
        <w:pStyle w:val="-"/>
        <w:spacing w:line="276" w:lineRule="auto"/>
      </w:pPr>
      <w:r>
        <w:lastRenderedPageBreak/>
        <w:t>в виде дерева работ;</w:t>
      </w:r>
    </w:p>
    <w:p w14:paraId="2D5C07C1" w14:textId="6F77C4E3" w:rsidR="00B92E7D" w:rsidRDefault="00B92E7D" w:rsidP="00756FC7">
      <w:pPr>
        <w:pStyle w:val="-"/>
        <w:spacing w:line="276" w:lineRule="auto"/>
      </w:pPr>
      <w:r>
        <w:t>в виде таблицы с указанием времени начала/окончания работы с различными вариантами отображения масштаба времени (год — месяц, год — квартал, месяц — декада и т.д.);</w:t>
      </w:r>
    </w:p>
    <w:p w14:paraId="423D6AB3" w14:textId="4B659345" w:rsidR="00B92E7D" w:rsidRDefault="00B92E7D" w:rsidP="00756FC7">
      <w:pPr>
        <w:pStyle w:val="-"/>
        <w:spacing w:line="276" w:lineRule="auto"/>
      </w:pPr>
      <w:r>
        <w:t xml:space="preserve">в виде диаграммы </w:t>
      </w:r>
      <w:proofErr w:type="spellStart"/>
      <w:r>
        <w:t>Ганта</w:t>
      </w:r>
      <w:proofErr w:type="spellEnd"/>
      <w:r>
        <w:t>, отображающей связи между работами.</w:t>
      </w:r>
    </w:p>
    <w:p w14:paraId="186BA02B" w14:textId="76D04843" w:rsidR="00B92E7D" w:rsidRDefault="00B92E7D" w:rsidP="00756FC7">
      <w:pPr>
        <w:spacing w:line="276" w:lineRule="auto"/>
      </w:pPr>
      <w:r>
        <w:t>В системе должны быть реализованы следующие функции настройки графика:</w:t>
      </w:r>
    </w:p>
    <w:p w14:paraId="352A2F14" w14:textId="336033A6" w:rsidR="00B92E7D" w:rsidRDefault="00B92E7D" w:rsidP="00756FC7">
      <w:pPr>
        <w:pStyle w:val="-"/>
        <w:spacing w:line="276" w:lineRule="auto"/>
      </w:pPr>
      <w:r>
        <w:t>настройка периода;</w:t>
      </w:r>
    </w:p>
    <w:p w14:paraId="0CAA3EE6" w14:textId="22F30351" w:rsidR="00B92E7D" w:rsidRDefault="00B92E7D" w:rsidP="00756FC7">
      <w:pPr>
        <w:pStyle w:val="-"/>
        <w:spacing w:line="276" w:lineRule="auto"/>
      </w:pPr>
      <w:r>
        <w:t>выбор масштаба;</w:t>
      </w:r>
    </w:p>
    <w:p w14:paraId="60F49B34" w14:textId="0D66F4B0" w:rsidR="00B92E7D" w:rsidRDefault="00B92E7D" w:rsidP="00756FC7">
      <w:pPr>
        <w:pStyle w:val="-"/>
        <w:spacing w:line="276" w:lineRule="auto"/>
      </w:pPr>
      <w:r>
        <w:t>вывод критических работ, групп, вех, завершенных и не начатых работ.</w:t>
      </w:r>
    </w:p>
    <w:p w14:paraId="4BFEB260" w14:textId="4BE0AFD4" w:rsidR="00C57F3F" w:rsidRDefault="00C57F3F" w:rsidP="00756FC7">
      <w:pPr>
        <w:spacing w:line="276" w:lineRule="auto"/>
      </w:pPr>
      <w:r>
        <w:t>Детальный график производства работ на уровне 3 представляет собой план-график с указанием конкретного места работы (секция, участок, раздел, подраздел, помещение/система) (</w:t>
      </w:r>
      <w:r>
        <w:fldChar w:fldCharType="begin"/>
      </w:r>
      <w:r>
        <w:instrText xml:space="preserve"> REF _Ref469935629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7</w:t>
      </w:r>
      <w:r>
        <w:fldChar w:fldCharType="end"/>
      </w:r>
      <w:r>
        <w:t>).</w:t>
      </w:r>
    </w:p>
    <w:p w14:paraId="02670000" w14:textId="6AD7A537" w:rsidR="00C57F3F" w:rsidRDefault="0065722D" w:rsidP="00756FC7">
      <w:pPr>
        <w:spacing w:line="276" w:lineRule="auto"/>
      </w:pPr>
      <w:r>
        <w:t>В системе должны быть реализованы следующие функции работы с детальным графиком производства работ</w:t>
      </w:r>
      <w:r w:rsidR="00C57F3F">
        <w:t>.</w:t>
      </w:r>
    </w:p>
    <w:p w14:paraId="5E531962" w14:textId="7B328C01" w:rsidR="0065722D" w:rsidRDefault="0065722D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>
        <w:t>3.10 — редактирование детального плана-графика</w:t>
      </w:r>
    </w:p>
    <w:p w14:paraId="7F177431" w14:textId="5933BD87" w:rsidR="0065722D" w:rsidRDefault="0065722D" w:rsidP="00756FC7">
      <w:pPr>
        <w:spacing w:line="276" w:lineRule="auto"/>
      </w:pPr>
      <w:r>
        <w:t>В системе должны быть реализованы функции редактирования плана-графика, позволяющие для каждого по</w:t>
      </w:r>
      <w:r w:rsidR="00EC537C">
        <w:t>драздела в каждой секции, для каждого монтажного участка задавать плановое время начала/окончания работы в каждом помещении/системе</w:t>
      </w:r>
      <w:r>
        <w:t>.</w:t>
      </w:r>
    </w:p>
    <w:p w14:paraId="30FABB69" w14:textId="01F37F08" w:rsidR="00EC537C" w:rsidRDefault="00EC537C" w:rsidP="00756FC7">
      <w:pPr>
        <w:spacing w:line="276" w:lineRule="auto"/>
      </w:pPr>
      <w:r>
        <w:t>Должны быть предусмотрены следующие функции автоматизации процесса заполнения:</w:t>
      </w:r>
    </w:p>
    <w:p w14:paraId="5BDB2A52" w14:textId="2C3891E9" w:rsidR="00EC537C" w:rsidRDefault="00EC537C" w:rsidP="00756FC7">
      <w:pPr>
        <w:pStyle w:val="-"/>
        <w:spacing w:line="276" w:lineRule="auto"/>
      </w:pPr>
      <w:r>
        <w:t>перенос времени работы;</w:t>
      </w:r>
    </w:p>
    <w:p w14:paraId="0E45F0EE" w14:textId="3C3F763C" w:rsidR="00EC537C" w:rsidRDefault="00EC537C" w:rsidP="00756FC7">
      <w:pPr>
        <w:pStyle w:val="-"/>
        <w:spacing w:line="276" w:lineRule="auto"/>
      </w:pPr>
      <w:r>
        <w:t>автоматическое заполнение даты начала/окончания работы для нескольких помещений/систем;</w:t>
      </w:r>
    </w:p>
    <w:p w14:paraId="10E85632" w14:textId="41FB6318" w:rsidR="00EC537C" w:rsidRDefault="00EC537C" w:rsidP="00756FC7">
      <w:pPr>
        <w:pStyle w:val="-"/>
        <w:spacing w:line="276" w:lineRule="auto"/>
      </w:pPr>
      <w:r>
        <w:t>автоматическое заполнение объема работы для нескольких помещений/систем.</w:t>
      </w:r>
    </w:p>
    <w:p w14:paraId="3501A170" w14:textId="5D31EFE8" w:rsidR="0065722D" w:rsidRDefault="0065722D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>
        <w:t>3.11 — настройка вида детального плана-графика</w:t>
      </w:r>
    </w:p>
    <w:p w14:paraId="041EB76A" w14:textId="77777777" w:rsidR="00345EFF" w:rsidRDefault="00345EFF" w:rsidP="00756FC7">
      <w:pPr>
        <w:spacing w:line="276" w:lineRule="auto"/>
      </w:pPr>
      <w:r>
        <w:t>Должен быть предусмотрен выбор периода для отображения графика.</w:t>
      </w:r>
    </w:p>
    <w:p w14:paraId="79AAF4ED" w14:textId="77777777" w:rsidR="00EC537C" w:rsidRDefault="00EC537C" w:rsidP="00756FC7">
      <w:pPr>
        <w:spacing w:line="276" w:lineRule="auto"/>
      </w:pPr>
      <w:r>
        <w:t>В системе должна быть реализована функция настройки вида для следующих данных в детальном плане-графике:</w:t>
      </w:r>
    </w:p>
    <w:p w14:paraId="79DBB610" w14:textId="77777777" w:rsidR="00EC537C" w:rsidRDefault="00EC537C" w:rsidP="00756FC7">
      <w:pPr>
        <w:pStyle w:val="-"/>
        <w:spacing w:line="276" w:lineRule="auto"/>
      </w:pPr>
      <w:r>
        <w:t>выполненные работы;</w:t>
      </w:r>
    </w:p>
    <w:p w14:paraId="072F9005" w14:textId="77777777" w:rsidR="00EC537C" w:rsidRDefault="00EC537C" w:rsidP="00756FC7">
      <w:pPr>
        <w:pStyle w:val="-"/>
        <w:spacing w:line="276" w:lineRule="auto"/>
      </w:pPr>
      <w:r>
        <w:t>работы, выполненные в выбранном периоде;</w:t>
      </w:r>
    </w:p>
    <w:p w14:paraId="07D10FBF" w14:textId="77777777" w:rsidR="00EC537C" w:rsidRDefault="00EC537C" w:rsidP="00756FC7">
      <w:pPr>
        <w:pStyle w:val="-"/>
        <w:spacing w:line="276" w:lineRule="auto"/>
      </w:pPr>
      <w:r>
        <w:t>работы, которые должны быть выполнены в плановом периоде;</w:t>
      </w:r>
    </w:p>
    <w:p w14:paraId="641558C6" w14:textId="477D81FE" w:rsidR="00EC537C" w:rsidRDefault="00EC537C" w:rsidP="00756FC7">
      <w:pPr>
        <w:pStyle w:val="-"/>
        <w:spacing w:line="276" w:lineRule="auto"/>
      </w:pPr>
      <w:r>
        <w:t>работы, которые были выполнены с недоделом.</w:t>
      </w:r>
    </w:p>
    <w:p w14:paraId="55D33FEA" w14:textId="5FCD86B3" w:rsidR="0065722D" w:rsidRDefault="0065722D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>
        <w:t>3.12 — экспорт детального плана-графика</w:t>
      </w:r>
    </w:p>
    <w:p w14:paraId="2447D7E4" w14:textId="34F0C16B" w:rsidR="0065722D" w:rsidRDefault="0065722D" w:rsidP="00756FC7">
      <w:pPr>
        <w:spacing w:line="276" w:lineRule="auto"/>
      </w:pPr>
      <w:r>
        <w:lastRenderedPageBreak/>
        <w:t xml:space="preserve">Система должна позволять осуществлять экспорт данных </w:t>
      </w:r>
      <w:r w:rsidR="00EC537C">
        <w:t xml:space="preserve">детального </w:t>
      </w:r>
      <w:r>
        <w:t xml:space="preserve">плана-графика в файлы формата </w:t>
      </w:r>
      <w:r>
        <w:rPr>
          <w:lang w:val="en-US"/>
        </w:rPr>
        <w:t>XLS</w:t>
      </w:r>
      <w:r w:rsidRPr="00CE5499">
        <w:t xml:space="preserve"> (</w:t>
      </w:r>
      <w:r w:rsidRPr="00CE5499">
        <w:rPr>
          <w:i/>
          <w:lang w:val="en-US"/>
        </w:rPr>
        <w:t>Microsoft</w:t>
      </w:r>
      <w:r w:rsidRPr="00CE5499">
        <w:rPr>
          <w:i/>
        </w:rPr>
        <w:t xml:space="preserve"> </w:t>
      </w:r>
      <w:r w:rsidRPr="00CE5499">
        <w:rPr>
          <w:i/>
          <w:lang w:val="en-US"/>
        </w:rPr>
        <w:t>Excel</w:t>
      </w:r>
      <w:r w:rsidRPr="00CE5499">
        <w:t>).</w:t>
      </w:r>
    </w:p>
    <w:p w14:paraId="2E11A38B" w14:textId="4454EE20" w:rsidR="00345EFF" w:rsidRDefault="00B0203E" w:rsidP="00756FC7">
      <w:pPr>
        <w:spacing w:line="276" w:lineRule="auto"/>
      </w:pPr>
      <w:r>
        <w:t>Укрупненный (</w:t>
      </w:r>
      <w:r w:rsidR="00D60ACC">
        <w:t>обобщённый</w:t>
      </w:r>
      <w:r>
        <w:t>) график производства работ на уровне 2 представляет собой план-график с детализацией по подразделам, участкам и помещениям/системам (</w:t>
      </w:r>
      <w:r>
        <w:fldChar w:fldCharType="begin"/>
      </w:r>
      <w:r>
        <w:instrText xml:space="preserve"> REF _Ref469935203 \h </w:instrText>
      </w:r>
      <w:r w:rsidR="00756FC7">
        <w:instrText xml:space="preserve"> \* MERGEFORMAT </w:instrText>
      </w:r>
      <w:r>
        <w:fldChar w:fldCharType="separate"/>
      </w:r>
      <w:r w:rsidR="00792B69">
        <w:t xml:space="preserve">Рисунок </w:t>
      </w:r>
      <w:r w:rsidR="00792B69">
        <w:rPr>
          <w:noProof/>
        </w:rPr>
        <w:t>4</w:t>
      </w:r>
      <w:r w:rsidR="00792B69">
        <w:t>.</w:t>
      </w:r>
      <w:r w:rsidR="00792B69">
        <w:rPr>
          <w:noProof/>
        </w:rPr>
        <w:t>6</w:t>
      </w:r>
      <w:r>
        <w:fldChar w:fldCharType="end"/>
      </w:r>
      <w:r>
        <w:t>).</w:t>
      </w:r>
      <w:r w:rsidR="00345EFF">
        <w:t xml:space="preserve"> </w:t>
      </w:r>
    </w:p>
    <w:p w14:paraId="262CF497" w14:textId="08D4F9FF" w:rsidR="00B0203E" w:rsidRDefault="00345EFF" w:rsidP="00756FC7">
      <w:pPr>
        <w:spacing w:line="276" w:lineRule="auto"/>
      </w:pPr>
      <w:r>
        <w:t>В системе укрупненный график производства работ стоится на основе графиков уровня 3. В системе должны быть предусмотрены следующие функции работы с укрупненным графиком:</w:t>
      </w:r>
    </w:p>
    <w:p w14:paraId="2B51236C" w14:textId="3AAC3A61" w:rsidR="0012328E" w:rsidRDefault="0012328E" w:rsidP="00777994">
      <w:pPr>
        <w:pStyle w:val="6"/>
        <w:numPr>
          <w:ilvl w:val="5"/>
          <w:numId w:val="22"/>
        </w:numPr>
        <w:spacing w:line="276" w:lineRule="auto"/>
      </w:pPr>
      <w:r>
        <w:t xml:space="preserve">Функция Ф.03.13 — </w:t>
      </w:r>
      <w:r w:rsidR="00AA072E">
        <w:t>формирование</w:t>
      </w:r>
      <w:r>
        <w:t xml:space="preserve"> укрупненного плана-графика производства работ</w:t>
      </w:r>
    </w:p>
    <w:p w14:paraId="4EDDC232" w14:textId="77777777" w:rsidR="00AA072E" w:rsidRDefault="0012328E" w:rsidP="0012328E">
      <w:pPr>
        <w:spacing w:line="276" w:lineRule="auto"/>
      </w:pPr>
      <w:r>
        <w:t xml:space="preserve">В системе должны быть реализованы функции формирования укрупненного плана-графика производства работ на основе </w:t>
      </w:r>
      <w:r w:rsidR="00AA072E">
        <w:t>детальных планов-графиков</w:t>
      </w:r>
      <w:r>
        <w:t>.</w:t>
      </w:r>
      <w:r w:rsidR="00AA072E">
        <w:t xml:space="preserve"> </w:t>
      </w:r>
    </w:p>
    <w:p w14:paraId="62C8A685" w14:textId="071EEDE1" w:rsidR="0012328E" w:rsidRDefault="00AA072E" w:rsidP="0012328E">
      <w:pPr>
        <w:spacing w:line="276" w:lineRule="auto"/>
      </w:pPr>
      <w:r>
        <w:t>Функции редактирования укрупненного графика не предусматриваются.</w:t>
      </w:r>
    </w:p>
    <w:p w14:paraId="5258CA30" w14:textId="1D712B07" w:rsidR="00345EFF" w:rsidRDefault="00345EFF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C43703">
        <w:t>.0</w:t>
      </w:r>
      <w:r>
        <w:t>3.1</w:t>
      </w:r>
      <w:r w:rsidR="00AA072E">
        <w:t>4</w:t>
      </w:r>
      <w:r>
        <w:t xml:space="preserve"> — настройка вида </w:t>
      </w:r>
      <w:r w:rsidR="00AA072E">
        <w:t xml:space="preserve">укрупненного </w:t>
      </w:r>
      <w:r>
        <w:t>плана-графика</w:t>
      </w:r>
      <w:r w:rsidR="00FE4893">
        <w:t xml:space="preserve"> производства работ</w:t>
      </w:r>
    </w:p>
    <w:p w14:paraId="067B0088" w14:textId="355E3A81" w:rsidR="00345EFF" w:rsidRDefault="00345EFF" w:rsidP="00756FC7">
      <w:pPr>
        <w:spacing w:line="276" w:lineRule="auto"/>
      </w:pPr>
      <w:r>
        <w:t>Должен быть предусмотрен выбор периода для отображения графика.</w:t>
      </w:r>
    </w:p>
    <w:p w14:paraId="33517465" w14:textId="64BB9903" w:rsidR="00345EFF" w:rsidRDefault="00345EFF" w:rsidP="00756FC7">
      <w:pPr>
        <w:spacing w:line="276" w:lineRule="auto"/>
      </w:pPr>
      <w:r>
        <w:t xml:space="preserve">В системе должна быть реализована функция настройки вида для следующих данных в </w:t>
      </w:r>
      <w:r w:rsidR="00AA072E">
        <w:t>укрупненном</w:t>
      </w:r>
      <w:r>
        <w:t xml:space="preserve"> плане-графике:</w:t>
      </w:r>
    </w:p>
    <w:p w14:paraId="158B103C" w14:textId="77777777" w:rsidR="00345EFF" w:rsidRDefault="00345EFF" w:rsidP="00756FC7">
      <w:pPr>
        <w:pStyle w:val="-"/>
        <w:spacing w:line="276" w:lineRule="auto"/>
      </w:pPr>
      <w:r>
        <w:t>выполненные работы;</w:t>
      </w:r>
    </w:p>
    <w:p w14:paraId="12FA9941" w14:textId="77777777" w:rsidR="00345EFF" w:rsidRDefault="00345EFF" w:rsidP="00756FC7">
      <w:pPr>
        <w:pStyle w:val="-"/>
        <w:spacing w:line="276" w:lineRule="auto"/>
      </w:pPr>
      <w:r>
        <w:t>работы, выполненные в выбранном периоде;</w:t>
      </w:r>
    </w:p>
    <w:p w14:paraId="32D602B8" w14:textId="77777777" w:rsidR="00345EFF" w:rsidRDefault="00345EFF" w:rsidP="00756FC7">
      <w:pPr>
        <w:pStyle w:val="-"/>
        <w:spacing w:line="276" w:lineRule="auto"/>
      </w:pPr>
      <w:r>
        <w:t>работы, которые должны быть выполнены в плановом периоде;</w:t>
      </w:r>
    </w:p>
    <w:p w14:paraId="573317D9" w14:textId="77777777" w:rsidR="00345EFF" w:rsidRDefault="00345EFF" w:rsidP="00756FC7">
      <w:pPr>
        <w:pStyle w:val="-"/>
        <w:spacing w:line="276" w:lineRule="auto"/>
      </w:pPr>
      <w:r>
        <w:t>работы, которые были выполнены с недоделом.</w:t>
      </w:r>
    </w:p>
    <w:p w14:paraId="5E26B2DA" w14:textId="082EFD1D" w:rsidR="00345EFF" w:rsidRDefault="00345EFF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AA072E">
        <w:t>.0</w:t>
      </w:r>
      <w:r>
        <w:t>3.1</w:t>
      </w:r>
      <w:r w:rsidR="00AA072E">
        <w:t>5</w:t>
      </w:r>
      <w:r>
        <w:t xml:space="preserve"> — экспорт </w:t>
      </w:r>
      <w:r w:rsidR="00AA072E">
        <w:t>укрупненного</w:t>
      </w:r>
      <w:r>
        <w:t xml:space="preserve"> плана-графика</w:t>
      </w:r>
    </w:p>
    <w:p w14:paraId="25AFFD21" w14:textId="1290294F" w:rsidR="00B0203E" w:rsidRDefault="00345EFF" w:rsidP="00756FC7">
      <w:pPr>
        <w:spacing w:line="276" w:lineRule="auto"/>
      </w:pPr>
      <w:r>
        <w:t xml:space="preserve">Система должна позволять осуществлять экспорт данных детального плана-графика в файлы формата </w:t>
      </w:r>
      <w:r>
        <w:rPr>
          <w:lang w:val="en-US"/>
        </w:rPr>
        <w:t>XLS</w:t>
      </w:r>
      <w:r w:rsidRPr="00CE5499">
        <w:t xml:space="preserve"> (</w:t>
      </w:r>
      <w:r w:rsidRPr="00CE5499">
        <w:rPr>
          <w:i/>
          <w:lang w:val="en-US"/>
        </w:rPr>
        <w:t>Microsoft</w:t>
      </w:r>
      <w:r w:rsidRPr="00CE5499">
        <w:rPr>
          <w:i/>
        </w:rPr>
        <w:t xml:space="preserve"> </w:t>
      </w:r>
      <w:r w:rsidRPr="00CE5499">
        <w:rPr>
          <w:i/>
          <w:lang w:val="en-US"/>
        </w:rPr>
        <w:t>Excel</w:t>
      </w:r>
      <w:r w:rsidRPr="00CE5499">
        <w:t>).</w:t>
      </w:r>
    </w:p>
    <w:p w14:paraId="3FD8ECBA" w14:textId="38CB39A0" w:rsidR="00AA072E" w:rsidRDefault="00AA072E" w:rsidP="00777994">
      <w:pPr>
        <w:pStyle w:val="6"/>
        <w:numPr>
          <w:ilvl w:val="5"/>
          <w:numId w:val="22"/>
        </w:numPr>
        <w:spacing w:line="276" w:lineRule="auto"/>
      </w:pPr>
      <w:r>
        <w:t xml:space="preserve">Функции построения отчетов для </w:t>
      </w:r>
      <w:r w:rsidR="00A433A1">
        <w:t>графиков производства работ (Ф.03.16 — Ф.03.20)</w:t>
      </w:r>
    </w:p>
    <w:p w14:paraId="4FA0C18B" w14:textId="78C76CCA" w:rsidR="00AA072E" w:rsidRDefault="00AA072E" w:rsidP="00756FC7">
      <w:pPr>
        <w:spacing w:line="276" w:lineRule="auto"/>
      </w:pPr>
      <w:r>
        <w:t>Система должна позволять формировать следующие отчеты:</w:t>
      </w:r>
    </w:p>
    <w:p w14:paraId="6F8FC00C" w14:textId="7A2AF1A8" w:rsidR="00AA072E" w:rsidRDefault="00AA072E" w:rsidP="00AA072E">
      <w:pPr>
        <w:pStyle w:val="-"/>
        <w:numPr>
          <w:ilvl w:val="0"/>
          <w:numId w:val="2"/>
        </w:numPr>
        <w:spacing w:line="276" w:lineRule="auto"/>
      </w:pPr>
      <w:r>
        <w:t>Ф.03.16 — график производства и финансирования работ</w:t>
      </w:r>
      <w:r w:rsidRPr="007E21C6">
        <w:t xml:space="preserve"> </w:t>
      </w:r>
      <w:r>
        <w:t>(Рисунок Б.</w:t>
      </w:r>
      <w:r w:rsidRPr="007E21C6">
        <w:t>2</w:t>
      </w:r>
      <w:r>
        <w:t>);</w:t>
      </w:r>
    </w:p>
    <w:p w14:paraId="69F5506F" w14:textId="13427E4E" w:rsidR="00AA072E" w:rsidRDefault="00AA072E" w:rsidP="008A4D7F">
      <w:pPr>
        <w:pStyle w:val="-"/>
        <w:numPr>
          <w:ilvl w:val="0"/>
          <w:numId w:val="2"/>
        </w:numPr>
        <w:spacing w:line="276" w:lineRule="auto"/>
      </w:pPr>
      <w:r>
        <w:t>Ф.03.1</w:t>
      </w:r>
      <w:r w:rsidR="008C39C9">
        <w:t>7</w:t>
      </w:r>
      <w:r>
        <w:t xml:space="preserve"> — детализированный график производства работ (Рисунок Б.</w:t>
      </w:r>
      <w:r w:rsidRPr="007E21C6">
        <w:t>5</w:t>
      </w:r>
      <w:r>
        <w:t>, Рисунок Б.</w:t>
      </w:r>
      <w:r w:rsidRPr="007E21C6">
        <w:t>6</w:t>
      </w:r>
      <w:r>
        <w:t>)</w:t>
      </w:r>
      <w:r w:rsidRPr="007E21C6">
        <w:t>;</w:t>
      </w:r>
    </w:p>
    <w:p w14:paraId="2DA172A2" w14:textId="49C4046F" w:rsidR="00A433A1" w:rsidRDefault="00A433A1" w:rsidP="008A4D7F">
      <w:pPr>
        <w:pStyle w:val="-"/>
      </w:pPr>
      <w:r>
        <w:t>Ф.03.1</w:t>
      </w:r>
      <w:r w:rsidR="008C39C9">
        <w:t>8</w:t>
      </w:r>
      <w:r>
        <w:t xml:space="preserve"> — укрупненный график производства работ (Рисунок Б.9, Рисунок Б.10);</w:t>
      </w:r>
    </w:p>
    <w:p w14:paraId="68D042DF" w14:textId="15FD4970" w:rsidR="00A433A1" w:rsidRDefault="00A433A1" w:rsidP="008A4D7F">
      <w:pPr>
        <w:pStyle w:val="-"/>
        <w:numPr>
          <w:ilvl w:val="0"/>
          <w:numId w:val="2"/>
        </w:numPr>
        <w:spacing w:line="276" w:lineRule="auto"/>
      </w:pPr>
      <w:r>
        <w:t>Ф.03.</w:t>
      </w:r>
      <w:r w:rsidR="008C39C9">
        <w:t>19</w:t>
      </w:r>
      <w:r>
        <w:t xml:space="preserve"> — месячный план работ по объекту (</w:t>
      </w:r>
      <w:r w:rsidRPr="004E46C8">
        <w:t>Рисунок Б.12</w:t>
      </w:r>
      <w:r>
        <w:t>).</w:t>
      </w:r>
    </w:p>
    <w:p w14:paraId="48422256" w14:textId="02833E8D" w:rsidR="00C868C1" w:rsidRDefault="00052BEE" w:rsidP="00756FC7">
      <w:pPr>
        <w:pStyle w:val="5"/>
        <w:spacing w:before="0" w:after="0" w:line="276" w:lineRule="auto"/>
      </w:pPr>
      <w:bookmarkStart w:id="33" w:name="_Toc470600359"/>
      <w:r>
        <w:lastRenderedPageBreak/>
        <w:t>Учет выполненных</w:t>
      </w:r>
      <w:r w:rsidR="00C868C1" w:rsidRPr="00C868C1">
        <w:t xml:space="preserve"> работ</w:t>
      </w:r>
      <w:bookmarkEnd w:id="33"/>
      <w:r>
        <w:t xml:space="preserve"> (Ф.04)</w:t>
      </w:r>
    </w:p>
    <w:p w14:paraId="4AB8553A" w14:textId="52577400" w:rsidR="006E1A0D" w:rsidRDefault="006E1A0D" w:rsidP="00756FC7">
      <w:pPr>
        <w:spacing w:line="276" w:lineRule="auto"/>
      </w:pPr>
      <w:r>
        <w:t>В системе должны быть реализованы функции ежедневного учета выполняемых работ в виде отчетов, формируемых исполнителями.</w:t>
      </w:r>
      <w:r w:rsidR="00683721">
        <w:t xml:space="preserve"> </w:t>
      </w:r>
      <w:r w:rsidR="00BE1893">
        <w:t>Для учета выполненных работ в системе должны быть реализованы следующие функции.</w:t>
      </w:r>
    </w:p>
    <w:p w14:paraId="5563C3A9" w14:textId="603BCAA4" w:rsidR="00683721" w:rsidRDefault="00683721" w:rsidP="00777994">
      <w:pPr>
        <w:pStyle w:val="6"/>
        <w:numPr>
          <w:ilvl w:val="5"/>
          <w:numId w:val="22"/>
        </w:numPr>
        <w:spacing w:line="276" w:lineRule="auto"/>
      </w:pPr>
      <w:bookmarkStart w:id="34" w:name="_Ref481052451"/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>
        <w:t>1 — создание нового отчета</w:t>
      </w:r>
      <w:r w:rsidR="00310653">
        <w:t xml:space="preserve"> о выполненных работах</w:t>
      </w:r>
      <w:bookmarkEnd w:id="34"/>
    </w:p>
    <w:p w14:paraId="3C319667" w14:textId="6F5606DA" w:rsidR="00683721" w:rsidRDefault="00683721" w:rsidP="00756FC7">
      <w:pPr>
        <w:spacing w:line="276" w:lineRule="auto"/>
      </w:pPr>
      <w:r>
        <w:t xml:space="preserve">Ежедневный отчет подается ответственным исполнителем работ ежедневно на каждый отдельный объект строительства. </w:t>
      </w:r>
    </w:p>
    <w:p w14:paraId="5251DEF1" w14:textId="43E98EC2" w:rsidR="00683721" w:rsidRDefault="00683721" w:rsidP="00756FC7">
      <w:pPr>
        <w:spacing w:line="276" w:lineRule="auto"/>
      </w:pPr>
      <w:r>
        <w:t>Каждый отчет получает свой уникальный номер (в пределах объекта строительства). Для отчета заполняются следующие данные:</w:t>
      </w:r>
    </w:p>
    <w:p w14:paraId="51584F5D" w14:textId="6319A00A" w:rsidR="00683721" w:rsidRDefault="00683721" w:rsidP="00756FC7">
      <w:pPr>
        <w:pStyle w:val="-"/>
        <w:spacing w:line="276" w:lineRule="auto"/>
      </w:pPr>
      <w:r>
        <w:t>дата отчета;</w:t>
      </w:r>
    </w:p>
    <w:p w14:paraId="7216787F" w14:textId="2B25E47E" w:rsidR="00683721" w:rsidRDefault="00683721" w:rsidP="00756FC7">
      <w:pPr>
        <w:pStyle w:val="-"/>
        <w:spacing w:line="276" w:lineRule="auto"/>
      </w:pPr>
      <w:r>
        <w:t>подразделение;</w:t>
      </w:r>
    </w:p>
    <w:p w14:paraId="691D7BDE" w14:textId="1EEC2974" w:rsidR="00683721" w:rsidRDefault="00683721" w:rsidP="00756FC7">
      <w:pPr>
        <w:pStyle w:val="-"/>
        <w:spacing w:line="276" w:lineRule="auto"/>
      </w:pPr>
      <w:r>
        <w:t>исполнитель;</w:t>
      </w:r>
    </w:p>
    <w:p w14:paraId="67BB7E60" w14:textId="5012AB86" w:rsidR="00683721" w:rsidRDefault="00683721" w:rsidP="00756FC7">
      <w:pPr>
        <w:pStyle w:val="-"/>
        <w:spacing w:line="276" w:lineRule="auto"/>
      </w:pPr>
      <w:r>
        <w:t xml:space="preserve">объект </w:t>
      </w:r>
      <w:r w:rsidR="00D60ACC">
        <w:t>строительства</w:t>
      </w:r>
      <w:r>
        <w:t>;</w:t>
      </w:r>
    </w:p>
    <w:p w14:paraId="64FF154A" w14:textId="55BFFB0D" w:rsidR="00683721" w:rsidRDefault="00683721" w:rsidP="00756FC7">
      <w:pPr>
        <w:pStyle w:val="-"/>
        <w:spacing w:line="276" w:lineRule="auto"/>
      </w:pPr>
      <w:r>
        <w:t>выполненные работы за отчетный период (день).</w:t>
      </w:r>
    </w:p>
    <w:p w14:paraId="0DF37EE8" w14:textId="50FDF6FE" w:rsidR="00683721" w:rsidRDefault="00683721" w:rsidP="00756FC7">
      <w:pPr>
        <w:spacing w:line="276" w:lineRule="auto"/>
      </w:pPr>
      <w:r>
        <w:t>Для каждой выполненной работы указывается:</w:t>
      </w:r>
    </w:p>
    <w:p w14:paraId="2A5EDD12" w14:textId="0945B723" w:rsidR="00683721" w:rsidRDefault="00683721" w:rsidP="00756FC7">
      <w:pPr>
        <w:pStyle w:val="-"/>
        <w:spacing w:line="276" w:lineRule="auto"/>
      </w:pPr>
      <w:r>
        <w:t>раздел и подраздел, соответствующей выполненной работе;</w:t>
      </w:r>
    </w:p>
    <w:p w14:paraId="794B18A9" w14:textId="423073FD" w:rsidR="00683721" w:rsidRDefault="00683721" w:rsidP="00756FC7">
      <w:pPr>
        <w:pStyle w:val="-"/>
        <w:spacing w:line="276" w:lineRule="auto"/>
      </w:pPr>
      <w:r>
        <w:t>точное место проведения работ (секция, участок, помещение/система);</w:t>
      </w:r>
    </w:p>
    <w:p w14:paraId="34191B13" w14:textId="0E17D990" w:rsidR="00683721" w:rsidRPr="004B10A7" w:rsidRDefault="00683721" w:rsidP="00756FC7">
      <w:pPr>
        <w:pStyle w:val="-"/>
        <w:spacing w:line="276" w:lineRule="auto"/>
      </w:pPr>
      <w:r w:rsidRPr="004B10A7">
        <w:t>фактический объем выполненных работ;</w:t>
      </w:r>
    </w:p>
    <w:p w14:paraId="65E93957" w14:textId="3F49AF99" w:rsidR="00483D53" w:rsidRPr="004B10A7" w:rsidRDefault="00483D53" w:rsidP="00756FC7">
      <w:pPr>
        <w:pStyle w:val="-"/>
        <w:spacing w:line="276" w:lineRule="auto"/>
      </w:pPr>
      <w:r w:rsidRPr="004B10A7">
        <w:t>фактическое количество потраченных материалов;</w:t>
      </w:r>
    </w:p>
    <w:p w14:paraId="57DE816B" w14:textId="056C42B4" w:rsidR="00683721" w:rsidRDefault="00683721" w:rsidP="00756FC7">
      <w:pPr>
        <w:pStyle w:val="-"/>
        <w:spacing w:line="276" w:lineRule="auto"/>
      </w:pPr>
      <w:r>
        <w:t>фактическое чи</w:t>
      </w:r>
      <w:r w:rsidR="00066528">
        <w:t>сло рабочих, выполнявших работу</w:t>
      </w:r>
      <w:r w:rsidR="00B3351D">
        <w:t>.</w:t>
      </w:r>
    </w:p>
    <w:p w14:paraId="7F2C2A30" w14:textId="1252B925" w:rsidR="00683721" w:rsidRDefault="00683721" w:rsidP="00756FC7">
      <w:pPr>
        <w:spacing w:line="276" w:lineRule="auto"/>
      </w:pPr>
      <w:r>
        <w:t>Для каждой выполненной работы автоматически заполняются поля из детального плана графика:</w:t>
      </w:r>
    </w:p>
    <w:p w14:paraId="22B2250E" w14:textId="24A377FE" w:rsidR="00683721" w:rsidRDefault="00683721" w:rsidP="00756FC7">
      <w:pPr>
        <w:pStyle w:val="-"/>
        <w:spacing w:line="276" w:lineRule="auto"/>
      </w:pPr>
      <w:r>
        <w:t>плановый объем работ;</w:t>
      </w:r>
    </w:p>
    <w:p w14:paraId="44CB50BA" w14:textId="52F86857" w:rsidR="0015734C" w:rsidRDefault="0015734C" w:rsidP="00756FC7">
      <w:pPr>
        <w:pStyle w:val="-"/>
        <w:spacing w:line="276" w:lineRule="auto"/>
      </w:pPr>
      <w:r>
        <w:t>единица измерения объема работ;</w:t>
      </w:r>
    </w:p>
    <w:p w14:paraId="47044471" w14:textId="46635EB5" w:rsidR="001533D6" w:rsidRDefault="00683721" w:rsidP="001533D6">
      <w:pPr>
        <w:pStyle w:val="-"/>
        <w:spacing w:line="276" w:lineRule="auto"/>
      </w:pPr>
      <w:r>
        <w:t>плановая численность рабочих;</w:t>
      </w:r>
    </w:p>
    <w:p w14:paraId="6D3520CA" w14:textId="6EAF9313" w:rsidR="001533D6" w:rsidRPr="004B10A7" w:rsidRDefault="001533D6" w:rsidP="001533D6">
      <w:pPr>
        <w:pStyle w:val="-"/>
        <w:spacing w:line="276" w:lineRule="auto"/>
      </w:pPr>
      <w:r w:rsidRPr="004B10A7">
        <w:t>плановая потребно</w:t>
      </w:r>
      <w:r w:rsidR="0015734C" w:rsidRPr="004B10A7">
        <w:t>сть в материалах и инструментах.</w:t>
      </w:r>
    </w:p>
    <w:p w14:paraId="410F0BF9" w14:textId="3BAC319E" w:rsidR="00683721" w:rsidRDefault="00683721" w:rsidP="00756FC7">
      <w:pPr>
        <w:spacing w:line="276" w:lineRule="auto"/>
      </w:pPr>
      <w:r>
        <w:t xml:space="preserve">При несовпадении плановых и фактических данных </w:t>
      </w:r>
      <w:r w:rsidR="007F1F59">
        <w:t xml:space="preserve">исполнитель, создающий отчет, должен детально описать в виде примечания причину отклонения (планового объема от </w:t>
      </w:r>
      <w:r w:rsidR="007F1F59" w:rsidRPr="004B10A7">
        <w:t xml:space="preserve">фактического, </w:t>
      </w:r>
      <w:r w:rsidR="001533D6" w:rsidRPr="004B10A7">
        <w:t>плановых затрат на материалы от фактических,</w:t>
      </w:r>
      <w:r w:rsidR="001533D6">
        <w:t xml:space="preserve"> </w:t>
      </w:r>
      <w:r w:rsidR="007F1F59">
        <w:t>плановой численности рабочих от фактической) и меры по устранению возникших проблем.</w:t>
      </w:r>
    </w:p>
    <w:p w14:paraId="0E164EED" w14:textId="4D3208CA" w:rsidR="00683721" w:rsidRDefault="007F1F59" w:rsidP="00756FC7">
      <w:pPr>
        <w:spacing w:line="276" w:lineRule="auto"/>
      </w:pPr>
      <w:r>
        <w:t xml:space="preserve">В системе должна быть реализована функция автоматического формирования </w:t>
      </w:r>
      <w:r w:rsidR="00DB3CC5">
        <w:t xml:space="preserve">в ежедневном отчете </w:t>
      </w:r>
      <w:r>
        <w:t>списка работ, которые долж</w:t>
      </w:r>
      <w:r w:rsidR="00DB3CC5">
        <w:t>ны были быть</w:t>
      </w:r>
      <w:r>
        <w:t xml:space="preserve"> выполнены за отчетный период на основе детального плана-графика.</w:t>
      </w:r>
    </w:p>
    <w:p w14:paraId="042B860C" w14:textId="7DF73587" w:rsidR="007F1F59" w:rsidRDefault="007F1F59" w:rsidP="00756FC7">
      <w:pPr>
        <w:spacing w:line="276" w:lineRule="auto"/>
      </w:pPr>
      <w:r>
        <w:t xml:space="preserve">В системе должна быть реализована возможность ручной корректировки списка выполненных работ с возможностью внесения дополнительных работ, не </w:t>
      </w:r>
      <w:r>
        <w:lastRenderedPageBreak/>
        <w:t>указанных в детальном плане-графике.</w:t>
      </w:r>
      <w:r w:rsidR="002506F0">
        <w:t xml:space="preserve"> </w:t>
      </w:r>
      <w:r w:rsidR="00860EF0" w:rsidRPr="0065494F">
        <w:t>При этом должен стоять запрет на удаление из списка работ, занесенных в план, если по факту таковые не выполнялись.</w:t>
      </w:r>
    </w:p>
    <w:p w14:paraId="0FCD7488" w14:textId="79A168C0" w:rsidR="00052BEE" w:rsidRDefault="00052BEE" w:rsidP="00756FC7">
      <w:pPr>
        <w:spacing w:line="276" w:lineRule="auto"/>
      </w:pPr>
      <w:r>
        <w:t>В системе должна быть возможность прикрепления к отчету графических файлов (для подтверждения выполнения работ).</w:t>
      </w:r>
    </w:p>
    <w:p w14:paraId="3CB926C0" w14:textId="347C03FF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7144C7">
        <w:t>2</w:t>
      </w:r>
      <w:r>
        <w:t xml:space="preserve"> — отображение списка отчетов</w:t>
      </w:r>
      <w:r w:rsidR="00052BEE">
        <w:t xml:space="preserve"> о выполненных работах</w:t>
      </w:r>
    </w:p>
    <w:p w14:paraId="1AE5EC92" w14:textId="3B2C244D" w:rsidR="00683721" w:rsidRDefault="00B20A81" w:rsidP="00756FC7">
      <w:pPr>
        <w:spacing w:line="276" w:lineRule="auto"/>
      </w:pPr>
      <w:r>
        <w:t>В системе должна быть реализована функция отображения настраиваемого списка отчетов. Настройка должна позволять выбирать:</w:t>
      </w:r>
    </w:p>
    <w:p w14:paraId="466210D2" w14:textId="7A46B49C" w:rsidR="00B20A81" w:rsidRDefault="00B20A81" w:rsidP="00756FC7">
      <w:pPr>
        <w:pStyle w:val="-"/>
        <w:spacing w:line="276" w:lineRule="auto"/>
      </w:pPr>
      <w:r>
        <w:t>период отображения отчетов;</w:t>
      </w:r>
    </w:p>
    <w:p w14:paraId="5DEFD86A" w14:textId="554E3DB6" w:rsidR="00B20A81" w:rsidRDefault="00B20A81" w:rsidP="00756FC7">
      <w:pPr>
        <w:pStyle w:val="-"/>
        <w:spacing w:line="276" w:lineRule="auto"/>
      </w:pPr>
      <w:r>
        <w:t>объект строительства;</w:t>
      </w:r>
    </w:p>
    <w:p w14:paraId="6D51B42E" w14:textId="727A43BE" w:rsidR="00B20A81" w:rsidRDefault="00B20A81" w:rsidP="00756FC7">
      <w:pPr>
        <w:pStyle w:val="-"/>
        <w:spacing w:line="276" w:lineRule="auto"/>
      </w:pPr>
      <w:r>
        <w:t>подразделение;</w:t>
      </w:r>
    </w:p>
    <w:p w14:paraId="277979E9" w14:textId="30AA1016" w:rsidR="00B20A81" w:rsidRDefault="00B20A81" w:rsidP="00756FC7">
      <w:pPr>
        <w:pStyle w:val="-"/>
        <w:spacing w:line="276" w:lineRule="auto"/>
      </w:pPr>
      <w:r>
        <w:t>исполнителя;</w:t>
      </w:r>
    </w:p>
    <w:p w14:paraId="35A25BD7" w14:textId="3F4DC3F6" w:rsidR="00B20A81" w:rsidRDefault="00B20A81" w:rsidP="00756FC7">
      <w:pPr>
        <w:pStyle w:val="-"/>
        <w:spacing w:line="276" w:lineRule="auto"/>
      </w:pPr>
      <w:r>
        <w:t>состояние отчета (редактируется, отправлен на утверждение, утвержден, отклонен).</w:t>
      </w:r>
    </w:p>
    <w:p w14:paraId="6FB1FD1F" w14:textId="7744F992" w:rsidR="00B20A81" w:rsidRDefault="00B20A81" w:rsidP="00756FC7">
      <w:pPr>
        <w:spacing w:line="276" w:lineRule="auto"/>
      </w:pPr>
      <w:r>
        <w:t>Система должна отображать только те отчеты, к которым у пользователя имеется доступ в соответствии с назначенными правами доступа.</w:t>
      </w:r>
    </w:p>
    <w:p w14:paraId="68268868" w14:textId="2E539F0E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7144C7">
        <w:t>3</w:t>
      </w:r>
      <w:r>
        <w:t xml:space="preserve"> — редактирование отчета</w:t>
      </w:r>
      <w:r w:rsidR="00052BEE">
        <w:t xml:space="preserve"> о выполненных работах</w:t>
      </w:r>
    </w:p>
    <w:p w14:paraId="2C274409" w14:textId="481F7937" w:rsidR="00B20A81" w:rsidRDefault="00B20A81" w:rsidP="00756FC7">
      <w:pPr>
        <w:spacing w:line="276" w:lineRule="auto"/>
      </w:pPr>
      <w:r>
        <w:t>Система должна позволять пользователю редактировать отчеты, которые либо еще не были отправлены на утверждение, либо были отклонены и требуют изменения. Содержание данной функции в остальном совпадает с Ф3.13.</w:t>
      </w:r>
    </w:p>
    <w:p w14:paraId="31FA3F37" w14:textId="48260009" w:rsidR="00310653" w:rsidRDefault="00310653" w:rsidP="00310653">
      <w:pPr>
        <w:pStyle w:val="6"/>
        <w:numPr>
          <w:ilvl w:val="5"/>
          <w:numId w:val="22"/>
        </w:numPr>
        <w:spacing w:line="276" w:lineRule="auto"/>
      </w:pPr>
      <w:r>
        <w:t>Функция Ф.04.0</w:t>
      </w:r>
      <w:r w:rsidRPr="00310653">
        <w:t>4</w:t>
      </w:r>
      <w:r>
        <w:t xml:space="preserve"> —</w:t>
      </w:r>
      <w:r w:rsidRPr="00310653">
        <w:t xml:space="preserve"> </w:t>
      </w:r>
      <w:r>
        <w:t>учет затрат на брак</w:t>
      </w:r>
    </w:p>
    <w:p w14:paraId="70D9F1CE" w14:textId="2F704D6B" w:rsidR="00310653" w:rsidRDefault="00310653" w:rsidP="00310653">
      <w:pPr>
        <w:spacing w:line="276" w:lineRule="auto"/>
      </w:pPr>
      <w:r>
        <w:t>Система должна позволять пользователю устанавливать в содержании отчета о выполненных работах отметку о том, что работа(ы) были выполнены с браком. Работы, отмеченные признаком «брак», должны выводиться в отчете мониторинга проблем по объекту.</w:t>
      </w:r>
    </w:p>
    <w:p w14:paraId="288243E2" w14:textId="051238D4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310653">
        <w:t>5</w:t>
      </w:r>
      <w:r>
        <w:t xml:space="preserve"> — удаление </w:t>
      </w:r>
      <w:r w:rsidR="00310653">
        <w:t xml:space="preserve">неутвержденного </w:t>
      </w:r>
      <w:r>
        <w:t>отчета</w:t>
      </w:r>
      <w:r w:rsidR="00052BEE">
        <w:t xml:space="preserve"> о выполненных работах</w:t>
      </w:r>
    </w:p>
    <w:p w14:paraId="34E66182" w14:textId="2BAFEA53" w:rsidR="00B20A81" w:rsidRPr="00B20A81" w:rsidRDefault="00B20A81" w:rsidP="00756FC7">
      <w:pPr>
        <w:spacing w:line="276" w:lineRule="auto"/>
      </w:pPr>
      <w:r>
        <w:t xml:space="preserve">Система должна позволять пользователю </w:t>
      </w:r>
      <w:r w:rsidR="00C559DA">
        <w:t>удалять</w:t>
      </w:r>
      <w:r>
        <w:t xml:space="preserve"> отчеты, которые еще не были отправлены на утверждение</w:t>
      </w:r>
      <w:r w:rsidRPr="00B20A81">
        <w:t>.</w:t>
      </w:r>
    </w:p>
    <w:p w14:paraId="5B9D0E84" w14:textId="4CA5ED76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310653">
        <w:t>6</w:t>
      </w:r>
      <w:r>
        <w:t xml:space="preserve"> — отправка отчета </w:t>
      </w:r>
      <w:r w:rsidR="00052BEE">
        <w:t xml:space="preserve">в выполненных работах </w:t>
      </w:r>
      <w:r>
        <w:t>на утверждение</w:t>
      </w:r>
    </w:p>
    <w:p w14:paraId="56D47C70" w14:textId="528C833C" w:rsidR="00B20A81" w:rsidRDefault="00B20A81" w:rsidP="00756FC7">
      <w:pPr>
        <w:spacing w:line="276" w:lineRule="auto"/>
      </w:pPr>
      <w:r>
        <w:t>Система должна позволять пользователю отправлять на утверждение отчеты, которые еще не были отправлены на утверждение или не были приняты.</w:t>
      </w:r>
    </w:p>
    <w:p w14:paraId="193DA70C" w14:textId="7D1D0087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310653">
        <w:t>7</w:t>
      </w:r>
      <w:r>
        <w:t xml:space="preserve"> — утверждение отчета </w:t>
      </w:r>
      <w:r w:rsidR="00052BEE">
        <w:t>о выполненных работах</w:t>
      </w:r>
    </w:p>
    <w:p w14:paraId="06191248" w14:textId="4D26E765" w:rsidR="00B20A81" w:rsidRDefault="00B20A81" w:rsidP="00756FC7">
      <w:pPr>
        <w:spacing w:line="276" w:lineRule="auto"/>
      </w:pPr>
      <w:r>
        <w:t xml:space="preserve">Система должна позволять пользователю (при наличии </w:t>
      </w:r>
      <w:r w:rsidR="00D60ACC">
        <w:t>соответствующих</w:t>
      </w:r>
      <w:r>
        <w:t xml:space="preserve"> прав доступа) утверж</w:t>
      </w:r>
      <w:r w:rsidR="009B1B41">
        <w:t>дать отчеты, которые еще</w:t>
      </w:r>
      <w:r>
        <w:t xml:space="preserve"> не были приняты.</w:t>
      </w:r>
    </w:p>
    <w:p w14:paraId="782195B0" w14:textId="149D1D81" w:rsidR="00F871DE" w:rsidRDefault="00F871DE" w:rsidP="00777994">
      <w:pPr>
        <w:pStyle w:val="6"/>
        <w:numPr>
          <w:ilvl w:val="5"/>
          <w:numId w:val="22"/>
        </w:numPr>
        <w:spacing w:line="276" w:lineRule="auto"/>
      </w:pPr>
      <w:r>
        <w:lastRenderedPageBreak/>
        <w:t>Функция Ф</w:t>
      </w:r>
      <w:r w:rsidR="00052BEE">
        <w:t>.0</w:t>
      </w:r>
      <w:r w:rsidR="007144C7">
        <w:t>4</w:t>
      </w:r>
      <w:r>
        <w:t>.</w:t>
      </w:r>
      <w:r w:rsidR="00052BEE">
        <w:t>0</w:t>
      </w:r>
      <w:r w:rsidR="00310653">
        <w:t>8</w:t>
      </w:r>
      <w:r>
        <w:t xml:space="preserve"> — отправка отчета </w:t>
      </w:r>
      <w:r w:rsidR="00310653">
        <w:t xml:space="preserve">о выполненных работах </w:t>
      </w:r>
      <w:r>
        <w:t>на корректировку</w:t>
      </w:r>
    </w:p>
    <w:p w14:paraId="4DF965BD" w14:textId="52F316EB" w:rsidR="00B20A81" w:rsidRDefault="00B20A81" w:rsidP="00756FC7">
      <w:pPr>
        <w:spacing w:line="276" w:lineRule="auto"/>
      </w:pPr>
      <w:r>
        <w:t xml:space="preserve">Система должна позволять пользователю (при наличии </w:t>
      </w:r>
      <w:r w:rsidR="00D60ACC">
        <w:t>соответствующих</w:t>
      </w:r>
      <w:r>
        <w:t xml:space="preserve"> прав доступа) отправлять любые отчеты на корректировку с указанием причины отклонения.</w:t>
      </w:r>
    </w:p>
    <w:p w14:paraId="6D680C4B" w14:textId="07175A2A" w:rsidR="00D558A5" w:rsidRDefault="00D558A5" w:rsidP="00777994">
      <w:pPr>
        <w:pStyle w:val="6"/>
        <w:numPr>
          <w:ilvl w:val="5"/>
          <w:numId w:val="22"/>
        </w:numPr>
        <w:spacing w:line="276" w:lineRule="auto"/>
      </w:pPr>
      <w:r>
        <w:t>Функции построения отчетов для учеты выполненных работ (Ф.04.0</w:t>
      </w:r>
      <w:r w:rsidR="007412EC">
        <w:t>9</w:t>
      </w:r>
      <w:r>
        <w:t xml:space="preserve"> — Ф.04.</w:t>
      </w:r>
      <w:r w:rsidR="007412EC">
        <w:t>20</w:t>
      </w:r>
      <w:r>
        <w:t>)</w:t>
      </w:r>
    </w:p>
    <w:p w14:paraId="4BAC8E6F" w14:textId="77777777" w:rsidR="00D558A5" w:rsidRDefault="00D558A5" w:rsidP="00D558A5">
      <w:pPr>
        <w:spacing w:line="276" w:lineRule="auto"/>
      </w:pPr>
      <w:r>
        <w:t>Система должна позволять формировать следующие отчеты:</w:t>
      </w:r>
    </w:p>
    <w:p w14:paraId="5CF2F524" w14:textId="361DDE65" w:rsidR="00D558A5" w:rsidRPr="007412EC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7412EC">
        <w:t>Ф.04.0</w:t>
      </w:r>
      <w:r w:rsidR="007412EC">
        <w:t>9</w:t>
      </w:r>
      <w:r w:rsidRPr="007412EC">
        <w:t xml:space="preserve"> — план работ на этаже по разделам (Рисунок Б.7);</w:t>
      </w:r>
    </w:p>
    <w:p w14:paraId="35E11576" w14:textId="45EDC585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>
        <w:t>Ф.04.</w:t>
      </w:r>
      <w:r w:rsidR="007412EC">
        <w:t>1</w:t>
      </w:r>
      <w:r>
        <w:t>0 — выполнение плана работ в процентах по разделу (Рисунок Б.</w:t>
      </w:r>
      <w:r w:rsidRPr="007E21C6">
        <w:t>8</w:t>
      </w:r>
      <w:r>
        <w:t>);</w:t>
      </w:r>
    </w:p>
    <w:p w14:paraId="31DEAFBC" w14:textId="427871EF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.1</w:t>
      </w:r>
      <w:r w:rsidR="007412EC">
        <w:t>1</w:t>
      </w:r>
      <w:r w:rsidRPr="004E46C8">
        <w:t xml:space="preserve"> — </w:t>
      </w:r>
      <w:r>
        <w:t>е</w:t>
      </w:r>
      <w:r w:rsidRPr="004E46C8">
        <w:t>женедельный график производства работ по участку (Рисунок Б.13);</w:t>
      </w:r>
    </w:p>
    <w:p w14:paraId="4FA41880" w14:textId="1FF3E799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.1</w:t>
      </w:r>
      <w:r w:rsidR="007412EC">
        <w:t>2</w:t>
      </w:r>
      <w:r w:rsidRPr="004E46C8">
        <w:t xml:space="preserve"> — </w:t>
      </w:r>
      <w:r>
        <w:t>е</w:t>
      </w:r>
      <w:r w:rsidRPr="004E46C8">
        <w:t>женедельный график производства работ по объекту (Рисунок Б.14);</w:t>
      </w:r>
    </w:p>
    <w:p w14:paraId="0164A3A8" w14:textId="41AFD019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.1</w:t>
      </w:r>
      <w:r w:rsidR="007412EC">
        <w:t>3</w:t>
      </w:r>
      <w:r w:rsidRPr="004E46C8">
        <w:t xml:space="preserve"> — </w:t>
      </w:r>
      <w:r>
        <w:t>п</w:t>
      </w:r>
      <w:r w:rsidRPr="004E46C8">
        <w:t>еречень выполненных работ за период (Рисунок Б.15);</w:t>
      </w:r>
    </w:p>
    <w:p w14:paraId="0C7D8203" w14:textId="6655D2AF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.1</w:t>
      </w:r>
      <w:r w:rsidR="007412EC">
        <w:t>4</w:t>
      </w:r>
      <w:r w:rsidRPr="004E46C8">
        <w:t xml:space="preserve"> — </w:t>
      </w:r>
      <w:r>
        <w:t>у</w:t>
      </w:r>
      <w:r w:rsidRPr="004E46C8">
        <w:t>крупненный график производс</w:t>
      </w:r>
      <w:r w:rsidR="00DB3CC5">
        <w:t>тва работ на этаже (Рисунок Б.17</w:t>
      </w:r>
      <w:r w:rsidRPr="004E46C8">
        <w:t>);</w:t>
      </w:r>
    </w:p>
    <w:p w14:paraId="3AB736A1" w14:textId="3E6EF052" w:rsidR="00D558A5" w:rsidRPr="00E26E34" w:rsidRDefault="00D558A5" w:rsidP="008A4D7F">
      <w:pPr>
        <w:pStyle w:val="-"/>
        <w:numPr>
          <w:ilvl w:val="0"/>
          <w:numId w:val="2"/>
        </w:numPr>
        <w:spacing w:line="276" w:lineRule="auto"/>
      </w:pPr>
      <w:r w:rsidRPr="00E26E34">
        <w:t>Ф.04.1</w:t>
      </w:r>
      <w:r w:rsidR="007412EC" w:rsidRPr="00E26E34">
        <w:t>5</w:t>
      </w:r>
      <w:r w:rsidRPr="00E26E34">
        <w:t xml:space="preserve"> — график фактического выполнения работ на этаже (Рисунок Б.17, Рисунок Б.18);</w:t>
      </w:r>
    </w:p>
    <w:p w14:paraId="0E9D4FBB" w14:textId="2BA06F34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</w:t>
      </w:r>
      <w:r>
        <w:t>1</w:t>
      </w:r>
      <w:r w:rsidR="007412EC">
        <w:t>6</w:t>
      </w:r>
      <w:r w:rsidRPr="004E46C8">
        <w:t xml:space="preserve"> — </w:t>
      </w:r>
      <w:r>
        <w:t>в</w:t>
      </w:r>
      <w:r w:rsidRPr="004E46C8">
        <w:t>ыполнение плана работ по разделу (</w:t>
      </w:r>
      <w:r w:rsidRPr="00DB3CC5">
        <w:rPr>
          <w:highlight w:val="red"/>
        </w:rPr>
        <w:t>Рисунок Б.20);</w:t>
      </w:r>
    </w:p>
    <w:p w14:paraId="3F24C4AE" w14:textId="0449C55D" w:rsidR="00D558A5" w:rsidRPr="004E46C8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</w:t>
      </w:r>
      <w:r>
        <w:t>1</w:t>
      </w:r>
      <w:r w:rsidR="007412EC">
        <w:t>7</w:t>
      </w:r>
      <w:r w:rsidRPr="004E46C8">
        <w:t xml:space="preserve"> — </w:t>
      </w:r>
      <w:r>
        <w:t>п</w:t>
      </w:r>
      <w:r w:rsidRPr="004E46C8">
        <w:t xml:space="preserve">лановая и фактическая заработная плата по разделам и подразделам </w:t>
      </w:r>
      <w:r w:rsidRPr="00DB3CC5">
        <w:rPr>
          <w:highlight w:val="red"/>
        </w:rPr>
        <w:t>(Рисунок Б.21);</w:t>
      </w:r>
    </w:p>
    <w:p w14:paraId="3F26BD7F" w14:textId="3EACE977" w:rsidR="00D558A5" w:rsidRPr="004E46C8" w:rsidRDefault="00D558A5" w:rsidP="00D558A5">
      <w:pPr>
        <w:pStyle w:val="-"/>
        <w:numPr>
          <w:ilvl w:val="0"/>
          <w:numId w:val="2"/>
        </w:numPr>
        <w:spacing w:line="276" w:lineRule="auto"/>
      </w:pPr>
      <w:r w:rsidRPr="004E46C8">
        <w:t>Ф</w:t>
      </w:r>
      <w:r>
        <w:t>.04</w:t>
      </w:r>
      <w:r w:rsidRPr="004E46C8">
        <w:t>.</w:t>
      </w:r>
      <w:r>
        <w:t>1</w:t>
      </w:r>
      <w:r w:rsidR="007412EC">
        <w:t>8</w:t>
      </w:r>
      <w:r w:rsidRPr="004E46C8">
        <w:t xml:space="preserve"> — </w:t>
      </w:r>
      <w:r>
        <w:t>о</w:t>
      </w:r>
      <w:r w:rsidRPr="004E46C8">
        <w:t>бъемы по виду работ нарастающим итогом за заданный период (Рисунок Б.2</w:t>
      </w:r>
      <w:r w:rsidR="00DB3CC5">
        <w:t>3</w:t>
      </w:r>
      <w:r w:rsidRPr="004E46C8">
        <w:t>)</w:t>
      </w:r>
      <w:r>
        <w:t>;</w:t>
      </w:r>
    </w:p>
    <w:p w14:paraId="18E68651" w14:textId="507ABBB1" w:rsidR="00D558A5" w:rsidRDefault="00D558A5" w:rsidP="00D558A5">
      <w:pPr>
        <w:pStyle w:val="-"/>
        <w:numPr>
          <w:ilvl w:val="0"/>
          <w:numId w:val="2"/>
        </w:numPr>
        <w:spacing w:line="276" w:lineRule="auto"/>
      </w:pPr>
      <w:r>
        <w:t>Ф.04.1</w:t>
      </w:r>
      <w:r w:rsidR="007412EC">
        <w:t>9</w:t>
      </w:r>
      <w:r>
        <w:t xml:space="preserve"> — матрица работ на объекте — отчет представляет собой вариант отображения матрицы адресов, при котором </w:t>
      </w:r>
      <w:proofErr w:type="gramStart"/>
      <w:r>
        <w:t>в ячейкам</w:t>
      </w:r>
      <w:proofErr w:type="gramEnd"/>
      <w:r>
        <w:t xml:space="preserve"> матрицы отображается информация о плановом и фактическом объеме работ (в текстовом и/или графическом видах).</w:t>
      </w:r>
    </w:p>
    <w:p w14:paraId="1C87021A" w14:textId="77777777" w:rsidR="00ED3642" w:rsidRDefault="00D558A5" w:rsidP="00D558A5">
      <w:pPr>
        <w:pStyle w:val="-"/>
        <w:numPr>
          <w:ilvl w:val="0"/>
          <w:numId w:val="2"/>
        </w:numPr>
        <w:spacing w:line="276" w:lineRule="auto"/>
      </w:pPr>
      <w:r>
        <w:t>Ф.04.</w:t>
      </w:r>
      <w:r w:rsidR="00ED3642">
        <w:t>20</w:t>
      </w:r>
      <w:r>
        <w:t xml:space="preserve"> — мониторинг проблем на объект</w:t>
      </w:r>
      <w:r w:rsidR="008A4D7F">
        <w:t>ах</w:t>
      </w:r>
      <w:r w:rsidR="00ED3642">
        <w:t>;</w:t>
      </w:r>
    </w:p>
    <w:p w14:paraId="7B86E2F2" w14:textId="6079C52A" w:rsidR="00ED3642" w:rsidRDefault="00ED3642" w:rsidP="00ED3642">
      <w:pPr>
        <w:pStyle w:val="-"/>
      </w:pPr>
      <w:r>
        <w:t>Ф.04.21 — а</w:t>
      </w:r>
      <w:r w:rsidRPr="00ED3642">
        <w:t>нализ выполнения плана работ по объекту за заданный период (в разрезе видов работ, мест проведения и статей затрат)</w:t>
      </w:r>
      <w:r>
        <w:t>;</w:t>
      </w:r>
    </w:p>
    <w:p w14:paraId="016DD431" w14:textId="74A9279C" w:rsidR="00D558A5" w:rsidRDefault="00ED3642" w:rsidP="00D558A5">
      <w:pPr>
        <w:pStyle w:val="-"/>
        <w:numPr>
          <w:ilvl w:val="0"/>
          <w:numId w:val="2"/>
        </w:numPr>
        <w:spacing w:line="276" w:lineRule="auto"/>
      </w:pPr>
      <w:r>
        <w:t>Ф.04.22 — отчет по браку при производстве работ</w:t>
      </w:r>
      <w:r w:rsidR="00D558A5">
        <w:t>.</w:t>
      </w:r>
    </w:p>
    <w:p w14:paraId="6105E734" w14:textId="5FC58E3F" w:rsidR="0022703D" w:rsidRDefault="00FE1900" w:rsidP="00756FC7">
      <w:pPr>
        <w:pStyle w:val="5"/>
        <w:spacing w:before="0" w:after="0" w:line="276" w:lineRule="auto"/>
      </w:pPr>
      <w:bookmarkStart w:id="35" w:name="_Toc470600360"/>
      <w:r>
        <w:t>У</w:t>
      </w:r>
      <w:r w:rsidR="0022703D">
        <w:t>чет материалов</w:t>
      </w:r>
      <w:bookmarkEnd w:id="35"/>
      <w:r w:rsidR="00B52B4D">
        <w:t xml:space="preserve"> (Ф.05)</w:t>
      </w:r>
    </w:p>
    <w:p w14:paraId="143AF451" w14:textId="38EEE8BE" w:rsidR="00D4169C" w:rsidRDefault="00D4169C" w:rsidP="00756FC7">
      <w:pPr>
        <w:spacing w:line="276" w:lineRule="auto"/>
      </w:pPr>
      <w:r>
        <w:t xml:space="preserve">В системе должны быть реализованы функции планирования и учета материалов, используемых при </w:t>
      </w:r>
      <w:r w:rsidRPr="00B52B4D">
        <w:t>производстве работ на строительном объекте. Учет мате</w:t>
      </w:r>
      <w:r w:rsidRPr="00B52B4D">
        <w:lastRenderedPageBreak/>
        <w:t xml:space="preserve">риалов должен быть реализован с возможностью </w:t>
      </w:r>
      <w:r w:rsidR="00D60ACC" w:rsidRPr="00B52B4D">
        <w:t>обобщённого</w:t>
      </w:r>
      <w:r w:rsidRPr="00B52B4D">
        <w:t xml:space="preserve"> (укрупненного) планирования по группе материалов с дальнейшим уточнением параметров материала (наименование, цена и т.д.).</w:t>
      </w:r>
      <w:r w:rsidR="00AF50F8">
        <w:t xml:space="preserve"> </w:t>
      </w:r>
    </w:p>
    <w:p w14:paraId="36FF0161" w14:textId="69D4F4C2" w:rsidR="00D4169C" w:rsidRDefault="00D4169C" w:rsidP="00756FC7">
      <w:pPr>
        <w:spacing w:line="276" w:lineRule="auto"/>
      </w:pPr>
      <w:r>
        <w:t>В системе должны быть реализованы следующие функции учета материалов.</w:t>
      </w:r>
    </w:p>
    <w:p w14:paraId="5FEF2264" w14:textId="73D55845" w:rsidR="009E2EFE" w:rsidRPr="00367B7F" w:rsidRDefault="009E2EFE" w:rsidP="009E2EFE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 xml:space="preserve">Функция Ф.05.01 — формирование графика поставки материалов </w:t>
      </w:r>
    </w:p>
    <w:p w14:paraId="74073842" w14:textId="77777777" w:rsidR="009E2EFE" w:rsidRDefault="009E2EFE" w:rsidP="009E2EFE">
      <w:pPr>
        <w:spacing w:line="276" w:lineRule="auto"/>
      </w:pPr>
      <w:r>
        <w:t>В системе должна быть реализована функция формирования графика поставки материалов.</w:t>
      </w:r>
    </w:p>
    <w:p w14:paraId="54062553" w14:textId="77777777" w:rsidR="009E2EFE" w:rsidRDefault="009E2EFE" w:rsidP="009E2EFE">
      <w:pPr>
        <w:spacing w:line="276" w:lineRule="auto"/>
      </w:pPr>
      <w:r w:rsidRPr="00F23E49">
        <w:rPr>
          <w:highlight w:val="yellow"/>
        </w:rPr>
        <w:t>Уточнить: вид графика, его структура и элементы, на основании чего и по каким алгоритмам он строится.</w:t>
      </w:r>
    </w:p>
    <w:p w14:paraId="48E2572B" w14:textId="35857899" w:rsidR="00D5092B" w:rsidRPr="0048095A" w:rsidRDefault="00D5092B" w:rsidP="00D5092B">
      <w:pPr>
        <w:pStyle w:val="6"/>
        <w:numPr>
          <w:ilvl w:val="0"/>
          <w:numId w:val="0"/>
        </w:numPr>
        <w:spacing w:line="276" w:lineRule="auto"/>
        <w:ind w:firstLine="709"/>
        <w:rPr>
          <w:i/>
          <w:highlight w:val="yellow"/>
        </w:rPr>
      </w:pPr>
      <w:r>
        <w:rPr>
          <w:i/>
          <w:highlight w:val="yellow"/>
        </w:rPr>
        <w:t>(Перенес сюда) Заявки</w:t>
      </w:r>
      <w:r w:rsidRPr="0048095A">
        <w:rPr>
          <w:i/>
          <w:highlight w:val="yellow"/>
        </w:rPr>
        <w:t xml:space="preserve"> либо должны формироваться автоматически на основании детального плана выполнения работ</w:t>
      </w:r>
      <w:r w:rsidRPr="007A4064">
        <w:rPr>
          <w:i/>
          <w:highlight w:val="yellow"/>
        </w:rPr>
        <w:t xml:space="preserve"> и норм расхода материалов для </w:t>
      </w:r>
      <w:r w:rsidRPr="0048095A">
        <w:rPr>
          <w:i/>
          <w:highlight w:val="yellow"/>
        </w:rPr>
        <w:t>их выполнения с возможностью ручной корректировки и дополнения, либо полностью формироваться вручную ответственными лицами на объекте (но это более трудоемко и менее привязано к объемам работ).</w:t>
      </w:r>
    </w:p>
    <w:p w14:paraId="0C480221" w14:textId="77777777" w:rsidR="00D5092B" w:rsidRPr="0048095A" w:rsidRDefault="00D5092B" w:rsidP="00D5092B">
      <w:pPr>
        <w:pStyle w:val="6"/>
        <w:numPr>
          <w:ilvl w:val="0"/>
          <w:numId w:val="0"/>
        </w:numPr>
        <w:spacing w:line="276" w:lineRule="auto"/>
        <w:ind w:firstLine="709"/>
        <w:rPr>
          <w:i/>
          <w:highlight w:val="yellow"/>
        </w:rPr>
      </w:pPr>
      <w:r w:rsidRPr="0048095A">
        <w:rPr>
          <w:i/>
          <w:highlight w:val="yellow"/>
        </w:rPr>
        <w:t xml:space="preserve">При автоматическом формировании заявок в ней должны отображаться объем вида работ, для выполнения которого требуется материал, из </w:t>
      </w:r>
      <w:proofErr w:type="gramStart"/>
      <w:r w:rsidRPr="0048095A">
        <w:rPr>
          <w:i/>
          <w:highlight w:val="yellow"/>
        </w:rPr>
        <w:t>плана  и</w:t>
      </w:r>
      <w:proofErr w:type="gramEnd"/>
      <w:r w:rsidRPr="0048095A">
        <w:rPr>
          <w:i/>
          <w:highlight w:val="yellow"/>
        </w:rPr>
        <w:t xml:space="preserve"> норма расхода из справочника.</w:t>
      </w:r>
    </w:p>
    <w:p w14:paraId="29745974" w14:textId="41865307" w:rsidR="00D5092B" w:rsidRDefault="00D5092B" w:rsidP="00D5092B">
      <w:pPr>
        <w:spacing w:line="276" w:lineRule="auto"/>
      </w:pPr>
      <w:r w:rsidRPr="0048095A">
        <w:rPr>
          <w:i/>
          <w:highlight w:val="yellow"/>
        </w:rPr>
        <w:t>Автоматически могут формироваться только заявки на основные материалы. Остальное — вручную.</w:t>
      </w:r>
    </w:p>
    <w:p w14:paraId="0AD2C9FB" w14:textId="0D4C9B13" w:rsidR="009E2EFE" w:rsidRPr="00367B7F" w:rsidRDefault="009E2EFE" w:rsidP="009E2EFE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 xml:space="preserve">Функция Ф.05.02 — редактирование графика поставки материалов </w:t>
      </w:r>
    </w:p>
    <w:p w14:paraId="539B5A14" w14:textId="77777777" w:rsidR="009E2EFE" w:rsidRDefault="009E2EFE" w:rsidP="009E2EFE">
      <w:pPr>
        <w:spacing w:line="276" w:lineRule="auto"/>
      </w:pPr>
      <w:r>
        <w:t>В системе должна быть реализована функция редактирования графика поставки материалов.</w:t>
      </w:r>
    </w:p>
    <w:p w14:paraId="09DB9E71" w14:textId="77777777" w:rsidR="009E2EFE" w:rsidRDefault="009E2EFE" w:rsidP="009E2EFE">
      <w:pPr>
        <w:spacing w:line="276" w:lineRule="auto"/>
      </w:pPr>
      <w:r w:rsidRPr="00F23E49">
        <w:rPr>
          <w:highlight w:val="yellow"/>
        </w:rPr>
        <w:t>Уточнить</w:t>
      </w:r>
      <w:r>
        <w:rPr>
          <w:highlight w:val="yellow"/>
        </w:rPr>
        <w:t xml:space="preserve"> после решения предыдущего вопроса по графику: какие элементы графика могут быть отредакти</w:t>
      </w:r>
      <w:r w:rsidRPr="00F23E49">
        <w:rPr>
          <w:highlight w:val="yellow"/>
        </w:rPr>
        <w:t>рованы, какие нет. На что будет влиять изменения графика поставки материалов?</w:t>
      </w:r>
    </w:p>
    <w:p w14:paraId="59FAA065" w14:textId="6400FFB1" w:rsidR="009E2EFE" w:rsidRDefault="009E2EFE" w:rsidP="009E2EFE">
      <w:pPr>
        <w:pStyle w:val="6"/>
        <w:numPr>
          <w:ilvl w:val="5"/>
          <w:numId w:val="22"/>
        </w:numPr>
        <w:spacing w:line="276" w:lineRule="auto"/>
      </w:pPr>
      <w:r>
        <w:t>Функция Ф.05.03 — экспорт графика поставки материалов</w:t>
      </w:r>
    </w:p>
    <w:p w14:paraId="7EE81BB4" w14:textId="77777777" w:rsidR="009E2EFE" w:rsidRPr="00563A5C" w:rsidRDefault="009E2EFE" w:rsidP="009E2EFE">
      <w:pPr>
        <w:spacing w:line="276" w:lineRule="auto"/>
      </w:pPr>
      <w:r>
        <w:t xml:space="preserve">В системе должна быть реализована функция экспорта графика поставки материалов в файл формата </w:t>
      </w:r>
      <w:r>
        <w:rPr>
          <w:lang w:val="en-US"/>
        </w:rPr>
        <w:t>XLS</w:t>
      </w:r>
      <w:r w:rsidRPr="00563A5C">
        <w:t xml:space="preserve"> </w:t>
      </w:r>
      <w:r>
        <w:t>(</w:t>
      </w:r>
      <w:r w:rsidRPr="00563A5C">
        <w:rPr>
          <w:i/>
          <w:lang w:val="en-US"/>
        </w:rPr>
        <w:t>Microsoft</w:t>
      </w:r>
      <w:r w:rsidRPr="00563A5C">
        <w:rPr>
          <w:i/>
        </w:rPr>
        <w:t xml:space="preserve"> </w:t>
      </w:r>
      <w:r w:rsidRPr="00563A5C">
        <w:rPr>
          <w:i/>
          <w:lang w:val="en-US"/>
        </w:rPr>
        <w:t>Excel</w:t>
      </w:r>
      <w:r w:rsidRPr="00563A5C">
        <w:t>)</w:t>
      </w:r>
      <w:r>
        <w:t>.</w:t>
      </w:r>
    </w:p>
    <w:p w14:paraId="4959FB1D" w14:textId="558E0C83" w:rsidR="009E2EFE" w:rsidRPr="00367B7F" w:rsidRDefault="009E2EFE" w:rsidP="009E2EFE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>Функция Ф.05.04 — формирование ежемесячного графика поставки материалов</w:t>
      </w:r>
    </w:p>
    <w:p w14:paraId="4A4DDF71" w14:textId="0983B456" w:rsidR="009E2EFE" w:rsidRDefault="009E2EFE" w:rsidP="009E2EFE">
      <w:pPr>
        <w:spacing w:line="276" w:lineRule="auto"/>
      </w:pPr>
      <w:r>
        <w:t xml:space="preserve">В системе должна быть реализована функция формирования ежемесячного графика поставки </w:t>
      </w:r>
      <w:r w:rsidRPr="004B10A7">
        <w:t>материалов</w:t>
      </w:r>
      <w:r w:rsidR="004B10A7" w:rsidRPr="004B10A7">
        <w:t xml:space="preserve"> на основании детального Графика производства работ.</w:t>
      </w:r>
    </w:p>
    <w:p w14:paraId="2881C9F2" w14:textId="49BFEF6A" w:rsidR="009E2EFE" w:rsidRPr="00367B7F" w:rsidRDefault="009E2EFE" w:rsidP="009E2EFE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>Функция Ф.05.05 — редактирование ежемесячного графика поставки материалов</w:t>
      </w:r>
    </w:p>
    <w:p w14:paraId="162CFEDE" w14:textId="77777777" w:rsidR="009E2EFE" w:rsidRDefault="009E2EFE" w:rsidP="009E2EFE">
      <w:pPr>
        <w:spacing w:line="276" w:lineRule="auto"/>
      </w:pPr>
      <w:r>
        <w:t>В системе должна быть реализована функция редактирования ежемесячного графика поставки материалов.</w:t>
      </w:r>
    </w:p>
    <w:p w14:paraId="4DD65B97" w14:textId="4E5B2499" w:rsidR="009E2EFE" w:rsidRDefault="009E2EFE" w:rsidP="009E2EFE">
      <w:pPr>
        <w:pStyle w:val="6"/>
        <w:numPr>
          <w:ilvl w:val="5"/>
          <w:numId w:val="22"/>
        </w:numPr>
        <w:spacing w:line="276" w:lineRule="auto"/>
      </w:pPr>
      <w:r>
        <w:lastRenderedPageBreak/>
        <w:t>Функция Ф.05.06 — экспорт ежемесячного графика поставки материалов</w:t>
      </w:r>
    </w:p>
    <w:p w14:paraId="33848D5E" w14:textId="77777777" w:rsidR="009E2EFE" w:rsidRPr="00563A5C" w:rsidRDefault="009E2EFE" w:rsidP="009E2EFE">
      <w:pPr>
        <w:spacing w:line="276" w:lineRule="auto"/>
      </w:pPr>
      <w:r>
        <w:t xml:space="preserve">В системе должна быть реализована функция экспорта ежемесячного графика поставки материалов в файл формата </w:t>
      </w:r>
      <w:r>
        <w:rPr>
          <w:lang w:val="en-US"/>
        </w:rPr>
        <w:t>XLS</w:t>
      </w:r>
      <w:r w:rsidRPr="00563A5C">
        <w:t xml:space="preserve"> </w:t>
      </w:r>
      <w:r>
        <w:t>(</w:t>
      </w:r>
      <w:r w:rsidRPr="00563A5C">
        <w:rPr>
          <w:i/>
          <w:lang w:val="en-US"/>
        </w:rPr>
        <w:t>Microsoft</w:t>
      </w:r>
      <w:r w:rsidRPr="00563A5C">
        <w:rPr>
          <w:i/>
        </w:rPr>
        <w:t xml:space="preserve"> </w:t>
      </w:r>
      <w:r w:rsidRPr="00563A5C">
        <w:rPr>
          <w:i/>
          <w:lang w:val="en-US"/>
        </w:rPr>
        <w:t>Excel</w:t>
      </w:r>
      <w:r w:rsidRPr="00563A5C">
        <w:t>)</w:t>
      </w:r>
      <w:r>
        <w:t>.</w:t>
      </w:r>
    </w:p>
    <w:p w14:paraId="11B85DB5" w14:textId="37EB2F2F" w:rsidR="00F23E49" w:rsidRPr="009E2EFE" w:rsidRDefault="00F23E49" w:rsidP="00777994">
      <w:pPr>
        <w:pStyle w:val="6"/>
        <w:numPr>
          <w:ilvl w:val="5"/>
          <w:numId w:val="22"/>
        </w:numPr>
        <w:spacing w:line="276" w:lineRule="auto"/>
        <w:rPr>
          <w:i/>
        </w:rPr>
      </w:pPr>
      <w:r w:rsidRPr="00F23E49">
        <w:t>Функция Ф</w:t>
      </w:r>
      <w:r>
        <w:t>.0</w:t>
      </w:r>
      <w:r w:rsidRPr="00F23E49">
        <w:t>5.</w:t>
      </w:r>
      <w:r>
        <w:t>0</w:t>
      </w:r>
      <w:r w:rsidR="009E2EFE">
        <w:t>7</w:t>
      </w:r>
      <w:r w:rsidRPr="00F23E49">
        <w:t xml:space="preserve"> — </w:t>
      </w:r>
      <w:r>
        <w:t xml:space="preserve">формирование </w:t>
      </w:r>
      <w:r w:rsidRPr="00F23E49">
        <w:t>ведомости материалов</w:t>
      </w:r>
    </w:p>
    <w:p w14:paraId="1997D01C" w14:textId="6BFD6D43" w:rsidR="009E2EFE" w:rsidRDefault="009E2EFE" w:rsidP="009E2EFE">
      <w:pPr>
        <w:spacing w:line="276" w:lineRule="auto"/>
      </w:pPr>
      <w:r>
        <w:t>В системе должна быть реализована функция редактирования</w:t>
      </w:r>
      <w:r w:rsidR="00D5092B">
        <w:t xml:space="preserve"> формирования ведомости материалов</w:t>
      </w:r>
      <w:r>
        <w:t>.</w:t>
      </w:r>
    </w:p>
    <w:p w14:paraId="310DA286" w14:textId="7EA288ED" w:rsidR="00B3351D" w:rsidRPr="00F23E49" w:rsidRDefault="00D4169C" w:rsidP="00777994">
      <w:pPr>
        <w:pStyle w:val="6"/>
        <w:numPr>
          <w:ilvl w:val="5"/>
          <w:numId w:val="22"/>
        </w:numPr>
        <w:spacing w:line="276" w:lineRule="auto"/>
        <w:rPr>
          <w:i/>
        </w:rPr>
      </w:pPr>
      <w:r w:rsidRPr="00F23E49">
        <w:t>Функция Ф</w:t>
      </w:r>
      <w:r w:rsidR="00F23E49">
        <w:t>.0</w:t>
      </w:r>
      <w:r w:rsidRPr="00F23E49">
        <w:t>5.</w:t>
      </w:r>
      <w:r w:rsidR="00F23E49">
        <w:t>0</w:t>
      </w:r>
      <w:r w:rsidR="009E2EFE">
        <w:t>8</w:t>
      </w:r>
      <w:r w:rsidRPr="00F23E49">
        <w:t xml:space="preserve"> — редактирование ведомости материалов</w:t>
      </w:r>
    </w:p>
    <w:p w14:paraId="310792D3" w14:textId="7320AED1" w:rsidR="00D4169C" w:rsidRDefault="00D4169C" w:rsidP="00B3351D">
      <w:pPr>
        <w:spacing w:line="276" w:lineRule="auto"/>
      </w:pPr>
      <w:r>
        <w:t>С</w:t>
      </w:r>
      <w:r w:rsidR="00563A5C">
        <w:t xml:space="preserve">истема должна позволять </w:t>
      </w:r>
      <w:r w:rsidR="00D60ACC">
        <w:t>редактировать</w:t>
      </w:r>
      <w:r w:rsidR="00563A5C">
        <w:t xml:space="preserve"> ведомость материалов по каждому подразделу (с возможностью разбиения по секциям). Под редактированием понимается возможность добавления, удаления, изменения позиций ведомости материалов.</w:t>
      </w:r>
    </w:p>
    <w:p w14:paraId="53437DBA" w14:textId="282EEFE6" w:rsidR="00563A5C" w:rsidRDefault="00563A5C" w:rsidP="00756FC7">
      <w:pPr>
        <w:spacing w:line="276" w:lineRule="auto"/>
      </w:pPr>
      <w:r>
        <w:t>В позиции ведомости материалов указывается:</w:t>
      </w:r>
    </w:p>
    <w:p w14:paraId="7B813DDB" w14:textId="027A2C94" w:rsidR="00563A5C" w:rsidRDefault="00563A5C" w:rsidP="00756FC7">
      <w:pPr>
        <w:pStyle w:val="-"/>
        <w:spacing w:line="276" w:lineRule="auto"/>
      </w:pPr>
      <w:r>
        <w:t>наименование материала;</w:t>
      </w:r>
    </w:p>
    <w:p w14:paraId="2BB60F6A" w14:textId="1CF220CE" w:rsidR="00563A5C" w:rsidRDefault="00563A5C" w:rsidP="00756FC7">
      <w:pPr>
        <w:pStyle w:val="-"/>
        <w:spacing w:line="276" w:lineRule="auto"/>
      </w:pPr>
      <w:r>
        <w:t>единица измерения материала;</w:t>
      </w:r>
    </w:p>
    <w:p w14:paraId="240CDFCA" w14:textId="4CF51D00" w:rsidR="00563A5C" w:rsidRDefault="00563A5C" w:rsidP="00756FC7">
      <w:pPr>
        <w:pStyle w:val="-"/>
        <w:spacing w:line="276" w:lineRule="auto"/>
      </w:pPr>
      <w:r>
        <w:t>плановая цена материала;</w:t>
      </w:r>
    </w:p>
    <w:p w14:paraId="0FE12FD8" w14:textId="12F6EC3A" w:rsidR="00563A5C" w:rsidRDefault="002506F0" w:rsidP="00756FC7">
      <w:pPr>
        <w:pStyle w:val="-"/>
        <w:spacing w:line="276" w:lineRule="auto"/>
      </w:pPr>
      <w:r>
        <w:t>количество материала по проекту;</w:t>
      </w:r>
    </w:p>
    <w:p w14:paraId="799CE480" w14:textId="115F69CF" w:rsidR="002506F0" w:rsidRPr="0065494F" w:rsidRDefault="002506F0" w:rsidP="00756FC7">
      <w:pPr>
        <w:pStyle w:val="-"/>
        <w:spacing w:line="276" w:lineRule="auto"/>
      </w:pPr>
      <w:r w:rsidRPr="0065494F">
        <w:t>к какой группе/подгруппе/виду относится</w:t>
      </w:r>
      <w:r w:rsidR="00860EF0" w:rsidRPr="0065494F">
        <w:t xml:space="preserve"> </w:t>
      </w:r>
      <w:r w:rsidR="0065494F" w:rsidRPr="0065494F">
        <w:t>материал</w:t>
      </w:r>
      <w:r w:rsidRPr="0065494F">
        <w:t>.</w:t>
      </w:r>
    </w:p>
    <w:p w14:paraId="30CD7497" w14:textId="61522E02" w:rsidR="00563A5C" w:rsidRDefault="00563A5C" w:rsidP="00756FC7">
      <w:pPr>
        <w:spacing w:line="276" w:lineRule="auto"/>
      </w:pPr>
      <w:r>
        <w:t>Дополнительно для каждой позиции ведомости должна выводит</w:t>
      </w:r>
      <w:r w:rsidR="00983487">
        <w:t>ь</w:t>
      </w:r>
      <w:r>
        <w:t>ся следующая информация:</w:t>
      </w:r>
    </w:p>
    <w:p w14:paraId="447762BA" w14:textId="77777777" w:rsidR="00563A5C" w:rsidRDefault="00563A5C" w:rsidP="00756FC7">
      <w:pPr>
        <w:pStyle w:val="-"/>
        <w:spacing w:line="276" w:lineRule="auto"/>
      </w:pPr>
      <w:r>
        <w:t>количество приобретенного материала на заданную дату;</w:t>
      </w:r>
    </w:p>
    <w:p w14:paraId="648F58DF" w14:textId="6A51562D" w:rsidR="002506F0" w:rsidRPr="0065494F" w:rsidRDefault="002506F0" w:rsidP="00756FC7">
      <w:pPr>
        <w:pStyle w:val="-"/>
        <w:spacing w:line="276" w:lineRule="auto"/>
      </w:pPr>
      <w:r w:rsidRPr="0065494F">
        <w:t>количество израсходованного материала за период;</w:t>
      </w:r>
    </w:p>
    <w:p w14:paraId="7266774B" w14:textId="3FA7C84E" w:rsidR="00563A5C" w:rsidRDefault="00563A5C" w:rsidP="00756FC7">
      <w:pPr>
        <w:pStyle w:val="-"/>
        <w:spacing w:line="276" w:lineRule="auto"/>
      </w:pPr>
      <w:r>
        <w:t>остаток материала;</w:t>
      </w:r>
    </w:p>
    <w:p w14:paraId="22BC2CC8" w14:textId="14ADCFE2" w:rsidR="00563A5C" w:rsidRDefault="00563A5C" w:rsidP="00756FC7">
      <w:pPr>
        <w:pStyle w:val="-"/>
        <w:spacing w:line="276" w:lineRule="auto"/>
      </w:pPr>
      <w:r>
        <w:t>количество приобретаемого материала по выбранным счетам;</w:t>
      </w:r>
    </w:p>
    <w:p w14:paraId="59686314" w14:textId="6B0CCDDE" w:rsidR="00563A5C" w:rsidRDefault="00563A5C" w:rsidP="00756FC7">
      <w:pPr>
        <w:pStyle w:val="-"/>
        <w:spacing w:line="276" w:lineRule="auto"/>
      </w:pPr>
      <w:r>
        <w:t>примечания.</w:t>
      </w:r>
    </w:p>
    <w:p w14:paraId="16FB2CE4" w14:textId="74772FF2" w:rsidR="00D4169C" w:rsidRDefault="00D4169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F23E49">
        <w:t>.0</w:t>
      </w:r>
      <w:r>
        <w:t>5.</w:t>
      </w:r>
      <w:r w:rsidR="00F23E49">
        <w:t>0</w:t>
      </w:r>
      <w:r w:rsidR="009E2EFE">
        <w:t>9</w:t>
      </w:r>
      <w:r>
        <w:t xml:space="preserve"> — импорт ведомости материалов</w:t>
      </w:r>
    </w:p>
    <w:p w14:paraId="43FE89D9" w14:textId="18CD8BA5" w:rsidR="00D4169C" w:rsidRDefault="00563A5C" w:rsidP="00756FC7">
      <w:pPr>
        <w:spacing w:line="276" w:lineRule="auto"/>
      </w:pPr>
      <w:r>
        <w:t>В системе должна быть реализована функци</w:t>
      </w:r>
      <w:r w:rsidR="009E2EFE">
        <w:t>и</w:t>
      </w:r>
      <w:r>
        <w:t xml:space="preserve"> импорта</w:t>
      </w:r>
      <w:r w:rsidR="009E2EFE">
        <w:t xml:space="preserve"> </w:t>
      </w:r>
      <w:r>
        <w:t xml:space="preserve">содержимого ведомости материалов из файла формата </w:t>
      </w:r>
      <w:r>
        <w:rPr>
          <w:lang w:val="en-US"/>
        </w:rPr>
        <w:t>XLS</w:t>
      </w:r>
      <w:r w:rsidRPr="00563A5C">
        <w:t xml:space="preserve"> </w:t>
      </w:r>
      <w:r>
        <w:t>(</w:t>
      </w:r>
      <w:r w:rsidRPr="00563A5C">
        <w:rPr>
          <w:i/>
          <w:lang w:val="en-US"/>
        </w:rPr>
        <w:t>Microsoft</w:t>
      </w:r>
      <w:r w:rsidRPr="00563A5C">
        <w:rPr>
          <w:i/>
        </w:rPr>
        <w:t xml:space="preserve"> </w:t>
      </w:r>
      <w:r w:rsidRPr="00563A5C">
        <w:rPr>
          <w:i/>
          <w:lang w:val="en-US"/>
        </w:rPr>
        <w:t>Excel</w:t>
      </w:r>
      <w:r w:rsidRPr="00563A5C">
        <w:t>)</w:t>
      </w:r>
      <w:r w:rsidR="008764FE">
        <w:t xml:space="preserve"> для выбранного подраздела работ по строительному объекту.</w:t>
      </w:r>
    </w:p>
    <w:p w14:paraId="48639CAF" w14:textId="49846C08" w:rsidR="00F23E49" w:rsidRDefault="00F23E49" w:rsidP="00777994">
      <w:pPr>
        <w:pStyle w:val="6"/>
        <w:numPr>
          <w:ilvl w:val="5"/>
          <w:numId w:val="22"/>
        </w:numPr>
        <w:spacing w:line="276" w:lineRule="auto"/>
      </w:pPr>
      <w:r>
        <w:t>Функция Ф.05.</w:t>
      </w:r>
      <w:r w:rsidR="009E2EFE">
        <w:t>1</w:t>
      </w:r>
      <w:r>
        <w:t>0 — экспорт ведомости материалов</w:t>
      </w:r>
    </w:p>
    <w:p w14:paraId="307ED452" w14:textId="49A686BB" w:rsidR="00F23E49" w:rsidRPr="00563A5C" w:rsidRDefault="00F23E49" w:rsidP="00F23E49">
      <w:pPr>
        <w:spacing w:line="276" w:lineRule="auto"/>
      </w:pPr>
      <w:r>
        <w:t xml:space="preserve">В системе должна быть реализована функция экспорта ведомости материалов в файл формата </w:t>
      </w:r>
      <w:r>
        <w:rPr>
          <w:lang w:val="en-US"/>
        </w:rPr>
        <w:t>XLS</w:t>
      </w:r>
      <w:r w:rsidRPr="00563A5C">
        <w:t xml:space="preserve"> </w:t>
      </w:r>
      <w:r>
        <w:t>(</w:t>
      </w:r>
      <w:r w:rsidRPr="00563A5C">
        <w:rPr>
          <w:i/>
          <w:lang w:val="en-US"/>
        </w:rPr>
        <w:t>Microsoft</w:t>
      </w:r>
      <w:r w:rsidRPr="00563A5C">
        <w:rPr>
          <w:i/>
        </w:rPr>
        <w:t xml:space="preserve"> </w:t>
      </w:r>
      <w:r w:rsidRPr="00563A5C">
        <w:rPr>
          <w:i/>
          <w:lang w:val="en-US"/>
        </w:rPr>
        <w:t>Excel</w:t>
      </w:r>
      <w:r w:rsidRPr="00563A5C">
        <w:t>)</w:t>
      </w:r>
      <w:r>
        <w:t xml:space="preserve"> для выбранного подраздела работ по строительному объекту.</w:t>
      </w:r>
    </w:p>
    <w:p w14:paraId="78A22F3E" w14:textId="53DC56A5" w:rsidR="008764FE" w:rsidRDefault="008764FE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F23E49">
        <w:t>.0</w:t>
      </w:r>
      <w:r>
        <w:t>5.</w:t>
      </w:r>
      <w:r w:rsidR="009E2EFE">
        <w:t>11</w:t>
      </w:r>
      <w:r>
        <w:t xml:space="preserve"> — уточнение позиции ведомости материалов</w:t>
      </w:r>
    </w:p>
    <w:p w14:paraId="3EB6748E" w14:textId="3C0F896C" w:rsidR="008764FE" w:rsidRDefault="008764FE" w:rsidP="00F23E49">
      <w:pPr>
        <w:spacing w:line="276" w:lineRule="auto"/>
      </w:pPr>
      <w:r>
        <w:t xml:space="preserve">В системе должна быть реализована функция уточнения позиции ведомости материалов. При уточнении позиции система должна позволять задавать вместо </w:t>
      </w:r>
      <w:r w:rsidR="00D60ACC">
        <w:lastRenderedPageBreak/>
        <w:t>обобщённого</w:t>
      </w:r>
      <w:r>
        <w:t xml:space="preserve"> наименования материала и </w:t>
      </w:r>
      <w:r w:rsidR="00D60ACC">
        <w:t>обобщённой</w:t>
      </w:r>
      <w:r w:rsidR="00F23E49">
        <w:t xml:space="preserve"> цены следующую информацию: </w:t>
      </w:r>
      <w:r>
        <w:t>наименования и цены нескольких материалов с указанием размеро</w:t>
      </w:r>
      <w:r w:rsidR="00F23E49">
        <w:t>в, марок, ГОСТов и т.д.</w:t>
      </w:r>
    </w:p>
    <w:p w14:paraId="4A7463EB" w14:textId="0F114F33" w:rsidR="008764FE" w:rsidRDefault="00F23E49" w:rsidP="00F23E49">
      <w:pPr>
        <w:spacing w:line="276" w:lineRule="auto"/>
      </w:pPr>
      <w:r>
        <w:t xml:space="preserve">Должны быть реализована возможность ручного ввода </w:t>
      </w:r>
      <w:r w:rsidR="008764FE">
        <w:t>списк</w:t>
      </w:r>
      <w:r>
        <w:t>а</w:t>
      </w:r>
      <w:r w:rsidR="008764FE">
        <w:t xml:space="preserve"> дополнительных материалов, не являющихся основными</w:t>
      </w:r>
      <w:r>
        <w:t>.</w:t>
      </w:r>
    </w:p>
    <w:p w14:paraId="317E6DE0" w14:textId="58A1138A" w:rsidR="008764FE" w:rsidRDefault="00F23E49" w:rsidP="00F23E49">
      <w:pPr>
        <w:spacing w:line="276" w:lineRule="auto"/>
      </w:pPr>
      <w:r>
        <w:t xml:space="preserve">Должны быть реализована возможность ввода </w:t>
      </w:r>
      <w:r w:rsidR="008764FE">
        <w:t>специальн</w:t>
      </w:r>
      <w:r>
        <w:t>ой</w:t>
      </w:r>
      <w:r w:rsidR="008764FE">
        <w:t xml:space="preserve"> групп</w:t>
      </w:r>
      <w:r>
        <w:t>ы («разное»),</w:t>
      </w:r>
      <w:r w:rsidR="008764FE">
        <w:t xml:space="preserve"> </w:t>
      </w:r>
      <w:r w:rsidR="00D60ACC">
        <w:t>включающую</w:t>
      </w:r>
      <w:r w:rsidR="008764FE">
        <w:t xml:space="preserve"> непредвиденные и прочие материальные расходы.</w:t>
      </w:r>
    </w:p>
    <w:p w14:paraId="244CF424" w14:textId="3DB152D4" w:rsidR="00D4169C" w:rsidRPr="00367B7F" w:rsidRDefault="00D4169C" w:rsidP="00777994">
      <w:pPr>
        <w:pStyle w:val="6"/>
        <w:numPr>
          <w:ilvl w:val="5"/>
          <w:numId w:val="22"/>
        </w:numPr>
        <w:spacing w:line="276" w:lineRule="auto"/>
        <w:rPr>
          <w:i/>
        </w:rPr>
      </w:pPr>
      <w:r>
        <w:t>Функция Ф</w:t>
      </w:r>
      <w:r w:rsidR="00FD669A">
        <w:t>.0</w:t>
      </w:r>
      <w:r>
        <w:t>5.</w:t>
      </w:r>
      <w:r w:rsidR="00FD669A">
        <w:t>12</w:t>
      </w:r>
      <w:r>
        <w:t xml:space="preserve"> — </w:t>
      </w:r>
      <w:r w:rsidR="008764FE">
        <w:t xml:space="preserve">ведение списка </w:t>
      </w:r>
      <w:r w:rsidR="008764FE" w:rsidRPr="004E46C8">
        <w:t>основных</w:t>
      </w:r>
      <w:r w:rsidRPr="004E46C8">
        <w:t xml:space="preserve"> материалов</w:t>
      </w:r>
      <w:r w:rsidR="00367B7F">
        <w:t xml:space="preserve"> </w:t>
      </w:r>
    </w:p>
    <w:p w14:paraId="53EC1E23" w14:textId="74AE9538" w:rsidR="00D4169C" w:rsidRDefault="008764FE" w:rsidP="00756FC7">
      <w:pPr>
        <w:spacing w:line="276" w:lineRule="auto"/>
      </w:pPr>
      <w:r>
        <w:t>В системе должна быть реализована функция, позволяющая для каждого материала из ведомости задать признак того, относится ли он к основным материалам по данному подразделу.</w:t>
      </w:r>
    </w:p>
    <w:p w14:paraId="689F8E4F" w14:textId="6ED2DD85" w:rsidR="008764FE" w:rsidRDefault="008764FE" w:rsidP="00756FC7">
      <w:pPr>
        <w:spacing w:line="276" w:lineRule="auto"/>
      </w:pPr>
      <w:r>
        <w:t>Должна быть реализована возможность использования признака основного материала как параметра отбора материалов при построении соответствующих отчетов.</w:t>
      </w:r>
    </w:p>
    <w:p w14:paraId="2E5BE962" w14:textId="5CE1713A" w:rsidR="00D4169C" w:rsidRPr="00D5092B" w:rsidRDefault="00D4169C" w:rsidP="00777994">
      <w:pPr>
        <w:pStyle w:val="6"/>
        <w:numPr>
          <w:ilvl w:val="5"/>
          <w:numId w:val="22"/>
        </w:numPr>
        <w:spacing w:line="276" w:lineRule="auto"/>
      </w:pPr>
      <w:r w:rsidRPr="00D5092B">
        <w:t>Функция Ф</w:t>
      </w:r>
      <w:r w:rsidR="00E17F36" w:rsidRPr="00D5092B">
        <w:t>.0</w:t>
      </w:r>
      <w:r w:rsidRPr="00D5092B">
        <w:t>5.</w:t>
      </w:r>
      <w:r w:rsidR="00D5092B" w:rsidRPr="00D5092B">
        <w:t>1</w:t>
      </w:r>
      <w:r w:rsidR="00E17F36" w:rsidRPr="00D5092B">
        <w:t>3</w:t>
      </w:r>
      <w:r w:rsidRPr="00D5092B">
        <w:t xml:space="preserve"> — учет поступления материалов</w:t>
      </w:r>
    </w:p>
    <w:p w14:paraId="6A5D89E1" w14:textId="5A57B599" w:rsidR="00AF5C43" w:rsidRDefault="00AF5C43" w:rsidP="00756FC7">
      <w:pPr>
        <w:spacing w:line="276" w:lineRule="auto"/>
      </w:pPr>
      <w:r w:rsidRPr="00D5092B">
        <w:t>В системе должна быть реализована</w:t>
      </w:r>
      <w:r>
        <w:t xml:space="preserve"> возможность учета поступления материалов по счетам на участки работ. Должны фиксироваться факты:</w:t>
      </w:r>
    </w:p>
    <w:p w14:paraId="77BFAC47" w14:textId="7264DBE6" w:rsidR="00D4169C" w:rsidRPr="00367B7F" w:rsidRDefault="004E46C8" w:rsidP="00756FC7">
      <w:pPr>
        <w:pStyle w:val="-"/>
        <w:spacing w:line="276" w:lineRule="auto"/>
        <w:rPr>
          <w:i/>
        </w:rPr>
      </w:pPr>
      <w:r>
        <w:t>поступления и регистрации счета от поставщика;</w:t>
      </w:r>
    </w:p>
    <w:p w14:paraId="71DE9E4C" w14:textId="6221339A" w:rsidR="00AF5C43" w:rsidRDefault="00BA7290" w:rsidP="002C5F90">
      <w:pPr>
        <w:pStyle w:val="-"/>
        <w:spacing w:line="276" w:lineRule="auto"/>
      </w:pPr>
      <w:r w:rsidRPr="004E46C8">
        <w:t xml:space="preserve">фактического </w:t>
      </w:r>
      <w:r w:rsidR="00AF5C43" w:rsidRPr="004E46C8">
        <w:t>поступления материалов</w:t>
      </w:r>
      <w:r w:rsidR="00F670CE" w:rsidRPr="004E46C8">
        <w:t xml:space="preserve"> на объект</w:t>
      </w:r>
      <w:r w:rsidR="00AF5C43" w:rsidRPr="004E46C8">
        <w:t>.</w:t>
      </w:r>
    </w:p>
    <w:p w14:paraId="484538FC" w14:textId="513B33D3" w:rsidR="00D4169C" w:rsidRDefault="00D4169C" w:rsidP="00777994">
      <w:pPr>
        <w:pStyle w:val="6"/>
        <w:numPr>
          <w:ilvl w:val="5"/>
          <w:numId w:val="22"/>
        </w:numPr>
        <w:spacing w:line="276" w:lineRule="auto"/>
      </w:pPr>
      <w:r>
        <w:t>Функция Ф</w:t>
      </w:r>
      <w:r w:rsidR="00E17F36">
        <w:t>.0</w:t>
      </w:r>
      <w:r>
        <w:t>5.</w:t>
      </w:r>
      <w:r w:rsidR="00D5092B">
        <w:t>1</w:t>
      </w:r>
      <w:r w:rsidR="00E17F36">
        <w:t>4</w:t>
      </w:r>
      <w:r>
        <w:t xml:space="preserve"> — учет расхода материалов на объекте</w:t>
      </w:r>
    </w:p>
    <w:p w14:paraId="47F35889" w14:textId="38CE69ED" w:rsidR="00D4169C" w:rsidRDefault="00AF5C43" w:rsidP="00756FC7">
      <w:pPr>
        <w:spacing w:line="276" w:lineRule="auto"/>
      </w:pPr>
      <w:r>
        <w:t>В системе должна быть реализована возможность учета фактического расхода материалов при проведении строительных работ.</w:t>
      </w:r>
    </w:p>
    <w:p w14:paraId="61C275AD" w14:textId="76C4F427" w:rsidR="00AF5C43" w:rsidRPr="00D5092B" w:rsidRDefault="00AF5C43" w:rsidP="00756FC7">
      <w:pPr>
        <w:spacing w:line="276" w:lineRule="auto"/>
      </w:pPr>
      <w:r w:rsidRPr="00D5092B">
        <w:t xml:space="preserve">Место проведения работ должно указываться </w:t>
      </w:r>
      <w:r w:rsidR="00BF3D08" w:rsidRPr="00D5092B">
        <w:t xml:space="preserve">(по возможности) </w:t>
      </w:r>
      <w:r w:rsidRPr="00D5092B">
        <w:t>с точностью до помещения/системы.</w:t>
      </w:r>
    </w:p>
    <w:p w14:paraId="1AC9B1EB" w14:textId="1DBAB0A1" w:rsidR="005C0BD8" w:rsidRPr="00D5092B" w:rsidRDefault="005C0BD8" w:rsidP="00756FC7">
      <w:pPr>
        <w:spacing w:line="276" w:lineRule="auto"/>
      </w:pPr>
      <w:r w:rsidRPr="00D5092B">
        <w:t>4.1.5.7</w:t>
      </w:r>
      <w:r w:rsidR="000171E4" w:rsidRPr="00D5092B">
        <w:t xml:space="preserve"> Функция Ф</w:t>
      </w:r>
      <w:r w:rsidR="00E17F36" w:rsidRPr="00D5092B">
        <w:t>.0</w:t>
      </w:r>
      <w:r w:rsidR="000171E4" w:rsidRPr="00D5092B">
        <w:t>5.</w:t>
      </w:r>
      <w:r w:rsidR="00D5092B">
        <w:t>1</w:t>
      </w:r>
      <w:r w:rsidR="00E17F36" w:rsidRPr="00D5092B">
        <w:t>5</w:t>
      </w:r>
      <w:r w:rsidR="000171E4" w:rsidRPr="00D5092B">
        <w:t xml:space="preserve"> </w:t>
      </w:r>
      <w:r w:rsidR="00E17F36" w:rsidRPr="00D5092B">
        <w:t>—</w:t>
      </w:r>
      <w:r w:rsidR="000171E4" w:rsidRPr="00D5092B">
        <w:t xml:space="preserve"> учет перемещения материалов между объектами строительства</w:t>
      </w:r>
    </w:p>
    <w:p w14:paraId="0413F4C5" w14:textId="23E0E887" w:rsidR="000171E4" w:rsidRDefault="00E33803" w:rsidP="00756FC7">
      <w:pPr>
        <w:spacing w:line="276" w:lineRule="auto"/>
      </w:pPr>
      <w:r w:rsidRPr="00D5092B">
        <w:t>В системе должна быть реализована возможность учета перемещения материалов с объекта на объект и учета выбытия материала с объекта по иным причинам.</w:t>
      </w:r>
    </w:p>
    <w:p w14:paraId="42ABB4AE" w14:textId="6B4BC22F" w:rsidR="00E17F36" w:rsidRDefault="00D5092B" w:rsidP="00E17F36">
      <w:pPr>
        <w:pStyle w:val="6"/>
        <w:numPr>
          <w:ilvl w:val="0"/>
          <w:numId w:val="0"/>
        </w:numPr>
        <w:spacing w:line="276" w:lineRule="auto"/>
        <w:ind w:left="709"/>
      </w:pPr>
      <w:r>
        <w:t>4.1.5.9 Функция Ф.05.1</w:t>
      </w:r>
      <w:r w:rsidR="00E17F36">
        <w:t xml:space="preserve">6 — формирование ведомости </w:t>
      </w:r>
      <w:r w:rsidR="00E17F36">
        <w:rPr>
          <w:lang w:val="en-US"/>
        </w:rPr>
        <w:t>M</w:t>
      </w:r>
      <w:r w:rsidR="00E17F36" w:rsidRPr="00563A5C">
        <w:t>-29</w:t>
      </w:r>
    </w:p>
    <w:p w14:paraId="7132A61C" w14:textId="3D5E6DAF" w:rsidR="00D4169C" w:rsidRDefault="00F9172E" w:rsidP="00756FC7">
      <w:pPr>
        <w:spacing w:line="276" w:lineRule="auto"/>
      </w:pPr>
      <w:r>
        <w:t xml:space="preserve">В системе должна быть реализована возможность </w:t>
      </w:r>
      <w:r w:rsidR="00475B6F">
        <w:t>формирования</w:t>
      </w:r>
      <w:r>
        <w:t xml:space="preserve"> ведомости по форме М-29 за период с приложением справки о выполненных работах.</w:t>
      </w:r>
    </w:p>
    <w:p w14:paraId="4D225F4C" w14:textId="30C96A48" w:rsidR="00E17F36" w:rsidRDefault="00E17F36" w:rsidP="00777994">
      <w:pPr>
        <w:pStyle w:val="6"/>
        <w:numPr>
          <w:ilvl w:val="5"/>
          <w:numId w:val="22"/>
        </w:numPr>
        <w:spacing w:line="276" w:lineRule="auto"/>
      </w:pPr>
      <w:r>
        <w:t>4.1.5.9 Функции построения отчетов для учета материалов (Ф.05.</w:t>
      </w:r>
      <w:r w:rsidR="00D5092B">
        <w:t>1</w:t>
      </w:r>
      <w:r>
        <w:t>7 — Ф.05.34)</w:t>
      </w:r>
    </w:p>
    <w:p w14:paraId="3AAED401" w14:textId="77777777" w:rsidR="00E17F36" w:rsidRDefault="00E17F36" w:rsidP="00E17F36">
      <w:pPr>
        <w:spacing w:line="276" w:lineRule="auto"/>
      </w:pPr>
      <w:r>
        <w:t>Система должна позволять формировать следующие отчеты:</w:t>
      </w:r>
    </w:p>
    <w:p w14:paraId="60080BB2" w14:textId="0C9DD699" w:rsidR="00E17F36" w:rsidRDefault="00E17F36" w:rsidP="00E17F36">
      <w:pPr>
        <w:pStyle w:val="-"/>
        <w:numPr>
          <w:ilvl w:val="0"/>
          <w:numId w:val="2"/>
        </w:numPr>
        <w:spacing w:line="276" w:lineRule="auto"/>
      </w:pPr>
      <w:r>
        <w:t>Ф.05.</w:t>
      </w:r>
      <w:r w:rsidR="00D5092B">
        <w:t>1</w:t>
      </w:r>
      <w:r>
        <w:t>7 —</w:t>
      </w:r>
      <w:r w:rsidR="00940CC5" w:rsidRPr="00940CC5">
        <w:t xml:space="preserve"> </w:t>
      </w:r>
      <w:r w:rsidR="00940CC5">
        <w:t xml:space="preserve">ведомость материалов </w:t>
      </w:r>
      <w:r w:rsidR="00940CC5" w:rsidRPr="004E46C8">
        <w:t>по разделам и подразделам (Рисунок Б.11)</w:t>
      </w:r>
      <w:r w:rsidRPr="007E21C6">
        <w:t>;</w:t>
      </w:r>
    </w:p>
    <w:p w14:paraId="5BFE6DF0" w14:textId="5847C5D6" w:rsidR="00E17F36" w:rsidRDefault="00E17F36" w:rsidP="00E17F36">
      <w:pPr>
        <w:pStyle w:val="-"/>
        <w:numPr>
          <w:ilvl w:val="0"/>
          <w:numId w:val="2"/>
        </w:numPr>
        <w:spacing w:line="276" w:lineRule="auto"/>
      </w:pPr>
      <w:r>
        <w:lastRenderedPageBreak/>
        <w:t>Ф.05.</w:t>
      </w:r>
      <w:r w:rsidR="00D5092B">
        <w:t>1</w:t>
      </w:r>
      <w:r>
        <w:t>8 —</w:t>
      </w:r>
      <w:r w:rsidR="00940CC5" w:rsidRPr="00940CC5">
        <w:t xml:space="preserve"> </w:t>
      </w:r>
      <w:r w:rsidR="00940CC5">
        <w:t>г</w:t>
      </w:r>
      <w:r w:rsidR="00940CC5" w:rsidRPr="004E46C8">
        <w:t>рафик поставки материалов по разделам и подразделам (Рисунок Б.23)</w:t>
      </w:r>
      <w:r w:rsidRPr="007E21C6">
        <w:t>;</w:t>
      </w:r>
    </w:p>
    <w:p w14:paraId="202333AC" w14:textId="712EE31D" w:rsidR="00E17F36" w:rsidRDefault="00E17F36" w:rsidP="00E17F36">
      <w:pPr>
        <w:pStyle w:val="-"/>
        <w:numPr>
          <w:ilvl w:val="0"/>
          <w:numId w:val="2"/>
        </w:numPr>
        <w:spacing w:line="276" w:lineRule="auto"/>
      </w:pPr>
      <w:r>
        <w:t>Ф.05.</w:t>
      </w:r>
      <w:r w:rsidR="00D5092B">
        <w:t>1</w:t>
      </w:r>
      <w:r>
        <w:t>9 —</w:t>
      </w:r>
      <w:r w:rsidR="00210A2A" w:rsidRPr="00210A2A">
        <w:t xml:space="preserve"> </w:t>
      </w:r>
      <w:r w:rsidR="00210A2A">
        <w:t>г</w:t>
      </w:r>
      <w:r w:rsidR="00210A2A" w:rsidRPr="004E46C8">
        <w:t xml:space="preserve">рафик поставки материалов по разделам и подразделам нарастающим итогом за заданный период (Рисунок </w:t>
      </w:r>
      <w:r w:rsidR="00210A2A" w:rsidRPr="00CF54C4">
        <w:rPr>
          <w:highlight w:val="red"/>
        </w:rPr>
        <w:t>Б.24</w:t>
      </w:r>
      <w:r w:rsidR="00210A2A" w:rsidRPr="004E46C8">
        <w:t>)</w:t>
      </w:r>
      <w:r w:rsidRPr="007E21C6">
        <w:t>;</w:t>
      </w:r>
    </w:p>
    <w:p w14:paraId="018216C5" w14:textId="57612BDC" w:rsidR="00E17F36" w:rsidRDefault="00D5092B" w:rsidP="00E17F36">
      <w:pPr>
        <w:pStyle w:val="-"/>
        <w:numPr>
          <w:ilvl w:val="0"/>
          <w:numId w:val="2"/>
        </w:numPr>
        <w:spacing w:line="276" w:lineRule="auto"/>
      </w:pPr>
      <w:r>
        <w:t>Ф.05.2</w:t>
      </w:r>
      <w:r w:rsidR="00E17F36">
        <w:t>0 —</w:t>
      </w:r>
      <w:r w:rsidR="00210A2A">
        <w:t xml:space="preserve"> доля материалов в разрезе участка работ</w:t>
      </w:r>
      <w:r w:rsidR="00210A2A" w:rsidRPr="007E21C6">
        <w:t xml:space="preserve"> </w:t>
      </w:r>
      <w:r w:rsidR="00210A2A">
        <w:t>(</w:t>
      </w:r>
      <w:r w:rsidR="00210A2A" w:rsidRPr="00CF54C4">
        <w:rPr>
          <w:highlight w:val="red"/>
        </w:rPr>
        <w:t>Рисунок Б.25</w:t>
      </w:r>
      <w:r w:rsidR="00210A2A">
        <w:t>)</w:t>
      </w:r>
      <w:r w:rsidR="00E17F36" w:rsidRPr="007E21C6">
        <w:t>;</w:t>
      </w:r>
    </w:p>
    <w:p w14:paraId="4D6E7DC2" w14:textId="0F89E89C" w:rsidR="00210A2A" w:rsidRPr="002B08EA" w:rsidRDefault="00E17F36" w:rsidP="00210A2A">
      <w:pPr>
        <w:pStyle w:val="-"/>
      </w:pPr>
      <w:r w:rsidRPr="002B08EA">
        <w:t>Ф.05.</w:t>
      </w:r>
      <w:r w:rsidR="00D5092B" w:rsidRPr="002B08EA">
        <w:t>2</w:t>
      </w:r>
      <w:r w:rsidRPr="002B08EA">
        <w:t>1 —</w:t>
      </w:r>
      <w:r w:rsidR="00210A2A" w:rsidRPr="002B08EA">
        <w:t>расход материалов по видам работ и местам (системам, секциям и т.д.);</w:t>
      </w:r>
    </w:p>
    <w:p w14:paraId="7454B3A0" w14:textId="1DC17CAB" w:rsidR="00210A2A" w:rsidRPr="002B08EA" w:rsidRDefault="00E17F36" w:rsidP="00210A2A">
      <w:pPr>
        <w:pStyle w:val="-"/>
      </w:pPr>
      <w:r w:rsidRPr="002B08EA">
        <w:t>Ф.05.</w:t>
      </w:r>
      <w:r w:rsidR="00D5092B" w:rsidRPr="002B08EA">
        <w:t>2</w:t>
      </w:r>
      <w:r w:rsidRPr="002B08EA">
        <w:t>2 —</w:t>
      </w:r>
      <w:r w:rsidR="00210A2A" w:rsidRPr="002B08EA">
        <w:t xml:space="preserve"> формирование отчета "Остатки ТМЦ на складах";</w:t>
      </w:r>
    </w:p>
    <w:p w14:paraId="3E4C936E" w14:textId="6689CC32" w:rsidR="00210A2A" w:rsidRPr="002B08EA" w:rsidRDefault="00E17F36" w:rsidP="00210A2A">
      <w:pPr>
        <w:pStyle w:val="-"/>
      </w:pPr>
      <w:r w:rsidRPr="002B08EA">
        <w:t>Ф.05.</w:t>
      </w:r>
      <w:r w:rsidR="00D5092B" w:rsidRPr="002B08EA">
        <w:t>2</w:t>
      </w:r>
      <w:r w:rsidRPr="002B08EA">
        <w:t>3 —</w:t>
      </w:r>
      <w:r w:rsidR="00210A2A" w:rsidRPr="002B08EA">
        <w:t xml:space="preserve"> формирование Журнала прихода ТМЦ на объект строительства;</w:t>
      </w:r>
    </w:p>
    <w:p w14:paraId="6EFF6EBF" w14:textId="5E5922C6" w:rsidR="00D5092B" w:rsidRPr="002B08EA" w:rsidRDefault="00D5092B" w:rsidP="00210A2A">
      <w:pPr>
        <w:pStyle w:val="-"/>
      </w:pPr>
      <w:r w:rsidRPr="002B08EA">
        <w:t xml:space="preserve">Ф.05.24 — </w:t>
      </w:r>
      <w:r w:rsidR="002B08EA" w:rsidRPr="002B08EA">
        <w:t>формирование отчета «Д</w:t>
      </w:r>
      <w:r w:rsidRPr="002B08EA">
        <w:t>вижение материалов</w:t>
      </w:r>
      <w:r w:rsidR="002B08EA" w:rsidRPr="002B08EA">
        <w:t xml:space="preserve"> на складах»</w:t>
      </w:r>
      <w:r w:rsidRPr="002B08EA">
        <w:t>;</w:t>
      </w:r>
    </w:p>
    <w:p w14:paraId="4ACC714B" w14:textId="0FD8108B" w:rsidR="00E17F36" w:rsidRPr="002B08EA" w:rsidRDefault="00E17F36" w:rsidP="003D4FFC">
      <w:pPr>
        <w:pStyle w:val="-"/>
        <w:numPr>
          <w:ilvl w:val="0"/>
          <w:numId w:val="2"/>
        </w:numPr>
        <w:spacing w:line="276" w:lineRule="auto"/>
      </w:pPr>
      <w:r w:rsidRPr="002B08EA">
        <w:t>Ф.05.</w:t>
      </w:r>
      <w:r w:rsidR="00D5092B" w:rsidRPr="002B08EA">
        <w:t>25</w:t>
      </w:r>
      <w:r w:rsidRPr="002B08EA">
        <w:t xml:space="preserve"> —</w:t>
      </w:r>
      <w:r w:rsidR="00210A2A" w:rsidRPr="002B08EA">
        <w:t xml:space="preserve"> формирование и выгрузка в 1С ТОРГ-12</w:t>
      </w:r>
      <w:r w:rsidRPr="002B08EA">
        <w:t>;</w:t>
      </w:r>
    </w:p>
    <w:p w14:paraId="576C9883" w14:textId="77777777" w:rsidR="00295FB5" w:rsidRPr="00295FB5" w:rsidRDefault="00295FB5" w:rsidP="00756FC7">
      <w:pPr>
        <w:spacing w:line="276" w:lineRule="auto"/>
        <w:rPr>
          <w:b/>
        </w:rPr>
      </w:pPr>
    </w:p>
    <w:p w14:paraId="3C787F58" w14:textId="0B47C508" w:rsidR="0022703D" w:rsidRPr="002B08EA" w:rsidRDefault="00C61924" w:rsidP="00756FC7">
      <w:pPr>
        <w:pStyle w:val="5"/>
        <w:spacing w:before="0" w:after="0" w:line="276" w:lineRule="auto"/>
        <w:rPr>
          <w:highlight w:val="yellow"/>
        </w:rPr>
      </w:pPr>
      <w:bookmarkStart w:id="36" w:name="_Toc470600361"/>
      <w:r w:rsidRPr="002B08EA">
        <w:rPr>
          <w:highlight w:val="yellow"/>
        </w:rPr>
        <w:t xml:space="preserve">Учет </w:t>
      </w:r>
      <w:r w:rsidR="002B08EA" w:rsidRPr="002B08EA">
        <w:rPr>
          <w:highlight w:val="yellow"/>
        </w:rPr>
        <w:t xml:space="preserve">прочих </w:t>
      </w:r>
      <w:r w:rsidRPr="002B08EA">
        <w:rPr>
          <w:highlight w:val="yellow"/>
        </w:rPr>
        <w:t>затрат (Ф.06)</w:t>
      </w:r>
      <w:bookmarkEnd w:id="36"/>
    </w:p>
    <w:p w14:paraId="4ACF8327" w14:textId="5B5E859E" w:rsidR="007144C7" w:rsidRPr="002B08EA" w:rsidRDefault="007144C7" w:rsidP="00756FC7">
      <w:pPr>
        <w:spacing w:line="276" w:lineRule="auto"/>
      </w:pPr>
      <w:r w:rsidRPr="002B08EA">
        <w:t>Система должна выполнять следующие функции</w:t>
      </w:r>
      <w:r w:rsidR="00C61924" w:rsidRPr="002B08EA">
        <w:t xml:space="preserve"> для учета </w:t>
      </w:r>
      <w:r w:rsidR="002B08EA" w:rsidRPr="002B08EA">
        <w:t xml:space="preserve">прочих </w:t>
      </w:r>
      <w:r w:rsidR="00C61924" w:rsidRPr="002B08EA">
        <w:t>затрат</w:t>
      </w:r>
      <w:r w:rsidRPr="002B08EA">
        <w:t>:</w:t>
      </w:r>
    </w:p>
    <w:p w14:paraId="505CEE29" w14:textId="77777777" w:rsidR="002B08EA" w:rsidRPr="002B08EA" w:rsidRDefault="002B08EA" w:rsidP="002B08EA">
      <w:pPr>
        <w:spacing w:line="276" w:lineRule="auto"/>
      </w:pPr>
      <w:r w:rsidRPr="002B08EA">
        <w:t>— учет накладных расходов;</w:t>
      </w:r>
    </w:p>
    <w:p w14:paraId="7BF891DA" w14:textId="77777777" w:rsidR="002B08EA" w:rsidRPr="002B08EA" w:rsidRDefault="002B08EA" w:rsidP="002B08EA">
      <w:pPr>
        <w:spacing w:line="276" w:lineRule="auto"/>
      </w:pPr>
      <w:r w:rsidRPr="002B08EA">
        <w:t>— учет расходов на организацию строительства;</w:t>
      </w:r>
    </w:p>
    <w:p w14:paraId="3295BE31" w14:textId="316C740C" w:rsidR="00C61924" w:rsidRPr="002B08EA" w:rsidRDefault="00C61924" w:rsidP="00C61924">
      <w:pPr>
        <w:spacing w:line="276" w:lineRule="auto"/>
      </w:pPr>
      <w:r w:rsidRPr="002B08EA">
        <w:t xml:space="preserve">— учет затрат </w:t>
      </w:r>
      <w:r w:rsidRPr="004B10A7">
        <w:t xml:space="preserve">на </w:t>
      </w:r>
      <w:r w:rsidR="00C81E03" w:rsidRPr="004B10A7">
        <w:t>оборудование</w:t>
      </w:r>
      <w:r w:rsidR="00C81E03">
        <w:t xml:space="preserve"> и </w:t>
      </w:r>
      <w:r w:rsidRPr="002B08EA">
        <w:t>инструмент</w:t>
      </w:r>
      <w:r w:rsidR="002B08EA" w:rsidRPr="002B08EA">
        <w:t>.</w:t>
      </w:r>
    </w:p>
    <w:p w14:paraId="5CB3A70A" w14:textId="31D901AC" w:rsidR="002B08EA" w:rsidRPr="004B10A7" w:rsidRDefault="004B10A7" w:rsidP="002B08EA">
      <w:pPr>
        <w:spacing w:line="276" w:lineRule="auto"/>
      </w:pPr>
      <w:r w:rsidRPr="004B10A7">
        <w:t>Прочие затраты должны вводиться в ежедневном отчете.</w:t>
      </w:r>
    </w:p>
    <w:p w14:paraId="64309419" w14:textId="77777777" w:rsidR="002B08EA" w:rsidRPr="00C61924" w:rsidRDefault="002B08EA" w:rsidP="002B08EA">
      <w:pPr>
        <w:spacing w:line="276" w:lineRule="auto"/>
        <w:rPr>
          <w:highlight w:val="yellow"/>
        </w:rPr>
      </w:pPr>
    </w:p>
    <w:p w14:paraId="1DA5295D" w14:textId="111F1F70" w:rsidR="002B08EA" w:rsidRPr="006A4187" w:rsidRDefault="002B08EA" w:rsidP="002B08EA">
      <w:pPr>
        <w:pStyle w:val="5"/>
        <w:spacing w:before="0" w:after="0" w:line="276" w:lineRule="auto"/>
        <w:rPr>
          <w:highlight w:val="red"/>
        </w:rPr>
      </w:pPr>
      <w:r w:rsidRPr="006A4187">
        <w:rPr>
          <w:highlight w:val="red"/>
        </w:rPr>
        <w:t>Учет затрат на машины и оборудование (Ф.</w:t>
      </w:r>
      <w:r w:rsidR="00B90836" w:rsidRPr="006A4187">
        <w:rPr>
          <w:highlight w:val="red"/>
        </w:rPr>
        <w:t>07</w:t>
      </w:r>
      <w:r w:rsidRPr="006A4187">
        <w:rPr>
          <w:highlight w:val="red"/>
        </w:rPr>
        <w:t>)</w:t>
      </w:r>
    </w:p>
    <w:p w14:paraId="0A91474B" w14:textId="77777777" w:rsidR="002B08EA" w:rsidRDefault="002B08EA" w:rsidP="002B08EA">
      <w:pPr>
        <w:spacing w:line="276" w:lineRule="auto"/>
        <w:rPr>
          <w:highlight w:val="yellow"/>
        </w:rPr>
      </w:pPr>
      <w:r w:rsidRPr="00C61924">
        <w:rPr>
          <w:highlight w:val="yellow"/>
        </w:rPr>
        <w:t>Надо определить, какие нужны отчеты для этой функции.</w:t>
      </w:r>
      <w:r>
        <w:t xml:space="preserve"> </w:t>
      </w:r>
      <w:r w:rsidRPr="00C61924">
        <w:rPr>
          <w:highlight w:val="yellow"/>
        </w:rPr>
        <w:t>Надо определить, как будет происходить учет затрат? (Какие документы, кто создает, кто использует, кто модифицирует)</w:t>
      </w:r>
    </w:p>
    <w:p w14:paraId="5BF1E407" w14:textId="77777777" w:rsidR="00B90836" w:rsidRDefault="00B90836" w:rsidP="002B08EA">
      <w:pPr>
        <w:spacing w:line="276" w:lineRule="auto"/>
        <w:rPr>
          <w:highlight w:val="yellow"/>
        </w:rPr>
      </w:pPr>
    </w:p>
    <w:p w14:paraId="7E7A5614" w14:textId="20AE5B51" w:rsidR="00C61924" w:rsidRPr="004B10A7" w:rsidRDefault="00C61924" w:rsidP="00C61924">
      <w:pPr>
        <w:pStyle w:val="5"/>
        <w:spacing w:before="0" w:after="0" w:line="276" w:lineRule="auto"/>
      </w:pPr>
      <w:r w:rsidRPr="004B10A7">
        <w:t>Учет заработной платы (Ф.</w:t>
      </w:r>
      <w:r w:rsidR="00B90836" w:rsidRPr="004B10A7">
        <w:t>08</w:t>
      </w:r>
      <w:r w:rsidRPr="004B10A7">
        <w:t>)</w:t>
      </w:r>
    </w:p>
    <w:p w14:paraId="3645336E" w14:textId="74EB7D86" w:rsidR="00C61924" w:rsidRPr="008C7D38" w:rsidRDefault="00C61924" w:rsidP="00C61924">
      <w:pPr>
        <w:spacing w:line="276" w:lineRule="auto"/>
        <w:rPr>
          <w:highlight w:val="cyan"/>
        </w:rPr>
      </w:pPr>
      <w:r w:rsidRPr="008C7D38">
        <w:rPr>
          <w:highlight w:val="cyan"/>
        </w:rPr>
        <w:t>Система должна выполнять следующие функции для учета заработной платы:</w:t>
      </w:r>
    </w:p>
    <w:p w14:paraId="30E9CDE0" w14:textId="57155448" w:rsidR="00104710" w:rsidRPr="008C7D38" w:rsidRDefault="00104710" w:rsidP="00104710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 w:rsidR="008C7D38" w:rsidRPr="008C7D38">
        <w:rPr>
          <w:highlight w:val="cyan"/>
        </w:rPr>
        <w:t>1</w:t>
      </w:r>
      <w:r w:rsidRPr="008C7D38">
        <w:rPr>
          <w:highlight w:val="cyan"/>
        </w:rPr>
        <w:t xml:space="preserve"> — ввод нормативных расценок по видам работ</w:t>
      </w:r>
    </w:p>
    <w:p w14:paraId="148BD681" w14:textId="2386E290" w:rsidR="00104710" w:rsidRPr="008C7D38" w:rsidRDefault="00104710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В системе должна быть реализована возможность ведения справочника нормативных расценок по видам работ (</w:t>
      </w:r>
      <w:r w:rsidR="008C7D38" w:rsidRPr="008C7D38">
        <w:rPr>
          <w:highlight w:val="cyan"/>
        </w:rPr>
        <w:fldChar w:fldCharType="begin"/>
      </w:r>
      <w:r w:rsidR="008C7D38" w:rsidRPr="008C7D38">
        <w:rPr>
          <w:highlight w:val="cyan"/>
        </w:rPr>
        <w:instrText xml:space="preserve"> REF _Ref481050224 \h </w:instrText>
      </w:r>
      <w:r w:rsidR="008C7D38">
        <w:rPr>
          <w:highlight w:val="cyan"/>
        </w:rPr>
        <w:instrText xml:space="preserve"> \* MERGEFORMAT </w:instrText>
      </w:r>
      <w:r w:rsidR="008C7D38" w:rsidRPr="008C7D38">
        <w:rPr>
          <w:highlight w:val="cyan"/>
        </w:rPr>
      </w:r>
      <w:r w:rsidR="008C7D38" w:rsidRPr="008C7D38">
        <w:rPr>
          <w:highlight w:val="cyan"/>
        </w:rPr>
        <w:fldChar w:fldCharType="separate"/>
      </w:r>
      <w:r w:rsidR="008C7D38" w:rsidRPr="008C7D38">
        <w:rPr>
          <w:highlight w:val="cyan"/>
        </w:rPr>
        <w:t xml:space="preserve">Рисунок </w:t>
      </w:r>
      <w:r w:rsidR="008C7D38" w:rsidRPr="008C7D38">
        <w:rPr>
          <w:noProof/>
          <w:highlight w:val="cyan"/>
        </w:rPr>
        <w:t>4</w:t>
      </w:r>
      <w:r w:rsidR="008C7D38" w:rsidRPr="008C7D38">
        <w:rPr>
          <w:highlight w:val="cyan"/>
        </w:rPr>
        <w:t>.</w:t>
      </w:r>
      <w:r w:rsidR="008C7D38" w:rsidRPr="008C7D38">
        <w:rPr>
          <w:noProof/>
          <w:highlight w:val="cyan"/>
        </w:rPr>
        <w:t>10</w:t>
      </w:r>
      <w:r w:rsidR="008C7D38" w:rsidRPr="008C7D38">
        <w:rPr>
          <w:highlight w:val="cyan"/>
        </w:rPr>
        <w:fldChar w:fldCharType="end"/>
      </w:r>
      <w:r w:rsidRPr="008C7D38">
        <w:rPr>
          <w:highlight w:val="cyan"/>
        </w:rPr>
        <w:t>). Для каждого вида работ задается:</w:t>
      </w:r>
    </w:p>
    <w:p w14:paraId="59978EB5" w14:textId="7777777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наименование работы;</w:t>
      </w:r>
    </w:p>
    <w:p w14:paraId="16764041" w14:textId="7777777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состав работы;</w:t>
      </w:r>
    </w:p>
    <w:p w14:paraId="78ECFBD1" w14:textId="7777777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единица измерения объема работ;</w:t>
      </w:r>
    </w:p>
    <w:p w14:paraId="7D0CFBDC" w14:textId="7777777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lastRenderedPageBreak/>
        <w:t>объем работ;</w:t>
      </w:r>
    </w:p>
    <w:p w14:paraId="0B91677A" w14:textId="77777777" w:rsidR="00104710" w:rsidRDefault="00104710" w:rsidP="00104710">
      <w:pPr>
        <w:pStyle w:val="-"/>
        <w:spacing w:line="276" w:lineRule="auto"/>
      </w:pPr>
      <w:r w:rsidRPr="008C7D38">
        <w:rPr>
          <w:highlight w:val="cyan"/>
        </w:rPr>
        <w:t>нормативные показатели</w:t>
      </w:r>
      <w:r>
        <w:t xml:space="preserve"> (</w:t>
      </w:r>
      <w:r w:rsidRPr="008C7D38">
        <w:rPr>
          <w:highlight w:val="cyan"/>
        </w:rPr>
        <w:t>трудоемкость в чел.-ч., расценка по нормативной трудоемкости;</w:t>
      </w:r>
      <w:r>
        <w:t xml:space="preserve"> </w:t>
      </w:r>
      <w:r w:rsidRPr="00104710">
        <w:rPr>
          <w:highlight w:val="yellow"/>
        </w:rPr>
        <w:t xml:space="preserve">ФЕР, ТЕР, </w:t>
      </w:r>
      <w:proofErr w:type="spellStart"/>
      <w:r w:rsidRPr="00104710">
        <w:rPr>
          <w:highlight w:val="yellow"/>
        </w:rPr>
        <w:t>ЕНиР</w:t>
      </w:r>
      <w:proofErr w:type="spellEnd"/>
      <w:r w:rsidRPr="00104710">
        <w:rPr>
          <w:highlight w:val="yellow"/>
        </w:rPr>
        <w:t>, ГЭСН</w:t>
      </w:r>
      <w:r>
        <w:t>);</w:t>
      </w:r>
    </w:p>
    <w:p w14:paraId="14D47188" w14:textId="643B5E07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данные о результатах нормирования вида работ (операции);</w:t>
      </w:r>
    </w:p>
    <w:p w14:paraId="5BC35BF5" w14:textId="744AA709" w:rsidR="00104710" w:rsidRPr="008C7D38" w:rsidRDefault="00104710" w:rsidP="00104710">
      <w:pPr>
        <w:pStyle w:val="-"/>
        <w:spacing w:line="276" w:lineRule="auto"/>
        <w:rPr>
          <w:highlight w:val="cyan"/>
        </w:rPr>
      </w:pPr>
      <w:r w:rsidRPr="008C7D38">
        <w:rPr>
          <w:highlight w:val="cyan"/>
        </w:rPr>
        <w:t>установленные нормы оплаты по решению руководства.</w:t>
      </w:r>
    </w:p>
    <w:p w14:paraId="7DBCC144" w14:textId="75878580" w:rsidR="00104710" w:rsidRDefault="00104710" w:rsidP="00104710">
      <w:pPr>
        <w:pStyle w:val="a7"/>
      </w:pPr>
      <w:r>
        <w:object w:dxaOrig="19652" w:dyaOrig="8109" w14:anchorId="7CC189F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1.8pt;height:186pt" o:ole="">
            <v:imagedata r:id="rId17" o:title=""/>
          </v:shape>
          <o:OLEObject Type="Embed" ProgID="Excel.Sheet.12" ShapeID="_x0000_i1025" DrawAspect="Content" ObjectID="_1787030956" r:id="rId18"/>
        </w:object>
      </w:r>
    </w:p>
    <w:p w14:paraId="4CBE948A" w14:textId="50F74523" w:rsidR="00104710" w:rsidRDefault="00104710" w:rsidP="00104710">
      <w:pPr>
        <w:pStyle w:val="a5"/>
        <w:spacing w:line="276" w:lineRule="auto"/>
      </w:pPr>
      <w:bookmarkStart w:id="37" w:name="_Ref481050224"/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bookmarkEnd w:id="37"/>
      <w:r w:rsidRPr="001A3CF7">
        <w:t xml:space="preserve"> </w:t>
      </w:r>
      <w:r>
        <w:t>— Пример записей справочника расценок</w:t>
      </w:r>
    </w:p>
    <w:p w14:paraId="545E9D1F" w14:textId="6AC8296D" w:rsidR="00104710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Для каждого вида работ рассчитывается:</w:t>
      </w:r>
    </w:p>
    <w:p w14:paraId="1BEA22E6" w14:textId="73EE4FFF" w:rsidR="008C7D38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— норма выработки в смену по нормативной трудоемкости;</w:t>
      </w:r>
    </w:p>
    <w:p w14:paraId="077378CF" w14:textId="186C8F46" w:rsidR="008C7D38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— оплата в смену от нормативной трудоемкости;</w:t>
      </w:r>
    </w:p>
    <w:p w14:paraId="17C11D04" w14:textId="36F1DB90" w:rsidR="008C7D38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— норма выработки в смену по фактической трудоемкости;</w:t>
      </w:r>
    </w:p>
    <w:p w14:paraId="7780FC8D" w14:textId="74977F43" w:rsidR="008C7D38" w:rsidRPr="008C7D38" w:rsidRDefault="008C7D38" w:rsidP="00104710">
      <w:pPr>
        <w:spacing w:line="276" w:lineRule="auto"/>
        <w:rPr>
          <w:highlight w:val="cyan"/>
        </w:rPr>
      </w:pPr>
      <w:r w:rsidRPr="008C7D38">
        <w:rPr>
          <w:highlight w:val="cyan"/>
        </w:rPr>
        <w:t>— оплата в смену от фактической трудоемкости.</w:t>
      </w:r>
    </w:p>
    <w:p w14:paraId="7C788777" w14:textId="294F8104" w:rsidR="008C7D38" w:rsidRDefault="008C7D38" w:rsidP="00104710">
      <w:pPr>
        <w:spacing w:line="276" w:lineRule="auto"/>
      </w:pPr>
      <w:r w:rsidRPr="008C7D38">
        <w:rPr>
          <w:highlight w:val="cyan"/>
        </w:rPr>
        <w:t>В системе должна быть реализована возможность ведения справочника индивидуальных расценок (по объектам строительства, видам работ</w:t>
      </w:r>
      <w:r>
        <w:t xml:space="preserve"> </w:t>
      </w:r>
      <w:r w:rsidRPr="008C7D38">
        <w:rPr>
          <w:highlight w:val="yellow"/>
        </w:rPr>
        <w:t>и т.д.</w:t>
      </w:r>
      <w:r>
        <w:t>)</w:t>
      </w:r>
    </w:p>
    <w:p w14:paraId="2B90C800" w14:textId="46C7CAD7" w:rsidR="00AA7541" w:rsidRPr="008C7D38" w:rsidRDefault="00AA7541" w:rsidP="00AA7541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>
        <w:rPr>
          <w:highlight w:val="cyan"/>
        </w:rPr>
        <w:t>2</w:t>
      </w:r>
      <w:r w:rsidRPr="008C7D38">
        <w:rPr>
          <w:highlight w:val="cyan"/>
        </w:rPr>
        <w:t xml:space="preserve"> —</w:t>
      </w:r>
      <w:r w:rsidRPr="00AA7541">
        <w:rPr>
          <w:highlight w:val="cyan"/>
        </w:rPr>
        <w:t xml:space="preserve"> </w:t>
      </w:r>
      <w:r>
        <w:rPr>
          <w:highlight w:val="cyan"/>
        </w:rPr>
        <w:t xml:space="preserve">Просмотр справочных коэффициентов </w:t>
      </w:r>
    </w:p>
    <w:p w14:paraId="6E85A735" w14:textId="7363B011" w:rsidR="008C7D38" w:rsidRDefault="00AA7541" w:rsidP="00AA7541">
      <w:pPr>
        <w:spacing w:line="276" w:lineRule="auto"/>
      </w:pPr>
      <w:r w:rsidRPr="008C7D38">
        <w:rPr>
          <w:highlight w:val="cyan"/>
        </w:rPr>
        <w:t>В системе должна быть реализована возможность</w:t>
      </w:r>
      <w:r>
        <w:t xml:space="preserve"> </w:t>
      </w:r>
      <w:r w:rsidRPr="00AA7541">
        <w:rPr>
          <w:highlight w:val="cyan"/>
        </w:rPr>
        <w:t>просмотра справочных коэффициентов к нормам затрат труда, эксплуатации машин и механизмов</w:t>
      </w:r>
      <w:r>
        <w:t>.</w:t>
      </w:r>
    </w:p>
    <w:p w14:paraId="157A3C4A" w14:textId="262EC0F7" w:rsidR="00AA7541" w:rsidRDefault="00AA7541" w:rsidP="00AA7541">
      <w:pPr>
        <w:spacing w:line="276" w:lineRule="auto"/>
      </w:pPr>
      <w:r w:rsidRPr="00AA7541">
        <w:rPr>
          <w:highlight w:val="cyan"/>
        </w:rPr>
        <w:t>Справочник является внешним по отношению к создаваемой системе элементом, его формат, вид и способ доступа определяются на этапе проектирования.</w:t>
      </w:r>
    </w:p>
    <w:p w14:paraId="15CBE083" w14:textId="62C794C6" w:rsidR="00AA7541" w:rsidRDefault="00AA7541" w:rsidP="00AA7541">
      <w:pPr>
        <w:pStyle w:val="a7"/>
      </w:pPr>
      <w:r>
        <w:object w:dxaOrig="12271" w:dyaOrig="7461" w14:anchorId="10B95830">
          <v:shape id="_x0000_i1026" type="#_x0000_t75" style="width:397.8pt;height:242.4pt" o:ole="">
            <v:imagedata r:id="rId19" o:title=""/>
          </v:shape>
          <o:OLEObject Type="Embed" ProgID="Excel.Sheet.12" ShapeID="_x0000_i1026" DrawAspect="Content" ObjectID="_1787030957" r:id="rId20"/>
        </w:object>
      </w:r>
    </w:p>
    <w:p w14:paraId="613B0B2D" w14:textId="200FEC65" w:rsidR="00AA7541" w:rsidRDefault="00AA7541" w:rsidP="00AA7541">
      <w:pPr>
        <w:pStyle w:val="a5"/>
        <w:spacing w:line="276" w:lineRule="auto"/>
      </w:pPr>
      <w:r>
        <w:t xml:space="preserve">Рисунок </w:t>
      </w:r>
      <w:fldSimple w:instr=" STYLEREF 1 \s ">
        <w:r>
          <w:rPr>
            <w:noProof/>
          </w:rPr>
          <w:t>4</w:t>
        </w:r>
      </w:fldSimple>
      <w:r>
        <w:t>.</w:t>
      </w:r>
      <w:fldSimple w:instr=" SEQ Рисунок \* ARABIC \s 1 ">
        <w:r>
          <w:rPr>
            <w:noProof/>
          </w:rPr>
          <w:t>10</w:t>
        </w:r>
      </w:fldSimple>
      <w:r w:rsidRPr="001A3CF7">
        <w:t xml:space="preserve"> </w:t>
      </w:r>
      <w:r>
        <w:t>— Справочник нормативных коэффициентов</w:t>
      </w:r>
    </w:p>
    <w:p w14:paraId="6B1973A3" w14:textId="6917EF3F" w:rsidR="00104710" w:rsidRDefault="00104710" w:rsidP="008C7D38"/>
    <w:p w14:paraId="28A83D5A" w14:textId="51A4615C" w:rsidR="001A70C4" w:rsidRPr="001A70C4" w:rsidRDefault="001A70C4" w:rsidP="00CF54C4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1A70C4">
        <w:rPr>
          <w:highlight w:val="cyan"/>
        </w:rPr>
        <w:t>Функция Ф.08.0</w:t>
      </w:r>
      <w:r>
        <w:rPr>
          <w:highlight w:val="cyan"/>
        </w:rPr>
        <w:t>3</w:t>
      </w:r>
      <w:r w:rsidRPr="001A70C4">
        <w:rPr>
          <w:highlight w:val="cyan"/>
        </w:rPr>
        <w:t xml:space="preserve"> — </w:t>
      </w:r>
      <w:r>
        <w:rPr>
          <w:highlight w:val="cyan"/>
        </w:rPr>
        <w:t>Ввод плановых потребностей в трудовых ресурсах</w:t>
      </w:r>
    </w:p>
    <w:p w14:paraId="59467EC9" w14:textId="3E0D6BB8" w:rsidR="001A70C4" w:rsidRPr="001A70C4" w:rsidRDefault="001A70C4" w:rsidP="001A70C4">
      <w:pPr>
        <w:spacing w:line="276" w:lineRule="auto"/>
        <w:rPr>
          <w:highlight w:val="cyan"/>
        </w:rPr>
      </w:pPr>
      <w:r w:rsidRPr="001A70C4">
        <w:rPr>
          <w:highlight w:val="cyan"/>
        </w:rPr>
        <w:t>В системе должна быть реализована возможность укрупненного и детализированного планирования потребности в трудовых ресурсах.</w:t>
      </w:r>
    </w:p>
    <w:p w14:paraId="23EA36B4" w14:textId="5A4CA2CD" w:rsidR="001A70C4" w:rsidRDefault="001A70C4" w:rsidP="001A70C4">
      <w:pPr>
        <w:spacing w:line="276" w:lineRule="auto"/>
      </w:pPr>
      <w:r w:rsidRPr="001A70C4">
        <w:rPr>
          <w:highlight w:val="cyan"/>
        </w:rPr>
        <w:t>Укрупненное планирование происходит при вводе подразделов графика производства работ.</w:t>
      </w:r>
      <w:r>
        <w:t xml:space="preserve"> </w:t>
      </w:r>
      <w:r w:rsidRPr="001A70C4">
        <w:rPr>
          <w:highlight w:val="yellow"/>
        </w:rPr>
        <w:t>(Как будут учитываться и распределяться трудовые ресурсы с учетом их фактического наличия? Как будут распределяться люди по объектам?</w:t>
      </w:r>
      <w:r>
        <w:rPr>
          <w:highlight w:val="yellow"/>
        </w:rPr>
        <w:t xml:space="preserve"> Вот тут и может возникнуть параметр «Дополнительная потребность в людях»</w:t>
      </w:r>
      <w:r w:rsidRPr="001A70C4">
        <w:rPr>
          <w:highlight w:val="yellow"/>
        </w:rPr>
        <w:t>)</w:t>
      </w:r>
      <w:r>
        <w:t>.</w:t>
      </w:r>
    </w:p>
    <w:p w14:paraId="518444B5" w14:textId="7190982B" w:rsidR="001A70C4" w:rsidRDefault="001A70C4" w:rsidP="001A70C4">
      <w:pPr>
        <w:spacing w:line="276" w:lineRule="auto"/>
      </w:pPr>
      <w:r>
        <w:rPr>
          <w:highlight w:val="cyan"/>
        </w:rPr>
        <w:t xml:space="preserve">Детализированное </w:t>
      </w:r>
      <w:r w:rsidRPr="001A70C4">
        <w:rPr>
          <w:highlight w:val="cyan"/>
        </w:rPr>
        <w:t xml:space="preserve">планирование </w:t>
      </w:r>
      <w:r>
        <w:rPr>
          <w:highlight w:val="cyan"/>
        </w:rPr>
        <w:t xml:space="preserve">трудовых ресурсов </w:t>
      </w:r>
      <w:r w:rsidRPr="001A70C4">
        <w:rPr>
          <w:highlight w:val="cyan"/>
        </w:rPr>
        <w:t xml:space="preserve">происходит при </w:t>
      </w:r>
      <w:r>
        <w:rPr>
          <w:highlight w:val="cyan"/>
        </w:rPr>
        <w:t xml:space="preserve">построении детализированного </w:t>
      </w:r>
      <w:r w:rsidRPr="001A70C4">
        <w:rPr>
          <w:highlight w:val="cyan"/>
        </w:rPr>
        <w:t>графика производства работ</w:t>
      </w:r>
      <w:r>
        <w:rPr>
          <w:highlight w:val="cyan"/>
        </w:rPr>
        <w:t xml:space="preserve"> и включает в себя указание бригады (мастер, прораб, численный состав бригады) и точного места выполнения работ (уровень, секция, помещение/система)</w:t>
      </w:r>
      <w:r w:rsidRPr="001A70C4">
        <w:rPr>
          <w:highlight w:val="cyan"/>
        </w:rPr>
        <w:t>.</w:t>
      </w:r>
    </w:p>
    <w:p w14:paraId="3532FD97" w14:textId="63583C27" w:rsidR="00CF54C4" w:rsidRPr="001A70C4" w:rsidRDefault="00CF54C4" w:rsidP="00CF54C4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1A70C4">
        <w:rPr>
          <w:highlight w:val="cyan"/>
        </w:rPr>
        <w:t>Функция Ф.08.0</w:t>
      </w:r>
      <w:r>
        <w:rPr>
          <w:highlight w:val="cyan"/>
        </w:rPr>
        <w:t>4</w:t>
      </w:r>
      <w:r w:rsidRPr="001A70C4">
        <w:rPr>
          <w:highlight w:val="cyan"/>
        </w:rPr>
        <w:t xml:space="preserve"> — </w:t>
      </w:r>
      <w:r>
        <w:rPr>
          <w:highlight w:val="cyan"/>
        </w:rPr>
        <w:t>Ввод фактических данных об использовании трудовых ресурсов</w:t>
      </w:r>
    </w:p>
    <w:p w14:paraId="3B8B976D" w14:textId="2035758E" w:rsidR="00D3695E" w:rsidRDefault="00CF54C4" w:rsidP="00C61924">
      <w:pPr>
        <w:spacing w:line="276" w:lineRule="auto"/>
        <w:rPr>
          <w:highlight w:val="cyan"/>
        </w:rPr>
      </w:pPr>
      <w:r w:rsidRPr="00CF54C4">
        <w:rPr>
          <w:highlight w:val="cyan"/>
        </w:rPr>
        <w:t xml:space="preserve">В системе должна быть реализована возможность ввода фактических </w:t>
      </w:r>
      <w:r w:rsidR="00D3695E" w:rsidRPr="00CF54C4">
        <w:rPr>
          <w:highlight w:val="cyan"/>
        </w:rPr>
        <w:t>данных об объемах по видам производимых работ на объектах строительства с указанием бригад/исполнителей</w:t>
      </w:r>
      <w:r w:rsidRPr="00CF54C4">
        <w:rPr>
          <w:highlight w:val="cyan"/>
        </w:rPr>
        <w:t>. Ввод фактических данных должен осуществляться при вводе ежедневного отчета о выполненных работах</w:t>
      </w:r>
      <w:r>
        <w:rPr>
          <w:highlight w:val="cyan"/>
        </w:rPr>
        <w:t xml:space="preserve"> (см. п. </w:t>
      </w:r>
      <w:r>
        <w:rPr>
          <w:highlight w:val="cyan"/>
        </w:rPr>
        <w:fldChar w:fldCharType="begin"/>
      </w:r>
      <w:r>
        <w:rPr>
          <w:highlight w:val="cyan"/>
        </w:rPr>
        <w:instrText xml:space="preserve"> REF _Ref481052451 \r \h </w:instrText>
      </w:r>
      <w:r>
        <w:rPr>
          <w:highlight w:val="cyan"/>
        </w:rPr>
      </w:r>
      <w:r>
        <w:rPr>
          <w:highlight w:val="cyan"/>
        </w:rPr>
        <w:fldChar w:fldCharType="separate"/>
      </w:r>
      <w:r>
        <w:rPr>
          <w:highlight w:val="cyan"/>
        </w:rPr>
        <w:t>4.1.4.1</w:t>
      </w:r>
      <w:r>
        <w:rPr>
          <w:highlight w:val="cyan"/>
        </w:rPr>
        <w:fldChar w:fldCharType="end"/>
      </w:r>
      <w:r>
        <w:rPr>
          <w:highlight w:val="cyan"/>
        </w:rPr>
        <w:t>)</w:t>
      </w:r>
      <w:r w:rsidRPr="00CF54C4">
        <w:rPr>
          <w:highlight w:val="cyan"/>
        </w:rPr>
        <w:t>.</w:t>
      </w:r>
    </w:p>
    <w:p w14:paraId="28BBF4BE" w14:textId="58BE213B" w:rsidR="00AA21BA" w:rsidRDefault="00AA21BA" w:rsidP="00C61924">
      <w:pPr>
        <w:spacing w:line="276" w:lineRule="auto"/>
        <w:rPr>
          <w:highlight w:val="yellow"/>
        </w:rPr>
      </w:pPr>
      <w:r>
        <w:rPr>
          <w:highlight w:val="yellow"/>
        </w:rPr>
        <w:t>(</w:t>
      </w:r>
      <w:r w:rsidRPr="00AA21BA">
        <w:rPr>
          <w:highlight w:val="yellow"/>
        </w:rPr>
        <w:t>Когда вводится КТУ?</w:t>
      </w:r>
      <w:r>
        <w:rPr>
          <w:highlight w:val="yellow"/>
        </w:rPr>
        <w:t>)</w:t>
      </w:r>
    </w:p>
    <w:p w14:paraId="0A4C4533" w14:textId="77777777" w:rsidR="00AA21BA" w:rsidRPr="00AA21BA" w:rsidRDefault="00AA21BA" w:rsidP="00C61924">
      <w:pPr>
        <w:spacing w:line="276" w:lineRule="auto"/>
        <w:rPr>
          <w:highlight w:val="yellow"/>
        </w:rPr>
      </w:pPr>
    </w:p>
    <w:p w14:paraId="0ED16F4A" w14:textId="61A536CC" w:rsidR="00CF54C4" w:rsidRDefault="00CF54C4" w:rsidP="00CF54C4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1A70C4">
        <w:rPr>
          <w:highlight w:val="cyan"/>
        </w:rPr>
        <w:t>Функция Ф.08.0</w:t>
      </w:r>
      <w:r>
        <w:rPr>
          <w:highlight w:val="cyan"/>
        </w:rPr>
        <w:t>5</w:t>
      </w:r>
      <w:r w:rsidRPr="001A70C4">
        <w:rPr>
          <w:highlight w:val="cyan"/>
        </w:rPr>
        <w:t xml:space="preserve"> — </w:t>
      </w:r>
      <w:r>
        <w:rPr>
          <w:highlight w:val="cyan"/>
        </w:rPr>
        <w:t>Ввод фактических расценок по видам работ</w:t>
      </w:r>
    </w:p>
    <w:p w14:paraId="5D1FDADF" w14:textId="5CD40A7A" w:rsidR="00C61924" w:rsidRDefault="00CF54C4" w:rsidP="00CF54C4">
      <w:pPr>
        <w:rPr>
          <w:highlight w:val="cyan"/>
        </w:rPr>
      </w:pPr>
      <w:r w:rsidRPr="00CF54C4">
        <w:rPr>
          <w:highlight w:val="cyan"/>
        </w:rPr>
        <w:lastRenderedPageBreak/>
        <w:t>В системе должна быть реализована возможность ввода фактических</w:t>
      </w:r>
      <w:r w:rsidR="00C61924" w:rsidRPr="00CF54C4">
        <w:rPr>
          <w:highlight w:val="cyan"/>
        </w:rPr>
        <w:t xml:space="preserve"> значений расценок по видам работ</w:t>
      </w:r>
      <w:r w:rsidRPr="00CF54C4">
        <w:rPr>
          <w:highlight w:val="cyan"/>
        </w:rPr>
        <w:t>.</w:t>
      </w:r>
      <w:r>
        <w:rPr>
          <w:highlight w:val="cyan"/>
        </w:rPr>
        <w:t xml:space="preserve"> (</w:t>
      </w:r>
      <w:r w:rsidRPr="00CF54C4">
        <w:rPr>
          <w:highlight w:val="yellow"/>
        </w:rPr>
        <w:t>Кто вводит? Когда вводятся фактические расценки?</w:t>
      </w:r>
      <w:r>
        <w:rPr>
          <w:highlight w:val="cyan"/>
        </w:rPr>
        <w:t>)</w:t>
      </w:r>
    </w:p>
    <w:p w14:paraId="0E391E93" w14:textId="0402E5D1" w:rsidR="00AA7541" w:rsidRPr="008C7D38" w:rsidRDefault="00AA7541" w:rsidP="00AA7541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 w:rsidR="00CF54C4">
        <w:rPr>
          <w:highlight w:val="cyan"/>
        </w:rPr>
        <w:t>6</w:t>
      </w:r>
      <w:r w:rsidRPr="008C7D38">
        <w:rPr>
          <w:highlight w:val="cyan"/>
        </w:rPr>
        <w:t xml:space="preserve"> —</w:t>
      </w:r>
      <w:r w:rsidRPr="00AA7541">
        <w:rPr>
          <w:highlight w:val="cyan"/>
        </w:rPr>
        <w:t xml:space="preserve"> </w:t>
      </w:r>
      <w:r>
        <w:rPr>
          <w:highlight w:val="cyan"/>
        </w:rPr>
        <w:t>Формирование отчета «Плановая заработная плата за период»</w:t>
      </w:r>
    </w:p>
    <w:p w14:paraId="405693B1" w14:textId="77777777" w:rsidR="00AA7541" w:rsidRPr="008C7D38" w:rsidRDefault="00AA7541" w:rsidP="00AA7541">
      <w:pPr>
        <w:spacing w:line="276" w:lineRule="auto"/>
        <w:rPr>
          <w:highlight w:val="cyan"/>
        </w:rPr>
      </w:pPr>
      <w:r w:rsidRPr="008C7D38">
        <w:rPr>
          <w:highlight w:val="cyan"/>
        </w:rPr>
        <w:t>В системе должна быть реализована возможность ведения справочника нормативных расценок по видам работ (</w:t>
      </w:r>
      <w:r w:rsidRPr="008C7D38">
        <w:rPr>
          <w:highlight w:val="cyan"/>
        </w:rPr>
        <w:fldChar w:fldCharType="begin"/>
      </w:r>
      <w:r w:rsidRPr="008C7D38">
        <w:rPr>
          <w:highlight w:val="cyan"/>
        </w:rPr>
        <w:instrText xml:space="preserve"> REF _Ref481050224 \h </w:instrText>
      </w:r>
      <w:r>
        <w:rPr>
          <w:highlight w:val="cyan"/>
        </w:rPr>
        <w:instrText xml:space="preserve"> \* MERGEFORMAT </w:instrText>
      </w:r>
      <w:r w:rsidRPr="008C7D38">
        <w:rPr>
          <w:highlight w:val="cyan"/>
        </w:rPr>
      </w:r>
      <w:r w:rsidRPr="008C7D38">
        <w:rPr>
          <w:highlight w:val="cyan"/>
        </w:rPr>
        <w:fldChar w:fldCharType="separate"/>
      </w:r>
      <w:r w:rsidRPr="008C7D38">
        <w:rPr>
          <w:highlight w:val="cyan"/>
        </w:rPr>
        <w:t xml:space="preserve">Рисунок </w:t>
      </w:r>
      <w:r w:rsidRPr="008C7D38">
        <w:rPr>
          <w:noProof/>
          <w:highlight w:val="cyan"/>
        </w:rPr>
        <w:t>4</w:t>
      </w:r>
      <w:r w:rsidRPr="008C7D38">
        <w:rPr>
          <w:highlight w:val="cyan"/>
        </w:rPr>
        <w:t>.</w:t>
      </w:r>
      <w:r w:rsidRPr="008C7D38">
        <w:rPr>
          <w:noProof/>
          <w:highlight w:val="cyan"/>
        </w:rPr>
        <w:t>10</w:t>
      </w:r>
      <w:r w:rsidRPr="008C7D38">
        <w:rPr>
          <w:highlight w:val="cyan"/>
        </w:rPr>
        <w:fldChar w:fldCharType="end"/>
      </w:r>
      <w:r w:rsidRPr="008C7D38">
        <w:rPr>
          <w:highlight w:val="cyan"/>
        </w:rPr>
        <w:t>). Для каждого вида работ задается:</w:t>
      </w:r>
    </w:p>
    <w:p w14:paraId="4A81BD32" w14:textId="3F5421C6" w:rsidR="00C61924" w:rsidRDefault="00AA7541" w:rsidP="00C61924">
      <w:pPr>
        <w:spacing w:line="276" w:lineRule="auto"/>
      </w:pPr>
      <w:r w:rsidRPr="00AA7541">
        <w:rPr>
          <w:highlight w:val="cyan"/>
        </w:rPr>
        <w:t xml:space="preserve">В системе должна быть реализована функция </w:t>
      </w:r>
      <w:r w:rsidR="00C61924" w:rsidRPr="00AA7541">
        <w:rPr>
          <w:highlight w:val="cyan"/>
        </w:rPr>
        <w:t>построени</w:t>
      </w:r>
      <w:r w:rsidRPr="00AA7541">
        <w:rPr>
          <w:highlight w:val="cyan"/>
        </w:rPr>
        <w:t>я</w:t>
      </w:r>
      <w:r w:rsidR="00C61924" w:rsidRPr="00AA7541">
        <w:rPr>
          <w:highlight w:val="cyan"/>
        </w:rPr>
        <w:t xml:space="preserve"> отчета «Плановая заработная плата за период» (до и после выравнивания объемов работ) (Рисунок Б.3)</w:t>
      </w:r>
      <w:r w:rsidR="00104710" w:rsidRPr="00AA7541">
        <w:rPr>
          <w:highlight w:val="cyan"/>
        </w:rPr>
        <w:t>.</w:t>
      </w:r>
    </w:p>
    <w:p w14:paraId="2CA8BB87" w14:textId="42EF0E19" w:rsidR="00CF54C4" w:rsidRPr="008C7D38" w:rsidRDefault="00CF54C4" w:rsidP="00CF54C4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>
        <w:rPr>
          <w:highlight w:val="cyan"/>
        </w:rPr>
        <w:t>7</w:t>
      </w:r>
      <w:r w:rsidRPr="008C7D38">
        <w:rPr>
          <w:highlight w:val="cyan"/>
        </w:rPr>
        <w:t xml:space="preserve"> —</w:t>
      </w:r>
      <w:r w:rsidRPr="00AA7541">
        <w:rPr>
          <w:highlight w:val="cyan"/>
        </w:rPr>
        <w:t xml:space="preserve"> </w:t>
      </w:r>
      <w:r>
        <w:rPr>
          <w:highlight w:val="cyan"/>
        </w:rPr>
        <w:t>Формирование график</w:t>
      </w:r>
      <w:r w:rsidR="00D02926">
        <w:rPr>
          <w:highlight w:val="cyan"/>
        </w:rPr>
        <w:t>а</w:t>
      </w:r>
      <w:r>
        <w:rPr>
          <w:highlight w:val="cyan"/>
        </w:rPr>
        <w:t xml:space="preserve"> заработной платы по видам работ (разделу, подразделу)</w:t>
      </w:r>
    </w:p>
    <w:p w14:paraId="08AE6863" w14:textId="3E61CDA5" w:rsidR="008C7D38" w:rsidRDefault="00CF54C4" w:rsidP="00C61924">
      <w:pPr>
        <w:spacing w:line="276" w:lineRule="auto"/>
      </w:pPr>
      <w:r w:rsidRPr="00D02926">
        <w:rPr>
          <w:highlight w:val="cyan"/>
        </w:rPr>
        <w:t>В системе должна быть реализована функция построения отчета «График заработной планы по видам работ (разделу, подразделу) по объекту за период и нарастающим итогом (Рисунок Б.22, Рисунок Б.24).</w:t>
      </w:r>
    </w:p>
    <w:p w14:paraId="3925C516" w14:textId="7C954B1E" w:rsidR="00D02926" w:rsidRPr="008C7D38" w:rsidRDefault="00D02926" w:rsidP="00D02926">
      <w:pPr>
        <w:pStyle w:val="6"/>
        <w:numPr>
          <w:ilvl w:val="5"/>
          <w:numId w:val="22"/>
        </w:numPr>
        <w:spacing w:line="276" w:lineRule="auto"/>
        <w:rPr>
          <w:highlight w:val="cyan"/>
        </w:rPr>
      </w:pPr>
      <w:r w:rsidRPr="008C7D38">
        <w:rPr>
          <w:highlight w:val="cyan"/>
        </w:rPr>
        <w:t>Функция Ф.08.0</w:t>
      </w:r>
      <w:r>
        <w:rPr>
          <w:highlight w:val="cyan"/>
        </w:rPr>
        <w:t>8</w:t>
      </w:r>
      <w:r w:rsidRPr="008C7D38">
        <w:rPr>
          <w:highlight w:val="cyan"/>
        </w:rPr>
        <w:t xml:space="preserve"> —</w:t>
      </w:r>
      <w:r>
        <w:rPr>
          <w:highlight w:val="cyan"/>
        </w:rPr>
        <w:t xml:space="preserve"> Экспорт данных о выполненных работах и исполнителях</w:t>
      </w:r>
    </w:p>
    <w:p w14:paraId="0020B97E" w14:textId="77777777" w:rsidR="00AA21BA" w:rsidRDefault="00D02926" w:rsidP="00D02926">
      <w:pPr>
        <w:spacing w:line="276" w:lineRule="auto"/>
      </w:pPr>
      <w:r w:rsidRPr="008C7D38">
        <w:rPr>
          <w:highlight w:val="cyan"/>
        </w:rPr>
        <w:t>В системе должна быть реализована возможность</w:t>
      </w:r>
      <w:r w:rsidR="00AA21BA">
        <w:t xml:space="preserve"> экспорта данных о фактически выполненных работах (объем, дата, исполнители и т.д.)</w:t>
      </w:r>
    </w:p>
    <w:p w14:paraId="0A56A5DD" w14:textId="2DE8AFE8" w:rsidR="00D02926" w:rsidRDefault="00AA21BA" w:rsidP="00D02926">
      <w:pPr>
        <w:spacing w:line="276" w:lineRule="auto"/>
      </w:pPr>
      <w:r>
        <w:rPr>
          <w:highlight w:val="yellow"/>
        </w:rPr>
        <w:t>(У</w:t>
      </w:r>
      <w:r w:rsidRPr="00AA21BA">
        <w:rPr>
          <w:highlight w:val="yellow"/>
        </w:rPr>
        <w:t>точнить, что нужно передавать в системы расчета заработной платы</w:t>
      </w:r>
      <w:r>
        <w:t>.)</w:t>
      </w:r>
    </w:p>
    <w:p w14:paraId="73141586" w14:textId="33D97819" w:rsidR="00AA21BA" w:rsidRDefault="00AA21BA" w:rsidP="00D02926">
      <w:pPr>
        <w:spacing w:line="276" w:lineRule="auto"/>
      </w:pPr>
      <w:r w:rsidRPr="00AA21BA">
        <w:rPr>
          <w:highlight w:val="yellow"/>
        </w:rPr>
        <w:t>(Должен ли формировать в нашей системе табель на рабочих и ИТР?)</w:t>
      </w:r>
    </w:p>
    <w:p w14:paraId="066FBE7B" w14:textId="0B132C28" w:rsidR="00D02926" w:rsidRPr="00D02926" w:rsidRDefault="00D02926" w:rsidP="00C61924">
      <w:pPr>
        <w:spacing w:line="276" w:lineRule="auto"/>
      </w:pPr>
      <w:r w:rsidRPr="00D02926">
        <w:rPr>
          <w:highlight w:val="yellow"/>
        </w:rPr>
        <w:t>Заработная плата включает премии, штрафы, удержания… Не нужно ли будет делать еще и импорт данных после того, как фактическая заработная плата будет реально рассчитана?</w:t>
      </w:r>
    </w:p>
    <w:p w14:paraId="07EB1C79" w14:textId="77777777" w:rsidR="00D02926" w:rsidRDefault="00D02926" w:rsidP="00C61924">
      <w:pPr>
        <w:spacing w:line="276" w:lineRule="auto"/>
      </w:pPr>
    </w:p>
    <w:p w14:paraId="192B2291" w14:textId="40FD4BF4" w:rsidR="00A644EA" w:rsidRPr="00AA21BA" w:rsidRDefault="00A644EA" w:rsidP="00A644EA">
      <w:pPr>
        <w:spacing w:line="276" w:lineRule="auto"/>
        <w:rPr>
          <w:i/>
          <w:highlight w:val="green"/>
        </w:rPr>
      </w:pPr>
      <w:r w:rsidRPr="00AA21BA">
        <w:rPr>
          <w:i/>
          <w:highlight w:val="green"/>
        </w:rPr>
        <w:t xml:space="preserve">«З/п начисляется с помощью интеллектуальной системы, выполненной в виде системы </w:t>
      </w:r>
      <w:proofErr w:type="spellStart"/>
      <w:r w:rsidRPr="00AA21BA">
        <w:rPr>
          <w:i/>
          <w:highlight w:val="green"/>
        </w:rPr>
        <w:t>экселевских</w:t>
      </w:r>
      <w:proofErr w:type="spellEnd"/>
      <w:r w:rsidRPr="00AA21BA">
        <w:rPr>
          <w:i/>
          <w:highlight w:val="green"/>
        </w:rPr>
        <w:t xml:space="preserve"> файлов. При начислении заработной платы в систему выгружается табель на рабочих и линейных ИТР. Далее работники распределяются по участкам, где они выполняли работы, а на участках происходит укрупненное разделение по бригадам. К этим бригадам привязываются физические объемы, помноженные на расценки, и время, проведенное на повременной оплате труда, помноженное на часовую тарифную ставку. </w:t>
      </w:r>
      <w:r w:rsidRPr="00AA21BA">
        <w:rPr>
          <w:b/>
          <w:i/>
          <w:highlight w:val="green"/>
        </w:rPr>
        <w:t>Расценки по сдельной оплате труда меняются ежемесячно (конечно, не полностью). Часовые тарифные ставки меняются и по категориям работников, и по объектам, и во времени</w:t>
      </w:r>
      <w:r w:rsidRPr="00AA21BA">
        <w:rPr>
          <w:i/>
          <w:highlight w:val="green"/>
        </w:rPr>
        <w:t>.</w:t>
      </w:r>
    </w:p>
    <w:p w14:paraId="46FB584E" w14:textId="77777777" w:rsidR="00A644EA" w:rsidRPr="00AA21BA" w:rsidRDefault="00A644EA" w:rsidP="00A644EA">
      <w:pPr>
        <w:spacing w:line="276" w:lineRule="auto"/>
        <w:rPr>
          <w:i/>
          <w:highlight w:val="green"/>
        </w:rPr>
      </w:pPr>
      <w:r w:rsidRPr="00AA21BA">
        <w:rPr>
          <w:i/>
          <w:highlight w:val="green"/>
        </w:rPr>
        <w:t xml:space="preserve">Интеллектуальность заключается в том, что система проверяет правильность разнесения рабочего времени (сумма часов), правильность разноски полученного аванса, находился ли человек в отпуске и на больничном, уволен он или нет, и </w:t>
      </w:r>
      <w:r w:rsidRPr="00AA21BA">
        <w:rPr>
          <w:i/>
          <w:highlight w:val="green"/>
        </w:rPr>
        <w:lastRenderedPageBreak/>
        <w:t>собирает общую заработную плату за период со всех участков, на которых он трудился.</w:t>
      </w:r>
    </w:p>
    <w:p w14:paraId="2C289DF4" w14:textId="683F4ED9" w:rsidR="00C61924" w:rsidRDefault="00A644EA" w:rsidP="00A644EA">
      <w:pPr>
        <w:spacing w:line="276" w:lineRule="auto"/>
        <w:rPr>
          <w:i/>
        </w:rPr>
      </w:pPr>
      <w:r w:rsidRPr="00AA21BA">
        <w:rPr>
          <w:i/>
          <w:highlight w:val="green"/>
        </w:rPr>
        <w:t xml:space="preserve">Из создаваемой системы может быть интересно выдергивать объемы и перечни </w:t>
      </w:r>
      <w:proofErr w:type="spellStart"/>
      <w:r w:rsidRPr="00AA21BA">
        <w:rPr>
          <w:i/>
          <w:highlight w:val="green"/>
        </w:rPr>
        <w:t>повременок</w:t>
      </w:r>
      <w:proofErr w:type="spellEnd"/>
      <w:r w:rsidRPr="00AA21BA">
        <w:rPr>
          <w:i/>
          <w:highlight w:val="green"/>
        </w:rPr>
        <w:t>.»</w:t>
      </w:r>
    </w:p>
    <w:p w14:paraId="69C5C3D2" w14:textId="77777777" w:rsidR="00B90836" w:rsidRPr="00A644EA" w:rsidRDefault="00B90836" w:rsidP="00A644EA">
      <w:pPr>
        <w:spacing w:line="276" w:lineRule="auto"/>
        <w:rPr>
          <w:i/>
        </w:rPr>
      </w:pPr>
    </w:p>
    <w:p w14:paraId="145EF661" w14:textId="1C745C0C" w:rsidR="00DC09C1" w:rsidRDefault="00DC09C1" w:rsidP="00DC09C1">
      <w:pPr>
        <w:pStyle w:val="5"/>
        <w:spacing w:before="0" w:after="0" w:line="276" w:lineRule="auto"/>
      </w:pPr>
      <w:bookmarkStart w:id="38" w:name="_Toc470600362"/>
      <w:r>
        <w:t>Учет финансирования проекта (Ф.0</w:t>
      </w:r>
      <w:r w:rsidR="00B90836">
        <w:t>9</w:t>
      </w:r>
      <w:r>
        <w:t>)</w:t>
      </w:r>
    </w:p>
    <w:p w14:paraId="1A1E959F" w14:textId="7BC6B863" w:rsidR="00DC09C1" w:rsidRDefault="00DC09C1" w:rsidP="00DC09C1">
      <w:pPr>
        <w:spacing w:line="276" w:lineRule="auto"/>
      </w:pPr>
      <w:r>
        <w:t>Система должна выполнять следующие функции</w:t>
      </w:r>
      <w:r w:rsidR="00904339">
        <w:t xml:space="preserve"> по учету финансирования проекта</w:t>
      </w:r>
      <w:r>
        <w:t>:</w:t>
      </w:r>
    </w:p>
    <w:p w14:paraId="4B4A9369" w14:textId="7928E732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>.01 — формирование структуры графика финансирования проекта</w:t>
      </w:r>
    </w:p>
    <w:p w14:paraId="5F1150E1" w14:textId="7B11FEA9" w:rsidR="007C47DF" w:rsidRDefault="007C47DF" w:rsidP="007C47DF">
      <w:pPr>
        <w:spacing w:line="276" w:lineRule="auto"/>
      </w:pPr>
      <w:r>
        <w:t>Системы должна позволять формировать структуру графика финансирования проектов на основе графика выполнения работ (автоматическое формирование разделов) и ручного ввода разделов.</w:t>
      </w:r>
    </w:p>
    <w:p w14:paraId="0705FAAA" w14:textId="28B26F47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>.02 — редактирование плановых показателей финансирования проекта</w:t>
      </w:r>
    </w:p>
    <w:p w14:paraId="7C6396F9" w14:textId="0AF4A0E8" w:rsidR="007C47DF" w:rsidRDefault="007C47DF" w:rsidP="001266C7">
      <w:pPr>
        <w:spacing w:line="276" w:lineRule="auto"/>
      </w:pPr>
      <w:r>
        <w:t>Система должна позволять вводить следующие плановые показатели графика финансирования:</w:t>
      </w:r>
    </w:p>
    <w:p w14:paraId="660A18C0" w14:textId="4305A13B" w:rsidR="007C47DF" w:rsidRDefault="007C47DF" w:rsidP="007C47DF">
      <w:pPr>
        <w:pStyle w:val="aff1"/>
        <w:numPr>
          <w:ilvl w:val="0"/>
          <w:numId w:val="34"/>
        </w:numPr>
        <w:spacing w:line="276" w:lineRule="auto"/>
      </w:pPr>
      <w:r>
        <w:t>вид работы, ед. измерения;</w:t>
      </w:r>
    </w:p>
    <w:p w14:paraId="0F5D1A58" w14:textId="388E3C50" w:rsidR="007C47DF" w:rsidRDefault="007C47DF" w:rsidP="00FE4893">
      <w:pPr>
        <w:pStyle w:val="aff1"/>
        <w:numPr>
          <w:ilvl w:val="0"/>
          <w:numId w:val="34"/>
        </w:numPr>
        <w:spacing w:line="276" w:lineRule="auto"/>
      </w:pPr>
      <w:r>
        <w:t>стоимость и объем по проекту, цена за единицу;</w:t>
      </w:r>
    </w:p>
    <w:p w14:paraId="43ACAAFE" w14:textId="770A4ACF" w:rsidR="007C47DF" w:rsidRDefault="007C47DF" w:rsidP="00FE4893">
      <w:pPr>
        <w:pStyle w:val="aff1"/>
        <w:numPr>
          <w:ilvl w:val="0"/>
          <w:numId w:val="34"/>
        </w:numPr>
        <w:spacing w:line="276" w:lineRule="auto"/>
      </w:pPr>
      <w:r>
        <w:t>строительный объем за полную декаду/месяц</w:t>
      </w:r>
      <w:r w:rsidRPr="007C47DF">
        <w:t xml:space="preserve">, </w:t>
      </w:r>
      <w:r>
        <w:t>объем работ за ед. изм.;</w:t>
      </w:r>
    </w:p>
    <w:p w14:paraId="7DDBA3C6" w14:textId="4A073B29" w:rsidR="007C47DF" w:rsidRDefault="007C47DF" w:rsidP="00FE4893">
      <w:pPr>
        <w:pStyle w:val="aff1"/>
        <w:numPr>
          <w:ilvl w:val="0"/>
          <w:numId w:val="34"/>
        </w:numPr>
        <w:spacing w:line="276" w:lineRule="auto"/>
      </w:pPr>
      <w:r>
        <w:t>общая сумма, стоимость работ за полную декаду/месяц;</w:t>
      </w:r>
    </w:p>
    <w:p w14:paraId="7E9DB2F5" w14:textId="12756EDC" w:rsidR="007C47DF" w:rsidRDefault="007C47DF" w:rsidP="00FE4893">
      <w:pPr>
        <w:pStyle w:val="aff1"/>
        <w:numPr>
          <w:ilvl w:val="0"/>
          <w:numId w:val="34"/>
        </w:numPr>
        <w:spacing w:line="276" w:lineRule="auto"/>
      </w:pPr>
      <w:r>
        <w:t>длительность периода работы.</w:t>
      </w:r>
    </w:p>
    <w:p w14:paraId="4A2AF3C3" w14:textId="5CB299EA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 xml:space="preserve">.03 — редактирование </w:t>
      </w:r>
      <w:r w:rsidR="00E12814">
        <w:t xml:space="preserve">и расчет </w:t>
      </w:r>
      <w:r>
        <w:t>фактических показателей финансирования проекта</w:t>
      </w:r>
    </w:p>
    <w:p w14:paraId="5FA1D19C" w14:textId="17ADF1EE" w:rsidR="007C47DF" w:rsidRPr="00E12814" w:rsidRDefault="007C47DF" w:rsidP="007C47DF">
      <w:pPr>
        <w:spacing w:line="276" w:lineRule="auto"/>
        <w:rPr>
          <w:highlight w:val="cyan"/>
        </w:rPr>
      </w:pPr>
      <w:r w:rsidRPr="00E12814">
        <w:rPr>
          <w:highlight w:val="cyan"/>
        </w:rPr>
        <w:t xml:space="preserve">Система должна позволять вводить следующие </w:t>
      </w:r>
      <w:r w:rsidR="008555B9" w:rsidRPr="00E12814">
        <w:rPr>
          <w:highlight w:val="cyan"/>
        </w:rPr>
        <w:t>фактические показатели</w:t>
      </w:r>
      <w:r w:rsidRPr="00E12814">
        <w:rPr>
          <w:highlight w:val="cyan"/>
        </w:rPr>
        <w:t xml:space="preserve"> графика финансирования:</w:t>
      </w:r>
    </w:p>
    <w:p w14:paraId="764367EF" w14:textId="5451AEFA" w:rsidR="007C47DF" w:rsidRDefault="007C47DF" w:rsidP="007C47DF">
      <w:pPr>
        <w:spacing w:line="276" w:lineRule="auto"/>
      </w:pPr>
      <w:r w:rsidRPr="00E12814">
        <w:rPr>
          <w:highlight w:val="cyan"/>
        </w:rPr>
        <w:t>—</w:t>
      </w:r>
      <w:r w:rsidR="00E12814" w:rsidRPr="00E12814">
        <w:rPr>
          <w:highlight w:val="cyan"/>
        </w:rPr>
        <w:t xml:space="preserve"> фактическую сумму оплаты</w:t>
      </w:r>
      <w:r w:rsidRPr="00E12814">
        <w:rPr>
          <w:highlight w:val="cyan"/>
        </w:rPr>
        <w:t>.</w:t>
      </w:r>
    </w:p>
    <w:p w14:paraId="680DE66A" w14:textId="77862A5C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Система должна позволять рассчитывать следующие показатели графика финансирования:</w:t>
      </w:r>
    </w:p>
    <w:p w14:paraId="66C6693C" w14:textId="09C4D4A7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плановая сумма оплаты за период;</w:t>
      </w:r>
    </w:p>
    <w:p w14:paraId="6C9AEB11" w14:textId="7CD1B025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плановая сумма оплаты за период нарастающим итогом;</w:t>
      </w:r>
    </w:p>
    <w:p w14:paraId="10E51A4A" w14:textId="152D1B54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плановая сумма накладных и управленческих расходов;</w:t>
      </w:r>
    </w:p>
    <w:p w14:paraId="15F24BBC" w14:textId="6B3A19E6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фактическая сумма оплаты за период;</w:t>
      </w:r>
    </w:p>
    <w:p w14:paraId="0B502A51" w14:textId="7A204BAE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фактическая сумма оплаты за период нарастающим итогом;</w:t>
      </w:r>
    </w:p>
    <w:p w14:paraId="1D740FB0" w14:textId="4004BA11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фактическая сумма накладных и управленческих расходов;</w:t>
      </w:r>
    </w:p>
    <w:p w14:paraId="37042CEC" w14:textId="45CE2F18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перевыполнение/недовыполнение работ в стоимостном выражении;</w:t>
      </w:r>
    </w:p>
    <w:p w14:paraId="431CE01A" w14:textId="329F873B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t>— сумма недоплаты/переплата за период;</w:t>
      </w:r>
    </w:p>
    <w:p w14:paraId="43AD30DB" w14:textId="019C5738" w:rsidR="00E12814" w:rsidRPr="00E12814" w:rsidRDefault="00E12814" w:rsidP="00E12814">
      <w:pPr>
        <w:spacing w:line="276" w:lineRule="auto"/>
        <w:rPr>
          <w:highlight w:val="cyan"/>
        </w:rPr>
      </w:pPr>
      <w:r w:rsidRPr="00E12814">
        <w:rPr>
          <w:highlight w:val="cyan"/>
        </w:rPr>
        <w:lastRenderedPageBreak/>
        <w:t>— корректирующий платеж;</w:t>
      </w:r>
    </w:p>
    <w:p w14:paraId="65F1A037" w14:textId="65CAAEC5" w:rsidR="00E12814" w:rsidRDefault="00E12814" w:rsidP="00E12814">
      <w:pPr>
        <w:spacing w:line="276" w:lineRule="auto"/>
      </w:pPr>
      <w:r w:rsidRPr="00E12814">
        <w:rPr>
          <w:highlight w:val="cyan"/>
        </w:rPr>
        <w:t>— требуемый платеж.</w:t>
      </w:r>
    </w:p>
    <w:p w14:paraId="4B5A7381" w14:textId="2B9FBAF2" w:rsidR="00E12814" w:rsidRDefault="00E12814" w:rsidP="00E12814">
      <w:pPr>
        <w:spacing w:line="276" w:lineRule="auto"/>
      </w:pPr>
    </w:p>
    <w:p w14:paraId="4C78E6F7" w14:textId="721D91CE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>.04 — экспорт графика финансирования проекта</w:t>
      </w:r>
    </w:p>
    <w:p w14:paraId="1E29A557" w14:textId="564F3949" w:rsidR="007C47DF" w:rsidRDefault="007C47DF" w:rsidP="001266C7">
      <w:pPr>
        <w:spacing w:line="276" w:lineRule="auto"/>
      </w:pPr>
      <w:r w:rsidRPr="007C47DF">
        <w:t xml:space="preserve">Пользователь должен иметь возможность выполнить экспорт </w:t>
      </w:r>
      <w:r>
        <w:t>графика финансирования</w:t>
      </w:r>
      <w:r w:rsidRPr="007C47DF">
        <w:t xml:space="preserve"> в формате XLS (формат файлов </w:t>
      </w:r>
      <w:proofErr w:type="spellStart"/>
      <w:r w:rsidRPr="007C47DF">
        <w:rPr>
          <w:i/>
        </w:rPr>
        <w:t>Microsoft</w:t>
      </w:r>
      <w:proofErr w:type="spellEnd"/>
      <w:r w:rsidRPr="007C47DF">
        <w:rPr>
          <w:i/>
        </w:rPr>
        <w:t xml:space="preserve"> </w:t>
      </w:r>
      <w:proofErr w:type="spellStart"/>
      <w:r w:rsidRPr="007C47DF">
        <w:rPr>
          <w:i/>
        </w:rPr>
        <w:t>Excel</w:t>
      </w:r>
      <w:proofErr w:type="spellEnd"/>
      <w:r w:rsidRPr="007C47DF">
        <w:t>).</w:t>
      </w:r>
    </w:p>
    <w:p w14:paraId="0984F35D" w14:textId="1517DE87" w:rsidR="001266C7" w:rsidRDefault="001266C7" w:rsidP="00777994">
      <w:pPr>
        <w:pStyle w:val="6"/>
        <w:numPr>
          <w:ilvl w:val="5"/>
          <w:numId w:val="22"/>
        </w:numPr>
        <w:spacing w:line="276" w:lineRule="auto"/>
      </w:pPr>
      <w:r>
        <w:t>Функция Ф.0</w:t>
      </w:r>
      <w:r w:rsidR="00B90836">
        <w:t>9</w:t>
      </w:r>
      <w:r>
        <w:t>.05 — настройка вида графика финансирования проекта</w:t>
      </w:r>
    </w:p>
    <w:p w14:paraId="59CB732E" w14:textId="77777777" w:rsidR="007C47DF" w:rsidRDefault="007C47DF" w:rsidP="007C47DF">
      <w:pPr>
        <w:spacing w:line="276" w:lineRule="auto"/>
      </w:pPr>
      <w:r>
        <w:t>В системе должны быть реализованы следующие функции настройки графика:</w:t>
      </w:r>
    </w:p>
    <w:p w14:paraId="6D0E919C" w14:textId="77777777" w:rsidR="007C47DF" w:rsidRDefault="007C47DF" w:rsidP="007C47DF">
      <w:pPr>
        <w:pStyle w:val="-"/>
        <w:spacing w:line="276" w:lineRule="auto"/>
      </w:pPr>
      <w:r>
        <w:t>настройка периода;</w:t>
      </w:r>
    </w:p>
    <w:p w14:paraId="087F0970" w14:textId="0C99C703" w:rsidR="008555B9" w:rsidRPr="004B10A7" w:rsidRDefault="008555B9" w:rsidP="007C47DF">
      <w:pPr>
        <w:pStyle w:val="-"/>
        <w:spacing w:line="276" w:lineRule="auto"/>
      </w:pPr>
      <w:r w:rsidRPr="004B10A7">
        <w:t>выбор видов работ;</w:t>
      </w:r>
    </w:p>
    <w:p w14:paraId="62F50F12" w14:textId="26B248E8" w:rsidR="007C47DF" w:rsidRDefault="007C47DF" w:rsidP="007C47DF">
      <w:pPr>
        <w:pStyle w:val="-"/>
        <w:spacing w:line="276" w:lineRule="auto"/>
      </w:pPr>
      <w:r>
        <w:t>выбор масштаба.</w:t>
      </w:r>
    </w:p>
    <w:p w14:paraId="20A3AE72" w14:textId="2CE648C4" w:rsidR="007C47DF" w:rsidRDefault="007C47DF" w:rsidP="001266C7">
      <w:pPr>
        <w:spacing w:line="276" w:lineRule="auto"/>
      </w:pPr>
      <w:r>
        <w:t>В системе должны быть реализованы следующие функции настройки графика:</w:t>
      </w:r>
    </w:p>
    <w:p w14:paraId="7165C962" w14:textId="63C1CEC5" w:rsidR="00B90836" w:rsidRDefault="007C47DF" w:rsidP="001266C7">
      <w:pPr>
        <w:spacing w:line="276" w:lineRule="auto"/>
      </w:pPr>
      <w:r>
        <w:t>—</w:t>
      </w:r>
      <w:r w:rsidR="00B90836">
        <w:t xml:space="preserve"> </w:t>
      </w:r>
      <w:r w:rsidR="001266C7" w:rsidRPr="007C47DF">
        <w:rPr>
          <w:highlight w:val="yellow"/>
        </w:rPr>
        <w:t>Функция Ф.0</w:t>
      </w:r>
      <w:r w:rsidR="00B90836">
        <w:rPr>
          <w:highlight w:val="yellow"/>
        </w:rPr>
        <w:t>9</w:t>
      </w:r>
      <w:r w:rsidR="001266C7" w:rsidRPr="007C47DF">
        <w:rPr>
          <w:highlight w:val="yellow"/>
        </w:rPr>
        <w:t>.0</w:t>
      </w:r>
      <w:r w:rsidR="00B90836">
        <w:rPr>
          <w:highlight w:val="yellow"/>
        </w:rPr>
        <w:t>6</w:t>
      </w:r>
      <w:r w:rsidR="001266C7" w:rsidRPr="007C47DF">
        <w:rPr>
          <w:highlight w:val="yellow"/>
        </w:rPr>
        <w:t xml:space="preserve"> — отчет «Выполнение плана финансирования проекта»</w:t>
      </w:r>
    </w:p>
    <w:p w14:paraId="35841495" w14:textId="119CFC2F" w:rsidR="00B90836" w:rsidRDefault="00B90836" w:rsidP="00B90836">
      <w:pPr>
        <w:spacing w:line="276" w:lineRule="auto"/>
      </w:pPr>
      <w:r>
        <w:t xml:space="preserve">— Функция Ф.09.07 — отчет «График освоения финансирования на этаже» </w:t>
      </w:r>
      <w:r w:rsidRPr="004E46C8">
        <w:t>(Рисунок Б.19)</w:t>
      </w:r>
      <w:r>
        <w:t>;</w:t>
      </w:r>
    </w:p>
    <w:p w14:paraId="1A5F0B8B" w14:textId="19FD13A9" w:rsidR="001266C7" w:rsidRDefault="001266C7" w:rsidP="00DC09C1">
      <w:pPr>
        <w:spacing w:line="276" w:lineRule="auto"/>
      </w:pPr>
    </w:p>
    <w:p w14:paraId="409D19E3" w14:textId="2992EB58" w:rsidR="003D708C" w:rsidRPr="005875E2" w:rsidRDefault="003D708C" w:rsidP="003D708C">
      <w:pPr>
        <w:pStyle w:val="5"/>
        <w:spacing w:before="0" w:after="0" w:line="276" w:lineRule="auto"/>
        <w:rPr>
          <w:b w:val="0"/>
        </w:rPr>
      </w:pPr>
      <w:r w:rsidRPr="005875E2">
        <w:t>Ведение справочников</w:t>
      </w:r>
      <w:r w:rsidR="00904339">
        <w:t xml:space="preserve"> (Ф.</w:t>
      </w:r>
      <w:r w:rsidR="008D4DC1">
        <w:t>1</w:t>
      </w:r>
      <w:r w:rsidR="00904339">
        <w:t>0)</w:t>
      </w:r>
    </w:p>
    <w:p w14:paraId="65F6DEB2" w14:textId="77777777" w:rsidR="003D708C" w:rsidRPr="005875E2" w:rsidRDefault="003D708C" w:rsidP="003D708C">
      <w:pPr>
        <w:spacing w:line="276" w:lineRule="auto"/>
      </w:pPr>
      <w:r w:rsidRPr="005875E2">
        <w:t>В системе должна быть предусмотрена функция формирования справочников используемых материалов, расценок на виды работ, исп</w:t>
      </w:r>
      <w:r>
        <w:t>ользуемых машин и оборудования и др.</w:t>
      </w:r>
    </w:p>
    <w:p w14:paraId="4ACA4C92" w14:textId="77777777" w:rsidR="003D708C" w:rsidRPr="005875E2" w:rsidRDefault="003D708C" w:rsidP="003D708C">
      <w:pPr>
        <w:spacing w:line="276" w:lineRule="auto"/>
      </w:pPr>
      <w:r w:rsidRPr="005875E2">
        <w:t>Все справочники должны быть структурированы и иметь возможность дополняться.</w:t>
      </w:r>
    </w:p>
    <w:p w14:paraId="4DE86B2F" w14:textId="77777777" w:rsidR="003D708C" w:rsidRPr="005875E2" w:rsidRDefault="003D708C" w:rsidP="003D708C">
      <w:pPr>
        <w:spacing w:line="276" w:lineRule="auto"/>
      </w:pPr>
      <w:r w:rsidRPr="005875E2">
        <w:t>Каждой позиции справочника должен присваиваться уникальный код для обеспечения возможности его однозначной идентификации.</w:t>
      </w:r>
    </w:p>
    <w:p w14:paraId="6864C45C" w14:textId="46E8CFFE" w:rsidR="003D708C" w:rsidRPr="005875E2" w:rsidRDefault="003D708C" w:rsidP="003D708C">
      <w:pPr>
        <w:spacing w:line="276" w:lineRule="auto"/>
      </w:pPr>
      <w:r w:rsidRPr="005875E2">
        <w:t xml:space="preserve">Справочник «Материалы» </w:t>
      </w:r>
      <w:r w:rsidR="008D4DC1">
        <w:t xml:space="preserve">(Ф.10.01) </w:t>
      </w:r>
      <w:r w:rsidRPr="005875E2">
        <w:t>должен содержать следующую информацию о каждой позиции:</w:t>
      </w:r>
    </w:p>
    <w:p w14:paraId="7CCDF8E6" w14:textId="77777777" w:rsidR="003D708C" w:rsidRPr="005875E2" w:rsidRDefault="003D708C" w:rsidP="003D708C">
      <w:pPr>
        <w:pStyle w:val="-"/>
      </w:pPr>
      <w:r w:rsidRPr="005875E2">
        <w:t>к какой группе, подгруппе справочника относится</w:t>
      </w:r>
      <w:r>
        <w:t>;</w:t>
      </w:r>
    </w:p>
    <w:p w14:paraId="04D29CF3" w14:textId="77777777" w:rsidR="003D708C" w:rsidRPr="005875E2" w:rsidRDefault="003D708C" w:rsidP="003D708C">
      <w:pPr>
        <w:pStyle w:val="-"/>
      </w:pPr>
      <w:r w:rsidRPr="005875E2">
        <w:t>код</w:t>
      </w:r>
      <w:r>
        <w:t>;</w:t>
      </w:r>
    </w:p>
    <w:p w14:paraId="1EDBC077" w14:textId="77777777" w:rsidR="003D708C" w:rsidRPr="005875E2" w:rsidRDefault="003D708C" w:rsidP="003D708C">
      <w:pPr>
        <w:pStyle w:val="-"/>
      </w:pPr>
      <w:r w:rsidRPr="005875E2">
        <w:t>полное наименование</w:t>
      </w:r>
      <w:r>
        <w:t>;</w:t>
      </w:r>
    </w:p>
    <w:p w14:paraId="6F7352D2" w14:textId="77777777" w:rsidR="003D708C" w:rsidRPr="005875E2" w:rsidRDefault="003D708C" w:rsidP="003D708C">
      <w:pPr>
        <w:pStyle w:val="-"/>
      </w:pPr>
      <w:r w:rsidRPr="005875E2">
        <w:t>краткое наименование</w:t>
      </w:r>
      <w:r>
        <w:t>;</w:t>
      </w:r>
    </w:p>
    <w:p w14:paraId="363D27F8" w14:textId="77777777" w:rsidR="003D708C" w:rsidRPr="005875E2" w:rsidRDefault="003D708C" w:rsidP="003D708C">
      <w:pPr>
        <w:pStyle w:val="-"/>
      </w:pPr>
      <w:r w:rsidRPr="005875E2">
        <w:t>единица измерения</w:t>
      </w:r>
      <w:r>
        <w:t>;</w:t>
      </w:r>
    </w:p>
    <w:p w14:paraId="63331B4D" w14:textId="77777777" w:rsidR="003D708C" w:rsidRPr="005875E2" w:rsidRDefault="003D708C" w:rsidP="003D708C">
      <w:pPr>
        <w:pStyle w:val="-"/>
      </w:pPr>
      <w:r w:rsidRPr="005875E2">
        <w:t>плановая стоимость</w:t>
      </w:r>
      <w:r>
        <w:t xml:space="preserve"> единицы.</w:t>
      </w:r>
    </w:p>
    <w:p w14:paraId="3888D029" w14:textId="1C608573" w:rsidR="003D708C" w:rsidRPr="005875E2" w:rsidRDefault="003D708C" w:rsidP="003D708C">
      <w:pPr>
        <w:spacing w:line="276" w:lineRule="auto"/>
      </w:pPr>
      <w:r>
        <w:lastRenderedPageBreak/>
        <w:t>Справочник «Профессии</w:t>
      </w:r>
      <w:r w:rsidRPr="005875E2">
        <w:t xml:space="preserve">» </w:t>
      </w:r>
      <w:r w:rsidR="008D4DC1">
        <w:t xml:space="preserve">(Ф.10.02) </w:t>
      </w:r>
      <w:r w:rsidRPr="005875E2">
        <w:t>должен содержать следующую информацию о каждой позиции:</w:t>
      </w:r>
    </w:p>
    <w:p w14:paraId="73A67CF9" w14:textId="77777777" w:rsidR="003D708C" w:rsidRPr="005875E2" w:rsidRDefault="003D708C" w:rsidP="003D708C">
      <w:pPr>
        <w:pStyle w:val="-"/>
      </w:pPr>
      <w:r>
        <w:t>код;</w:t>
      </w:r>
    </w:p>
    <w:p w14:paraId="5515529E" w14:textId="77777777" w:rsidR="003D708C" w:rsidRPr="005875E2" w:rsidRDefault="003D708C" w:rsidP="003D708C">
      <w:pPr>
        <w:pStyle w:val="-"/>
      </w:pPr>
      <w:r>
        <w:t>полное наименование;</w:t>
      </w:r>
    </w:p>
    <w:p w14:paraId="2E0F6279" w14:textId="77777777" w:rsidR="003D708C" w:rsidRPr="005875E2" w:rsidRDefault="003D708C" w:rsidP="003D708C">
      <w:pPr>
        <w:pStyle w:val="-"/>
      </w:pPr>
      <w:r>
        <w:t>краткое наименование.</w:t>
      </w:r>
    </w:p>
    <w:p w14:paraId="70313E94" w14:textId="2E9D0A6E" w:rsidR="003D708C" w:rsidRPr="005875E2" w:rsidRDefault="003D708C" w:rsidP="003D708C">
      <w:pPr>
        <w:spacing w:line="276" w:lineRule="auto"/>
      </w:pPr>
      <w:r>
        <w:t>Справочник «Ви</w:t>
      </w:r>
      <w:r w:rsidRPr="005875E2">
        <w:t xml:space="preserve">ды работ» </w:t>
      </w:r>
      <w:r w:rsidR="008D4DC1">
        <w:t xml:space="preserve">(Ф.10.03) </w:t>
      </w:r>
      <w:r w:rsidRPr="005875E2">
        <w:t>должен содержать следующую информацию о каждой позиции:</w:t>
      </w:r>
    </w:p>
    <w:p w14:paraId="61D51153" w14:textId="18E7EC15" w:rsidR="003D708C" w:rsidRPr="005875E2" w:rsidRDefault="003D708C" w:rsidP="003D708C">
      <w:pPr>
        <w:pStyle w:val="-"/>
      </w:pPr>
      <w:r>
        <w:t>код;</w:t>
      </w:r>
    </w:p>
    <w:p w14:paraId="46067EB5" w14:textId="4D5E0169" w:rsidR="003D708C" w:rsidRPr="005875E2" w:rsidRDefault="003D708C" w:rsidP="003D708C">
      <w:pPr>
        <w:pStyle w:val="-"/>
      </w:pPr>
      <w:r>
        <w:t>полное наименование;</w:t>
      </w:r>
    </w:p>
    <w:p w14:paraId="0237D2A1" w14:textId="2E195F17" w:rsidR="003D708C" w:rsidRDefault="0018509F" w:rsidP="003D708C">
      <w:pPr>
        <w:pStyle w:val="-"/>
      </w:pPr>
      <w:r>
        <w:t>краткое наименование;</w:t>
      </w:r>
    </w:p>
    <w:p w14:paraId="67CD8ABC" w14:textId="53503266" w:rsidR="001049E6" w:rsidRPr="004B10A7" w:rsidRDefault="001049E6" w:rsidP="003D708C">
      <w:pPr>
        <w:pStyle w:val="-"/>
      </w:pPr>
      <w:r w:rsidRPr="004B10A7">
        <w:t>единица измерения;</w:t>
      </w:r>
    </w:p>
    <w:p w14:paraId="7106D4AA" w14:textId="269C27D9" w:rsidR="0018509F" w:rsidRPr="004B10A7" w:rsidRDefault="0018509F" w:rsidP="003D708C">
      <w:pPr>
        <w:pStyle w:val="-"/>
      </w:pPr>
      <w:r w:rsidRPr="004B10A7">
        <w:t>пере</w:t>
      </w:r>
      <w:r w:rsidR="001049E6" w:rsidRPr="004B10A7">
        <w:t>чень и нормы расхода материалов;</w:t>
      </w:r>
    </w:p>
    <w:p w14:paraId="08E725A7" w14:textId="46647536" w:rsidR="001049E6" w:rsidRPr="00E12814" w:rsidRDefault="001049E6" w:rsidP="003D708C">
      <w:pPr>
        <w:pStyle w:val="-"/>
        <w:rPr>
          <w:highlight w:val="yellow"/>
        </w:rPr>
      </w:pPr>
      <w:r w:rsidRPr="00E12814">
        <w:rPr>
          <w:highlight w:val="yellow"/>
        </w:rPr>
        <w:t>расценка за единицу работ</w:t>
      </w:r>
      <w:r w:rsidR="00E1398B" w:rsidRPr="00E12814">
        <w:rPr>
          <w:highlight w:val="yellow"/>
        </w:rPr>
        <w:t>*</w:t>
      </w:r>
      <w:r w:rsidRPr="00E12814">
        <w:rPr>
          <w:highlight w:val="yellow"/>
        </w:rPr>
        <w:t>.</w:t>
      </w:r>
    </w:p>
    <w:p w14:paraId="3AAB3A61" w14:textId="5DBEAEED" w:rsidR="003D708C" w:rsidRPr="005875E2" w:rsidRDefault="003D708C" w:rsidP="003D708C">
      <w:pPr>
        <w:spacing w:line="276" w:lineRule="auto"/>
      </w:pPr>
      <w:r w:rsidRPr="005875E2">
        <w:t xml:space="preserve">Справочник «Расценки на виды работ» </w:t>
      </w:r>
      <w:r w:rsidR="008D4DC1">
        <w:t xml:space="preserve">(Ф.10.04) </w:t>
      </w:r>
      <w:r w:rsidRPr="005875E2">
        <w:t>должен содержать следующую информацию о каждой позиции:</w:t>
      </w:r>
    </w:p>
    <w:p w14:paraId="55EB7A2C" w14:textId="77777777" w:rsidR="003D708C" w:rsidRPr="005875E2" w:rsidRDefault="003D708C" w:rsidP="003D708C">
      <w:pPr>
        <w:pStyle w:val="-"/>
      </w:pPr>
      <w:r w:rsidRPr="005875E2">
        <w:t>к какому виду и разделу работ относится,</w:t>
      </w:r>
    </w:p>
    <w:p w14:paraId="50E3251E" w14:textId="77777777" w:rsidR="003D708C" w:rsidRPr="005875E2" w:rsidRDefault="003D708C" w:rsidP="003D708C">
      <w:pPr>
        <w:pStyle w:val="-"/>
      </w:pPr>
      <w:r w:rsidRPr="005875E2">
        <w:t>плановая расценка за единицу работ</w:t>
      </w:r>
      <w:r>
        <w:t>.</w:t>
      </w:r>
    </w:p>
    <w:p w14:paraId="3513CE29" w14:textId="701904F8" w:rsidR="003D708C" w:rsidRPr="005875E2" w:rsidRDefault="003D708C" w:rsidP="003D708C">
      <w:pPr>
        <w:spacing w:line="276" w:lineRule="auto"/>
      </w:pPr>
      <w:r w:rsidRPr="005875E2">
        <w:t xml:space="preserve">Справочник «Машины и оборудование» </w:t>
      </w:r>
      <w:r w:rsidR="008D4DC1">
        <w:t xml:space="preserve">(Ф.10.05) </w:t>
      </w:r>
      <w:r w:rsidRPr="005875E2">
        <w:t>должен содержать следующую информацию о каждой позиции:</w:t>
      </w:r>
    </w:p>
    <w:p w14:paraId="53D8C1B3" w14:textId="77777777" w:rsidR="003D708C" w:rsidRPr="005875E2" w:rsidRDefault="003D708C" w:rsidP="003D708C">
      <w:pPr>
        <w:pStyle w:val="-"/>
      </w:pPr>
      <w:r w:rsidRPr="005875E2">
        <w:t>к какой группе, подгруппе справочника относится</w:t>
      </w:r>
      <w:r>
        <w:t>;</w:t>
      </w:r>
    </w:p>
    <w:p w14:paraId="3D8BE2D1" w14:textId="77777777" w:rsidR="003D708C" w:rsidRPr="005875E2" w:rsidRDefault="003D708C" w:rsidP="003D708C">
      <w:pPr>
        <w:pStyle w:val="-"/>
      </w:pPr>
      <w:r w:rsidRPr="005875E2">
        <w:t>код</w:t>
      </w:r>
      <w:r>
        <w:t>;</w:t>
      </w:r>
    </w:p>
    <w:p w14:paraId="3A895041" w14:textId="77777777" w:rsidR="003D708C" w:rsidRPr="005875E2" w:rsidRDefault="003D708C" w:rsidP="003D708C">
      <w:pPr>
        <w:pStyle w:val="-"/>
      </w:pPr>
      <w:r w:rsidRPr="005875E2">
        <w:t>полное наименование</w:t>
      </w:r>
      <w:r>
        <w:t>;</w:t>
      </w:r>
    </w:p>
    <w:p w14:paraId="40D8AFC5" w14:textId="77777777" w:rsidR="003D708C" w:rsidRPr="005875E2" w:rsidRDefault="003D708C" w:rsidP="003D708C">
      <w:pPr>
        <w:pStyle w:val="-"/>
      </w:pPr>
      <w:r w:rsidRPr="005875E2">
        <w:t>краткое наименование</w:t>
      </w:r>
      <w:r>
        <w:t>;</w:t>
      </w:r>
    </w:p>
    <w:p w14:paraId="53DBF075" w14:textId="77777777" w:rsidR="003D708C" w:rsidRDefault="003D708C" w:rsidP="003D708C">
      <w:pPr>
        <w:pStyle w:val="-"/>
      </w:pPr>
      <w:r w:rsidRPr="005875E2">
        <w:t>инвентарный номер (если имеется)</w:t>
      </w:r>
      <w:r>
        <w:t>;</w:t>
      </w:r>
    </w:p>
    <w:p w14:paraId="12319261" w14:textId="12C94811" w:rsidR="001049E6" w:rsidRPr="001049E6" w:rsidRDefault="001049E6" w:rsidP="003D708C">
      <w:pPr>
        <w:pStyle w:val="-"/>
        <w:rPr>
          <w:highlight w:val="cyan"/>
        </w:rPr>
      </w:pPr>
      <w:r w:rsidRPr="001049E6">
        <w:rPr>
          <w:highlight w:val="cyan"/>
        </w:rPr>
        <w:t>сумма амортизации (если начисляется);</w:t>
      </w:r>
    </w:p>
    <w:p w14:paraId="37A494D1" w14:textId="77777777" w:rsidR="003D708C" w:rsidRPr="005875E2" w:rsidRDefault="003D708C" w:rsidP="003D708C">
      <w:pPr>
        <w:pStyle w:val="-"/>
      </w:pPr>
      <w:r w:rsidRPr="005875E2">
        <w:t>производительность</w:t>
      </w:r>
      <w:r>
        <w:t>;</w:t>
      </w:r>
    </w:p>
    <w:p w14:paraId="3FEDE760" w14:textId="77777777" w:rsidR="003D708C" w:rsidRPr="005875E2" w:rsidRDefault="003D708C" w:rsidP="003D708C">
      <w:pPr>
        <w:pStyle w:val="-"/>
      </w:pPr>
      <w:r w:rsidRPr="005875E2">
        <w:t>стоимость работы 1 часа</w:t>
      </w:r>
      <w:r>
        <w:t>.</w:t>
      </w:r>
    </w:p>
    <w:p w14:paraId="417C9DA3" w14:textId="0208B59A" w:rsidR="0050069A" w:rsidRDefault="0050069A" w:rsidP="003D708C">
      <w:pPr>
        <w:spacing w:line="276" w:lineRule="auto"/>
      </w:pPr>
      <w:r w:rsidRPr="0050069A">
        <w:rPr>
          <w:highlight w:val="red"/>
        </w:rPr>
        <w:t>Справочник «Нормы расхода материалов» (Ф.10.06).</w:t>
      </w:r>
    </w:p>
    <w:p w14:paraId="5BB16C85" w14:textId="24D2125D" w:rsidR="003D708C" w:rsidRDefault="003D708C" w:rsidP="003D708C">
      <w:pPr>
        <w:spacing w:line="276" w:lineRule="auto"/>
      </w:pPr>
      <w:r>
        <w:t>Состав справочников, их структура и атрибуты (информационные поля) могут быть уточнены на этапе выполнения эскизного проекта.</w:t>
      </w:r>
    </w:p>
    <w:p w14:paraId="38ECCAA5" w14:textId="32C4D8B8" w:rsidR="0070267C" w:rsidRDefault="0070267C" w:rsidP="0070267C">
      <w:pPr>
        <w:pStyle w:val="5"/>
        <w:spacing w:before="0" w:after="0" w:line="276" w:lineRule="auto"/>
      </w:pPr>
      <w:r>
        <w:lastRenderedPageBreak/>
        <w:t>Сервисные функции</w:t>
      </w:r>
      <w:bookmarkEnd w:id="38"/>
      <w:r w:rsidR="003D708C">
        <w:t xml:space="preserve"> (Ф.1</w:t>
      </w:r>
      <w:r w:rsidR="0050069A">
        <w:t>1</w:t>
      </w:r>
      <w:r w:rsidR="003D708C">
        <w:t>)</w:t>
      </w:r>
    </w:p>
    <w:p w14:paraId="6F2700B8" w14:textId="20E90998" w:rsidR="0070267C" w:rsidRDefault="0070267C" w:rsidP="0070267C">
      <w:pPr>
        <w:spacing w:line="276" w:lineRule="auto"/>
      </w:pPr>
      <w:r>
        <w:t xml:space="preserve">Система должна выполнять следующие </w:t>
      </w:r>
      <w:r w:rsidR="003C3E8E">
        <w:t xml:space="preserve">сервисные </w:t>
      </w:r>
      <w:r>
        <w:t>функции:</w:t>
      </w:r>
    </w:p>
    <w:p w14:paraId="2721E28A" w14:textId="616690DB" w:rsidR="003C3E8E" w:rsidRDefault="003C3E8E" w:rsidP="003C3E8E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>1 — создание резервной копии базы данных;</w:t>
      </w:r>
    </w:p>
    <w:p w14:paraId="6A0A6873" w14:textId="64DADEFE" w:rsidR="003C3E8E" w:rsidRDefault="003C3E8E" w:rsidP="003C3E8E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>2 — восстановление данных из резервной копии;</w:t>
      </w:r>
    </w:p>
    <w:p w14:paraId="48354894" w14:textId="7374D56B" w:rsidR="003C3E8E" w:rsidRDefault="003C3E8E" w:rsidP="003C3E8E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>3 — протоколирование действий пользователя;</w:t>
      </w:r>
    </w:p>
    <w:p w14:paraId="17058DFA" w14:textId="17024BD2" w:rsidR="003C3E8E" w:rsidRDefault="003C3E8E" w:rsidP="003C3E8E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 xml:space="preserve">4 — экспорт данных в файлы формата </w:t>
      </w:r>
      <w:r>
        <w:rPr>
          <w:lang w:val="en-US"/>
        </w:rPr>
        <w:t>XML</w:t>
      </w:r>
      <w:r w:rsidRPr="003C3E8E">
        <w:t xml:space="preserve">, </w:t>
      </w:r>
      <w:r>
        <w:rPr>
          <w:lang w:val="en-US"/>
        </w:rPr>
        <w:t>XLS</w:t>
      </w:r>
      <w:r>
        <w:t>;</w:t>
      </w:r>
    </w:p>
    <w:p w14:paraId="60084931" w14:textId="43362B2C" w:rsidR="0070267C" w:rsidRDefault="003C3E8E" w:rsidP="001E38D0">
      <w:pPr>
        <w:pStyle w:val="-"/>
        <w:tabs>
          <w:tab w:val="clear" w:pos="1069"/>
          <w:tab w:val="num" w:pos="993"/>
        </w:tabs>
        <w:spacing w:line="276" w:lineRule="auto"/>
      </w:pPr>
      <w:r>
        <w:t>Ф</w:t>
      </w:r>
      <w:r w:rsidR="003D708C">
        <w:t>.1</w:t>
      </w:r>
      <w:r w:rsidR="0050069A">
        <w:t>1</w:t>
      </w:r>
      <w:r>
        <w:t>.</w:t>
      </w:r>
      <w:r w:rsidR="003D708C">
        <w:t>0</w:t>
      </w:r>
      <w:r>
        <w:t>5 — импорт данных</w:t>
      </w:r>
      <w:r w:rsidRPr="003C3E8E">
        <w:t xml:space="preserve"> </w:t>
      </w:r>
      <w:r>
        <w:t xml:space="preserve">из файлов формата </w:t>
      </w:r>
      <w:r w:rsidRPr="003C3E8E">
        <w:rPr>
          <w:lang w:val="en-US"/>
        </w:rPr>
        <w:t>XML</w:t>
      </w:r>
      <w:r w:rsidRPr="003C3E8E">
        <w:t xml:space="preserve">, </w:t>
      </w:r>
      <w:r w:rsidRPr="003C3E8E">
        <w:rPr>
          <w:lang w:val="en-US"/>
        </w:rPr>
        <w:t>XLS</w:t>
      </w:r>
      <w:r w:rsidR="00380C56">
        <w:t>;</w:t>
      </w:r>
    </w:p>
    <w:p w14:paraId="7FF0700C" w14:textId="603368AA" w:rsidR="003C3E8E" w:rsidRDefault="003C3E8E" w:rsidP="003C3E8E">
      <w:pPr>
        <w:spacing w:line="276" w:lineRule="auto"/>
      </w:pPr>
      <w:r>
        <w:t xml:space="preserve">Функции создания резервной копии базы данных и восстановления из резервной копии должны выполняться при помощи средств СУБД </w:t>
      </w:r>
      <w:r>
        <w:rPr>
          <w:lang w:val="en-US"/>
        </w:rPr>
        <w:t>PostgreSQL</w:t>
      </w:r>
      <w:r w:rsidRPr="003C3E8E">
        <w:t>.</w:t>
      </w:r>
      <w:r>
        <w:t xml:space="preserve"> </w:t>
      </w:r>
    </w:p>
    <w:p w14:paraId="20F488DE" w14:textId="05659911" w:rsidR="003C3E8E" w:rsidRDefault="003C3E8E" w:rsidP="003C3E8E">
      <w:pPr>
        <w:spacing w:line="276" w:lineRule="auto"/>
      </w:pPr>
      <w:r>
        <w:t xml:space="preserve">Виды действий пользователя, подлежащие протоколированию и </w:t>
      </w:r>
      <w:proofErr w:type="gramStart"/>
      <w:r>
        <w:t>формат протокола</w:t>
      </w:r>
      <w:proofErr w:type="gramEnd"/>
      <w:r>
        <w:t xml:space="preserve"> определяются в процессе проектирования системы.</w:t>
      </w:r>
    </w:p>
    <w:p w14:paraId="0ADE18AF" w14:textId="644EAB4E" w:rsidR="003C3E8E" w:rsidRDefault="003C3E8E" w:rsidP="003C3E8E">
      <w:pPr>
        <w:spacing w:line="276" w:lineRule="auto"/>
      </w:pPr>
      <w:r>
        <w:t>Функция экспорта данных должна поддерживать возможность частичной выгрузки данных (</w:t>
      </w:r>
      <w:r w:rsidR="00E67D01">
        <w:t xml:space="preserve">экспорт только </w:t>
      </w:r>
      <w:r>
        <w:t xml:space="preserve">выбранных таблиц, </w:t>
      </w:r>
      <w:r w:rsidR="00E67D01">
        <w:t xml:space="preserve">выбранных </w:t>
      </w:r>
      <w:r>
        <w:t xml:space="preserve">строк, </w:t>
      </w:r>
      <w:r w:rsidR="00E67D01">
        <w:t>выбранных столбцов).</w:t>
      </w:r>
    </w:p>
    <w:p w14:paraId="1A986B07" w14:textId="0709976A" w:rsidR="00E67D01" w:rsidRDefault="00E67D01" w:rsidP="003C3E8E">
      <w:pPr>
        <w:spacing w:line="276" w:lineRule="auto"/>
      </w:pPr>
      <w:r>
        <w:t>Функция импорта данных должна позволять частичную загрузку данных в различных режимах (добавление данных, замена данных).</w:t>
      </w:r>
    </w:p>
    <w:p w14:paraId="6E1F5775" w14:textId="68212C67" w:rsidR="005875E2" w:rsidRDefault="005875E2" w:rsidP="003C3E8E">
      <w:pPr>
        <w:spacing w:line="276" w:lineRule="auto"/>
      </w:pPr>
    </w:p>
    <w:p w14:paraId="0995A648" w14:textId="1E97D62D" w:rsidR="006B26EB" w:rsidRDefault="006B26EB" w:rsidP="00756FC7">
      <w:pPr>
        <w:pStyle w:val="3"/>
        <w:spacing w:before="0" w:after="0" w:line="276" w:lineRule="auto"/>
      </w:pPr>
      <w:bookmarkStart w:id="39" w:name="_Toc470600363"/>
      <w:r>
        <w:t>Требования к надежности</w:t>
      </w:r>
      <w:bookmarkEnd w:id="39"/>
    </w:p>
    <w:p w14:paraId="7BC492D3" w14:textId="77777777" w:rsidR="00C900DF" w:rsidRDefault="00C900DF" w:rsidP="00756FC7">
      <w:pPr>
        <w:spacing w:line="276" w:lineRule="auto"/>
      </w:pPr>
      <w:r w:rsidRPr="00C900DF">
        <w:t>Уровень надежности должен достигаться согласованным применением организационных, организационно-технических мероприятий и программно-аппаратных средств.</w:t>
      </w:r>
      <w:r>
        <w:t xml:space="preserve"> </w:t>
      </w:r>
      <w:r w:rsidRPr="00C900DF">
        <w:t>Надежность должна обеспечиваться за счет:</w:t>
      </w:r>
    </w:p>
    <w:p w14:paraId="71BC1FB2" w14:textId="77777777" w:rsidR="00C900DF" w:rsidRDefault="00C900DF" w:rsidP="00756FC7">
      <w:pPr>
        <w:pStyle w:val="-"/>
        <w:spacing w:line="276" w:lineRule="auto"/>
      </w:pPr>
      <w:r w:rsidRPr="00C900DF">
        <w:t>применения технических средств, системного и базового программного обеспечения, соответствующих классу решаемых задач;</w:t>
      </w:r>
    </w:p>
    <w:p w14:paraId="043A109C" w14:textId="77777777" w:rsidR="00C900DF" w:rsidRDefault="00C900DF" w:rsidP="00756FC7">
      <w:pPr>
        <w:pStyle w:val="-"/>
        <w:spacing w:line="276" w:lineRule="auto"/>
      </w:pPr>
      <w:r w:rsidRPr="00C900DF">
        <w:t xml:space="preserve">своевременного выполнения процессов администрирования </w:t>
      </w:r>
      <w:r>
        <w:t>с</w:t>
      </w:r>
      <w:r w:rsidRPr="00C900DF">
        <w:t>истемы;</w:t>
      </w:r>
    </w:p>
    <w:p w14:paraId="21EC7606" w14:textId="77777777" w:rsidR="00C900DF" w:rsidRDefault="00C900DF" w:rsidP="00756FC7">
      <w:pPr>
        <w:pStyle w:val="-"/>
        <w:spacing w:line="276" w:lineRule="auto"/>
      </w:pPr>
      <w:r w:rsidRPr="00C900DF">
        <w:t>соблюдения правил эксплуатации и технического обслуживания программно-аппаратных средств;</w:t>
      </w:r>
    </w:p>
    <w:p w14:paraId="47ADA749" w14:textId="13EF2172" w:rsidR="00C900DF" w:rsidRDefault="00C900DF" w:rsidP="00756FC7">
      <w:pPr>
        <w:pStyle w:val="-"/>
        <w:spacing w:line="276" w:lineRule="auto"/>
      </w:pPr>
      <w:r w:rsidRPr="00C900DF">
        <w:t>предварительного обучения пользователей и обслуживающего персонала.</w:t>
      </w:r>
    </w:p>
    <w:p w14:paraId="437C0255" w14:textId="77777777" w:rsidR="0087104C" w:rsidRDefault="0087104C" w:rsidP="00756FC7">
      <w:pPr>
        <w:spacing w:line="276" w:lineRule="auto"/>
      </w:pPr>
      <w:r w:rsidRPr="0087104C">
        <w:t>К надежности оборудования предъявляются следующие требования:</w:t>
      </w:r>
    </w:p>
    <w:p w14:paraId="1708EFE5" w14:textId="77777777" w:rsidR="0087104C" w:rsidRDefault="0087104C" w:rsidP="00756FC7">
      <w:pPr>
        <w:pStyle w:val="-"/>
        <w:spacing w:line="276" w:lineRule="auto"/>
      </w:pPr>
      <w:r w:rsidRPr="0087104C">
        <w:t>в качестве аппаратных платформ должны использоваться средства с повышенной надежностью;</w:t>
      </w:r>
    </w:p>
    <w:p w14:paraId="1C497C22" w14:textId="160276C2" w:rsidR="0087104C" w:rsidRDefault="0087104C" w:rsidP="00756FC7">
      <w:pPr>
        <w:pStyle w:val="-"/>
        <w:spacing w:line="276" w:lineRule="auto"/>
      </w:pPr>
      <w:r w:rsidRPr="0087104C">
        <w:t>применение технических средств</w:t>
      </w:r>
      <w:r w:rsidR="00E67D01">
        <w:t>,</w:t>
      </w:r>
      <w:r w:rsidRPr="0087104C">
        <w:t xml:space="preserve"> соответствующих классу решаемых задач;</w:t>
      </w:r>
    </w:p>
    <w:p w14:paraId="7E143F9A" w14:textId="77777777" w:rsidR="0087104C" w:rsidRDefault="0087104C" w:rsidP="00756FC7">
      <w:pPr>
        <w:pStyle w:val="-"/>
        <w:spacing w:line="276" w:lineRule="auto"/>
      </w:pPr>
      <w:r w:rsidRPr="0087104C">
        <w:t xml:space="preserve"> аппаратно-программный комплекс </w:t>
      </w:r>
      <w:r>
        <w:t>с</w:t>
      </w:r>
      <w:r w:rsidRPr="0087104C">
        <w:t>истемы должен иметь возможность восстановления в случаях сбоев.</w:t>
      </w:r>
    </w:p>
    <w:p w14:paraId="421E4F1B" w14:textId="233F0276" w:rsidR="0087104C" w:rsidRDefault="0087104C" w:rsidP="00756FC7">
      <w:pPr>
        <w:spacing w:line="276" w:lineRule="auto"/>
      </w:pPr>
      <w:r w:rsidRPr="0087104C">
        <w:t>К надежности электроснабжения предъявляются следующие требования:</w:t>
      </w:r>
    </w:p>
    <w:p w14:paraId="4B663B2D" w14:textId="77777777" w:rsidR="0087104C" w:rsidRDefault="0087104C" w:rsidP="00756FC7">
      <w:pPr>
        <w:pStyle w:val="-"/>
        <w:spacing w:line="276" w:lineRule="auto"/>
      </w:pPr>
      <w:r w:rsidRPr="0087104C">
        <w:lastRenderedPageBreak/>
        <w:t xml:space="preserve">с целью повышения отказоустойчивости системы в целом необходима обязательная комплектация серверов источником бесперебойного питания с возможностью автономной работы системы не менее </w:t>
      </w:r>
      <w:r>
        <w:t>15</w:t>
      </w:r>
      <w:r w:rsidRPr="0087104C">
        <w:t xml:space="preserve"> минут;</w:t>
      </w:r>
    </w:p>
    <w:p w14:paraId="2FE6A585" w14:textId="77777777" w:rsidR="0087104C" w:rsidRDefault="0087104C" w:rsidP="00756FC7">
      <w:pPr>
        <w:pStyle w:val="-"/>
        <w:spacing w:line="276" w:lineRule="auto"/>
      </w:pPr>
      <w:r w:rsidRPr="0087104C">
        <w:t>система должны быть укомплектована подсистемой оповещения Администраторов о переходе на автономный режим работы;</w:t>
      </w:r>
    </w:p>
    <w:p w14:paraId="50B02B89" w14:textId="6D14DF91" w:rsidR="0087104C" w:rsidRDefault="0087104C" w:rsidP="00756FC7">
      <w:pPr>
        <w:pStyle w:val="-"/>
        <w:spacing w:line="276" w:lineRule="auto"/>
      </w:pPr>
      <w:r w:rsidRPr="0087104C">
        <w:t xml:space="preserve">система должны быть укомплектована агентами автоматической остановки операционной системы в случае, если перебой электропитания превышает </w:t>
      </w:r>
      <w:r>
        <w:t>30</w:t>
      </w:r>
      <w:r w:rsidRPr="0087104C">
        <w:t xml:space="preserve"> минут;</w:t>
      </w:r>
    </w:p>
    <w:p w14:paraId="1B32781A" w14:textId="11830CC0" w:rsidR="0087104C" w:rsidRDefault="0087104C" w:rsidP="00756FC7">
      <w:pPr>
        <w:pStyle w:val="-"/>
        <w:spacing w:line="276" w:lineRule="auto"/>
      </w:pPr>
      <w:r w:rsidRPr="0087104C">
        <w:t>должно быть обеспечено бесперебойное питание активного сетевого оборудования.</w:t>
      </w:r>
    </w:p>
    <w:p w14:paraId="599C8072" w14:textId="77777777" w:rsidR="0087104C" w:rsidRDefault="0087104C" w:rsidP="00756FC7">
      <w:pPr>
        <w:spacing w:line="276" w:lineRule="auto"/>
      </w:pPr>
      <w:r w:rsidRPr="0087104C">
        <w:t>Надежность аппаратных и программных средств должна обеспечиваться за счет следующих организационных мероприятий:</w:t>
      </w:r>
    </w:p>
    <w:p w14:paraId="77A0198C" w14:textId="77777777" w:rsidR="0087104C" w:rsidRDefault="0087104C" w:rsidP="00756FC7">
      <w:pPr>
        <w:pStyle w:val="-"/>
        <w:spacing w:line="276" w:lineRule="auto"/>
      </w:pPr>
      <w:r w:rsidRPr="0087104C">
        <w:t>предварительного обучения пользователей и обслуживающего персонала;</w:t>
      </w:r>
    </w:p>
    <w:p w14:paraId="1653654B" w14:textId="77777777" w:rsidR="0087104C" w:rsidRDefault="0087104C" w:rsidP="00756FC7">
      <w:pPr>
        <w:pStyle w:val="-"/>
        <w:spacing w:line="276" w:lineRule="auto"/>
      </w:pPr>
      <w:r w:rsidRPr="0087104C">
        <w:t>своевременного выполнения процессов администрирования;</w:t>
      </w:r>
    </w:p>
    <w:p w14:paraId="6965E77A" w14:textId="77777777" w:rsidR="0087104C" w:rsidRDefault="0087104C" w:rsidP="00756FC7">
      <w:pPr>
        <w:pStyle w:val="-"/>
        <w:spacing w:line="276" w:lineRule="auto"/>
      </w:pPr>
      <w:r w:rsidRPr="0087104C">
        <w:t>соблюдения правил эксплуатации и технического обслуживания программно-аппаратных средств;</w:t>
      </w:r>
    </w:p>
    <w:p w14:paraId="43BBA5E4" w14:textId="77777777" w:rsidR="0087104C" w:rsidRDefault="0087104C" w:rsidP="00756FC7">
      <w:pPr>
        <w:pStyle w:val="-"/>
        <w:spacing w:line="276" w:lineRule="auto"/>
      </w:pPr>
      <w:r w:rsidRPr="0087104C">
        <w:t>своевременное выполнение процедур резервного копирования данных.</w:t>
      </w:r>
    </w:p>
    <w:p w14:paraId="12459CD8" w14:textId="77777777" w:rsidR="0087104C" w:rsidRDefault="0087104C" w:rsidP="00756FC7">
      <w:pPr>
        <w:spacing w:line="276" w:lineRule="auto"/>
      </w:pPr>
      <w:r w:rsidRPr="0087104C">
        <w:t>Надежность программного обеспечения должна обеспечиваться за счет:</w:t>
      </w:r>
    </w:p>
    <w:p w14:paraId="55180093" w14:textId="77777777" w:rsidR="0087104C" w:rsidRDefault="0087104C" w:rsidP="00756FC7">
      <w:pPr>
        <w:pStyle w:val="-"/>
        <w:spacing w:line="276" w:lineRule="auto"/>
      </w:pPr>
      <w:r w:rsidRPr="0087104C">
        <w:t>надежности общесистемного ПО и ПО, разрабатываемого Разработчиком;</w:t>
      </w:r>
    </w:p>
    <w:p w14:paraId="08AC31CE" w14:textId="77777777" w:rsidR="0087104C" w:rsidRDefault="0087104C" w:rsidP="00756FC7">
      <w:pPr>
        <w:pStyle w:val="-"/>
        <w:spacing w:line="276" w:lineRule="auto"/>
      </w:pPr>
      <w:r w:rsidRPr="0087104C">
        <w:t>проведением комплекса мероприятий отладки, поиска и исключения ошибок</w:t>
      </w:r>
      <w:r>
        <w:t>;</w:t>
      </w:r>
    </w:p>
    <w:p w14:paraId="35B45893" w14:textId="02160050" w:rsidR="0087104C" w:rsidRDefault="0087104C" w:rsidP="00756FC7">
      <w:pPr>
        <w:pStyle w:val="-"/>
        <w:spacing w:line="276" w:lineRule="auto"/>
      </w:pPr>
      <w:r w:rsidRPr="0087104C">
        <w:t xml:space="preserve">ведением журналов системных сообщений и ошибок </w:t>
      </w:r>
      <w:r>
        <w:t xml:space="preserve">системы </w:t>
      </w:r>
      <w:r w:rsidRPr="0087104C">
        <w:t>для последующего анализа и изменения.</w:t>
      </w:r>
    </w:p>
    <w:p w14:paraId="3E083891" w14:textId="77777777" w:rsidR="0087104C" w:rsidRDefault="0087104C" w:rsidP="00756FC7">
      <w:pPr>
        <w:spacing w:line="276" w:lineRule="auto"/>
      </w:pPr>
      <w:r w:rsidRPr="0087104C">
        <w:t>Обеспечение информационное безопасности Системы должно удовлетворять следующим требованиям:</w:t>
      </w:r>
    </w:p>
    <w:p w14:paraId="6390BA30" w14:textId="77777777" w:rsidR="0087104C" w:rsidRDefault="0087104C" w:rsidP="00756FC7">
      <w:pPr>
        <w:pStyle w:val="-"/>
        <w:spacing w:line="276" w:lineRule="auto"/>
      </w:pPr>
      <w:r>
        <w:t>з</w:t>
      </w:r>
      <w:r w:rsidRPr="0087104C">
        <w:t>ащита Системы должна обеспечиваться комплексом программно-технических средств и поддерживающих их организационных мер</w:t>
      </w:r>
      <w:r>
        <w:t>;</w:t>
      </w:r>
    </w:p>
    <w:p w14:paraId="7061385A" w14:textId="77777777" w:rsidR="0087104C" w:rsidRDefault="0087104C" w:rsidP="00756FC7">
      <w:pPr>
        <w:pStyle w:val="-"/>
        <w:spacing w:line="276" w:lineRule="auto"/>
      </w:pPr>
      <w:r>
        <w:t>з</w:t>
      </w:r>
      <w:r w:rsidRPr="0087104C">
        <w:t>ащита Системы должна обеспечиваться на всех технологических этапах обработки информации и во всех режимах функционирования, в том числе при проведении ремонтных и регламентных работ</w:t>
      </w:r>
      <w:r>
        <w:t>;</w:t>
      </w:r>
    </w:p>
    <w:p w14:paraId="1B9C877E" w14:textId="0A7913AF" w:rsidR="0087104C" w:rsidRDefault="0087104C" w:rsidP="00756FC7">
      <w:pPr>
        <w:pStyle w:val="-"/>
        <w:spacing w:line="276" w:lineRule="auto"/>
      </w:pPr>
      <w:r>
        <w:t>р</w:t>
      </w:r>
      <w:r w:rsidRPr="0087104C">
        <w:t xml:space="preserve">азграничение прав доступа Системы должно строиться по принципу </w:t>
      </w:r>
      <w:r>
        <w:t>«</w:t>
      </w:r>
      <w:r w:rsidRPr="0087104C">
        <w:t>что не разрешено, то запрещено</w:t>
      </w:r>
      <w:r>
        <w:t>»</w:t>
      </w:r>
      <w:r w:rsidRPr="0087104C">
        <w:t>.</w:t>
      </w:r>
    </w:p>
    <w:p w14:paraId="6948BA75" w14:textId="76DA056E" w:rsidR="0087104C" w:rsidRDefault="0087104C" w:rsidP="00756FC7">
      <w:pPr>
        <w:spacing w:line="276" w:lineRule="auto"/>
      </w:pPr>
      <w:r w:rsidRPr="0087104C">
        <w:t>В Системе должно быть обеспечено резервное копирование данных</w:t>
      </w:r>
      <w:r w:rsidR="00F8688B">
        <w:t xml:space="preserve"> средствами СУБД</w:t>
      </w:r>
      <w:r>
        <w:t>.</w:t>
      </w:r>
    </w:p>
    <w:p w14:paraId="3A758CFB" w14:textId="16943869" w:rsidR="006B26EB" w:rsidRDefault="006B26EB" w:rsidP="00756FC7">
      <w:pPr>
        <w:pStyle w:val="3"/>
        <w:spacing w:before="0" w:after="0" w:line="276" w:lineRule="auto"/>
      </w:pPr>
      <w:bookmarkStart w:id="40" w:name="_Toc470600364"/>
      <w:r>
        <w:t>Условия эксплуатации</w:t>
      </w:r>
      <w:bookmarkEnd w:id="40"/>
    </w:p>
    <w:p w14:paraId="22FC9D43" w14:textId="6D583519" w:rsidR="006B26EB" w:rsidRDefault="006B26EB" w:rsidP="00756FC7">
      <w:pPr>
        <w:pStyle w:val="4"/>
        <w:spacing w:line="276" w:lineRule="auto"/>
      </w:pPr>
      <w:r>
        <w:t>Требования к режимам функционирования системы</w:t>
      </w:r>
    </w:p>
    <w:p w14:paraId="0D4EE54B" w14:textId="77777777" w:rsidR="00EC3A6B" w:rsidRPr="00EC3A6B" w:rsidRDefault="00B80BC9" w:rsidP="00756FC7">
      <w:pPr>
        <w:spacing w:line="276" w:lineRule="auto"/>
      </w:pPr>
      <w:r w:rsidRPr="00EC3A6B">
        <w:t>Система должна поддерживать следующие режимы функционирования:</w:t>
      </w:r>
    </w:p>
    <w:p w14:paraId="50E4599E" w14:textId="192F1A28" w:rsidR="00EC3A6B" w:rsidRDefault="00EC3A6B" w:rsidP="00756FC7">
      <w:pPr>
        <w:pStyle w:val="-"/>
        <w:spacing w:line="276" w:lineRule="auto"/>
      </w:pPr>
      <w:r>
        <w:lastRenderedPageBreak/>
        <w:t>о</w:t>
      </w:r>
      <w:r w:rsidR="00B80BC9" w:rsidRPr="00EC3A6B">
        <w:t xml:space="preserve">сновной режим, в котором </w:t>
      </w:r>
      <w:r>
        <w:t>система</w:t>
      </w:r>
      <w:r w:rsidR="00B80BC9" w:rsidRPr="00EC3A6B">
        <w:t xml:space="preserve"> выполня</w:t>
      </w:r>
      <w:r>
        <w:t>е</w:t>
      </w:r>
      <w:r w:rsidR="00B80BC9" w:rsidRPr="00EC3A6B">
        <w:t>т все свои основные функции</w:t>
      </w:r>
      <w:r>
        <w:t>;</w:t>
      </w:r>
    </w:p>
    <w:p w14:paraId="2ABD29E7" w14:textId="77777777" w:rsidR="00EC3A6B" w:rsidRDefault="00EC3A6B" w:rsidP="00756FC7">
      <w:pPr>
        <w:pStyle w:val="-"/>
        <w:spacing w:line="276" w:lineRule="auto"/>
      </w:pPr>
      <w:r>
        <w:t>п</w:t>
      </w:r>
      <w:r w:rsidR="00B80BC9" w:rsidRPr="00EC3A6B">
        <w:t xml:space="preserve">рофилактический режим, в котором </w:t>
      </w:r>
      <w:r>
        <w:t xml:space="preserve">система </w:t>
      </w:r>
      <w:r w:rsidR="00B80BC9" w:rsidRPr="00EC3A6B">
        <w:t>не выполня</w:t>
      </w:r>
      <w:r>
        <w:t>е</w:t>
      </w:r>
      <w:r w:rsidR="00B80BC9" w:rsidRPr="00EC3A6B">
        <w:t>т своих функций.</w:t>
      </w:r>
    </w:p>
    <w:p w14:paraId="45C5ECFC" w14:textId="77777777" w:rsidR="00EC3A6B" w:rsidRDefault="00B80BC9" w:rsidP="00756FC7">
      <w:pPr>
        <w:spacing w:line="276" w:lineRule="auto"/>
      </w:pPr>
      <w:r w:rsidRPr="00EC3A6B">
        <w:t xml:space="preserve">В основном режиме функционирования </w:t>
      </w:r>
      <w:r w:rsidR="00EC3A6B">
        <w:t>с</w:t>
      </w:r>
      <w:r w:rsidRPr="00EC3A6B">
        <w:t>истема должна обеспечивать:</w:t>
      </w:r>
    </w:p>
    <w:p w14:paraId="6E7D82D2" w14:textId="77777777" w:rsidR="00EC3A6B" w:rsidRDefault="00B80BC9" w:rsidP="00756FC7">
      <w:pPr>
        <w:pStyle w:val="-"/>
        <w:spacing w:line="276" w:lineRule="auto"/>
      </w:pPr>
      <w:r w:rsidRPr="00EC3A6B">
        <w:t>работу пользователей в режиме 24 часов в день, 7 дней в неделю (24х7);</w:t>
      </w:r>
    </w:p>
    <w:p w14:paraId="4E07FECA" w14:textId="77777777" w:rsidR="00EC3A6B" w:rsidRDefault="00B80BC9" w:rsidP="00756FC7">
      <w:pPr>
        <w:pStyle w:val="-"/>
        <w:spacing w:line="276" w:lineRule="auto"/>
      </w:pPr>
      <w:r w:rsidRPr="00EC3A6B">
        <w:t>выполнение своих функций.</w:t>
      </w:r>
    </w:p>
    <w:p w14:paraId="4A354716" w14:textId="77777777" w:rsidR="00EC3A6B" w:rsidRDefault="00B80BC9" w:rsidP="00756FC7">
      <w:pPr>
        <w:spacing w:line="276" w:lineRule="auto"/>
      </w:pPr>
      <w:r w:rsidRPr="00EC3A6B">
        <w:t xml:space="preserve">В профилактическом режиме </w:t>
      </w:r>
      <w:r w:rsidR="00EC3A6B">
        <w:t>с</w:t>
      </w:r>
      <w:r w:rsidRPr="00EC3A6B">
        <w:t>истема должна обеспечивать возможность проведения следующих работ:</w:t>
      </w:r>
    </w:p>
    <w:p w14:paraId="646F6A01" w14:textId="77777777" w:rsidR="00EC3A6B" w:rsidRDefault="00B80BC9" w:rsidP="00756FC7">
      <w:pPr>
        <w:pStyle w:val="-"/>
        <w:spacing w:line="276" w:lineRule="auto"/>
      </w:pPr>
      <w:r w:rsidRPr="00EC3A6B">
        <w:t>техническое обслуживание;</w:t>
      </w:r>
    </w:p>
    <w:p w14:paraId="6D7D09C8" w14:textId="4F5879E2" w:rsidR="00B80BC9" w:rsidRDefault="00B80BC9" w:rsidP="00756FC7">
      <w:pPr>
        <w:pStyle w:val="-"/>
        <w:spacing w:line="276" w:lineRule="auto"/>
      </w:pPr>
      <w:r w:rsidRPr="00EC3A6B">
        <w:t>устранение аварийных ситуаций.</w:t>
      </w:r>
    </w:p>
    <w:p w14:paraId="5029DC65" w14:textId="6BF9E96E" w:rsidR="006B26EB" w:rsidRDefault="006B26EB" w:rsidP="00756FC7">
      <w:pPr>
        <w:pStyle w:val="4"/>
        <w:spacing w:line="276" w:lineRule="auto"/>
      </w:pPr>
      <w:r>
        <w:t>Требования по диагностированию системы</w:t>
      </w:r>
    </w:p>
    <w:p w14:paraId="401AC407" w14:textId="4B2DFDDE" w:rsidR="00B80BC9" w:rsidRPr="00CB2B5F" w:rsidRDefault="00B80BC9" w:rsidP="00756FC7">
      <w:pPr>
        <w:spacing w:line="276" w:lineRule="auto"/>
        <w:rPr>
          <w:i/>
        </w:rPr>
      </w:pPr>
      <w:r w:rsidRPr="00434149">
        <w:t xml:space="preserve">Диагностирование </w:t>
      </w:r>
      <w:r w:rsidR="00EC3A6B" w:rsidRPr="00434149">
        <w:t>с</w:t>
      </w:r>
      <w:r w:rsidRPr="00434149">
        <w:t>истемы должно осуществляться штатными средствами, входящими в комплект поставки программного обеспечения.</w:t>
      </w:r>
      <w:r w:rsidR="00CB2B5F">
        <w:t xml:space="preserve">   </w:t>
      </w:r>
    </w:p>
    <w:p w14:paraId="6989EE12" w14:textId="6CCE6AE6" w:rsidR="00B80BC9" w:rsidRDefault="00B80BC9" w:rsidP="00756FC7">
      <w:pPr>
        <w:pStyle w:val="4"/>
        <w:spacing w:line="276" w:lineRule="auto"/>
      </w:pPr>
      <w:r>
        <w:t>Требования численности и квалификации персонала</w:t>
      </w:r>
    </w:p>
    <w:p w14:paraId="142DB173" w14:textId="5193857A" w:rsidR="00EC3A6B" w:rsidRPr="00EC3A6B" w:rsidRDefault="00B80BC9" w:rsidP="00756FC7">
      <w:pPr>
        <w:spacing w:line="276" w:lineRule="auto"/>
      </w:pPr>
      <w:r w:rsidRPr="00EC3A6B">
        <w:t xml:space="preserve">В состав персонала, необходимого для обеспечения эксплуатации </w:t>
      </w:r>
      <w:r w:rsidR="00EC3A6B" w:rsidRPr="00EC3A6B">
        <w:t>системы</w:t>
      </w:r>
      <w:r w:rsidRPr="00EC3A6B">
        <w:t xml:space="preserve"> в рамках подразделений Заказчика, необходимо выделение следующих ответственн</w:t>
      </w:r>
      <w:r w:rsidR="00EC3A6B" w:rsidRPr="00EC3A6B">
        <w:t>ого</w:t>
      </w:r>
      <w:r w:rsidRPr="00EC3A6B">
        <w:t xml:space="preserve"> лиц</w:t>
      </w:r>
      <w:r w:rsidR="00EC3A6B" w:rsidRPr="00EC3A6B">
        <w:t xml:space="preserve">а — </w:t>
      </w:r>
      <w:r w:rsidRPr="00EC3A6B">
        <w:t>Администратор</w:t>
      </w:r>
      <w:r w:rsidR="00EC3A6B" w:rsidRPr="00EC3A6B">
        <w:t>а</w:t>
      </w:r>
      <w:r w:rsidRPr="00EC3A6B">
        <w:t xml:space="preserve"> </w:t>
      </w:r>
      <w:r w:rsidR="00EC3A6B" w:rsidRPr="00EC3A6B">
        <w:t>системы (</w:t>
      </w:r>
      <w:r w:rsidRPr="00EC3A6B">
        <w:t>1 человек</w:t>
      </w:r>
      <w:r w:rsidR="00EC3A6B" w:rsidRPr="00EC3A6B">
        <w:t>)</w:t>
      </w:r>
      <w:r w:rsidRPr="00EC3A6B">
        <w:t>.</w:t>
      </w:r>
    </w:p>
    <w:p w14:paraId="454509BB" w14:textId="77777777" w:rsidR="00EC3A6B" w:rsidRPr="00C900DF" w:rsidRDefault="00EC3A6B" w:rsidP="00756FC7">
      <w:pPr>
        <w:spacing w:line="276" w:lineRule="auto"/>
      </w:pPr>
      <w:r w:rsidRPr="00C900DF">
        <w:t xml:space="preserve">Администратор системы </w:t>
      </w:r>
      <w:r w:rsidR="00B80BC9" w:rsidRPr="00C900DF">
        <w:t>долж</w:t>
      </w:r>
      <w:r w:rsidRPr="00C900DF">
        <w:t>е</w:t>
      </w:r>
      <w:r w:rsidR="00B80BC9" w:rsidRPr="00C900DF">
        <w:t>н выполнять следующие функциональные обязанности</w:t>
      </w:r>
      <w:r w:rsidRPr="00C900DF">
        <w:t>:</w:t>
      </w:r>
    </w:p>
    <w:p w14:paraId="6D3CE816" w14:textId="6B22B146" w:rsidR="00EC3A6B" w:rsidRPr="00B55655" w:rsidRDefault="00B80BC9" w:rsidP="00756FC7">
      <w:pPr>
        <w:pStyle w:val="-"/>
        <w:spacing w:line="276" w:lineRule="auto"/>
      </w:pPr>
      <w:r w:rsidRPr="00C900DF">
        <w:t>на всем протя</w:t>
      </w:r>
      <w:r w:rsidRPr="004B10A7">
        <w:t xml:space="preserve">жении функционирования обеспечивает руководство </w:t>
      </w:r>
      <w:r w:rsidR="004B10A7" w:rsidRPr="004B10A7">
        <w:t xml:space="preserve">процессом </w:t>
      </w:r>
      <w:r w:rsidRPr="004B10A7">
        <w:t>сопровождения</w:t>
      </w:r>
      <w:r w:rsidR="00EC3A6B" w:rsidRPr="004B10A7">
        <w:t>;</w:t>
      </w:r>
    </w:p>
    <w:p w14:paraId="1693E89F" w14:textId="77777777" w:rsidR="00EC3A6B" w:rsidRPr="00C900DF" w:rsidRDefault="00B80BC9" w:rsidP="00756FC7">
      <w:pPr>
        <w:pStyle w:val="-"/>
        <w:spacing w:line="276" w:lineRule="auto"/>
      </w:pPr>
      <w:r w:rsidRPr="00C900DF">
        <w:t>обеспечивает контроль процессов подготовк</w:t>
      </w:r>
      <w:r w:rsidR="00EC3A6B" w:rsidRPr="00C900DF">
        <w:t>и</w:t>
      </w:r>
      <w:r w:rsidRPr="00C900DF">
        <w:t xml:space="preserve"> и загрузка данных</w:t>
      </w:r>
      <w:r w:rsidR="00EC3A6B" w:rsidRPr="00C900DF">
        <w:t>;</w:t>
      </w:r>
    </w:p>
    <w:p w14:paraId="45E7ED18" w14:textId="3693198B" w:rsidR="00B80BC9" w:rsidRPr="00C900DF" w:rsidRDefault="00B80BC9" w:rsidP="00756FC7">
      <w:pPr>
        <w:pStyle w:val="-"/>
        <w:spacing w:line="276" w:lineRule="auto"/>
      </w:pPr>
      <w:r w:rsidRPr="00C900DF">
        <w:t>обеспечивает поддержку пользователей</w:t>
      </w:r>
      <w:r w:rsidR="00C900DF" w:rsidRPr="00C900DF">
        <w:t xml:space="preserve"> в процессах</w:t>
      </w:r>
      <w:r w:rsidRPr="00C900DF">
        <w:t xml:space="preserve"> формировани</w:t>
      </w:r>
      <w:r w:rsidR="00C900DF" w:rsidRPr="00C900DF">
        <w:t>я</w:t>
      </w:r>
      <w:r w:rsidRPr="00C900DF">
        <w:t xml:space="preserve"> отчетности.</w:t>
      </w:r>
    </w:p>
    <w:p w14:paraId="5177F314" w14:textId="1E3E9567" w:rsidR="00C900DF" w:rsidRPr="00C900DF" w:rsidRDefault="00B80BC9" w:rsidP="00756FC7">
      <w:pPr>
        <w:spacing w:line="276" w:lineRule="auto"/>
      </w:pPr>
      <w:r w:rsidRPr="00C900DF">
        <w:t xml:space="preserve">К квалификации персонала, эксплуатирующего </w:t>
      </w:r>
      <w:r w:rsidR="00C900DF" w:rsidRPr="00C900DF">
        <w:t>с</w:t>
      </w:r>
      <w:r w:rsidRPr="00C900DF">
        <w:t>истему, предъявляются следующие требования</w:t>
      </w:r>
      <w:r w:rsidR="00FE1900">
        <w:t>:</w:t>
      </w:r>
      <w:r w:rsidR="00C900DF" w:rsidRPr="00C900DF">
        <w:t xml:space="preserve"> </w:t>
      </w:r>
    </w:p>
    <w:p w14:paraId="4D39DA1B" w14:textId="3F4CBD3A" w:rsidR="00C900DF" w:rsidRPr="00C900DF" w:rsidRDefault="00FE1900" w:rsidP="00756FC7">
      <w:pPr>
        <w:pStyle w:val="-"/>
        <w:spacing w:line="276" w:lineRule="auto"/>
      </w:pPr>
      <w:r>
        <w:t>к</w:t>
      </w:r>
      <w:r w:rsidR="00B80BC9" w:rsidRPr="00C900DF">
        <w:t xml:space="preserve">онечный пользователь </w:t>
      </w:r>
      <w:r w:rsidR="00C900DF" w:rsidRPr="00C900DF">
        <w:t xml:space="preserve">— </w:t>
      </w:r>
      <w:r w:rsidR="00B80BC9" w:rsidRPr="00C900DF">
        <w:t>знание соответствующей предметной области.</w:t>
      </w:r>
    </w:p>
    <w:p w14:paraId="6B7F0539" w14:textId="010651CE" w:rsidR="00B80BC9" w:rsidRDefault="00FE1900" w:rsidP="00756FC7">
      <w:pPr>
        <w:pStyle w:val="-"/>
        <w:spacing w:line="276" w:lineRule="auto"/>
      </w:pPr>
      <w:r>
        <w:t>а</w:t>
      </w:r>
      <w:r w:rsidR="00B80BC9" w:rsidRPr="00C900DF">
        <w:t xml:space="preserve">дминистратор </w:t>
      </w:r>
      <w:r w:rsidR="00C900DF" w:rsidRPr="00C900DF">
        <w:t xml:space="preserve">системы — </w:t>
      </w:r>
      <w:r w:rsidR="00B80BC9" w:rsidRPr="00C900DF">
        <w:t>знание СУБД</w:t>
      </w:r>
      <w:r w:rsidR="00C900DF" w:rsidRPr="00C900DF">
        <w:t xml:space="preserve">, </w:t>
      </w:r>
      <w:r w:rsidR="00B80BC9" w:rsidRPr="00C900DF">
        <w:t>знание языка запросов SQL</w:t>
      </w:r>
      <w:r w:rsidR="00C900DF" w:rsidRPr="00C900DF">
        <w:t xml:space="preserve">, </w:t>
      </w:r>
      <w:r w:rsidR="00B80BC9" w:rsidRPr="00C900DF">
        <w:t>опыт администрирования СУБД; знание и навыки операций архивирования и восстановления данных</w:t>
      </w:r>
      <w:r w:rsidR="00C900DF" w:rsidRPr="00C900DF">
        <w:t xml:space="preserve">, </w:t>
      </w:r>
      <w:r w:rsidR="00B80BC9" w:rsidRPr="00C900DF">
        <w:t>знание инструментов разработки</w:t>
      </w:r>
      <w:r w:rsidR="00C900DF" w:rsidRPr="00C900DF">
        <w:t xml:space="preserve"> отчетов</w:t>
      </w:r>
      <w:r w:rsidR="00B80BC9" w:rsidRPr="00C900DF">
        <w:t>.</w:t>
      </w:r>
    </w:p>
    <w:p w14:paraId="1890147C" w14:textId="12677A83" w:rsidR="006B26EB" w:rsidRPr="00B5546A" w:rsidRDefault="006B26EB" w:rsidP="00756FC7">
      <w:pPr>
        <w:pStyle w:val="3"/>
        <w:spacing w:before="0" w:after="0" w:line="276" w:lineRule="auto"/>
      </w:pPr>
      <w:bookmarkStart w:id="41" w:name="_Toc470600365"/>
      <w:r w:rsidRPr="00B5546A">
        <w:t>Требования к составу и параметрам технических средств</w:t>
      </w:r>
      <w:bookmarkEnd w:id="41"/>
    </w:p>
    <w:p w14:paraId="2AE99D2E" w14:textId="77777777" w:rsidR="00B5546A" w:rsidRDefault="00F8688B" w:rsidP="00E67D01">
      <w:pPr>
        <w:spacing w:line="276" w:lineRule="auto"/>
      </w:pPr>
      <w:r w:rsidRPr="00B5546A">
        <w:t>Система должна быть реализована с использованием специально выделенных серверов Заказчика.</w:t>
      </w:r>
      <w:r w:rsidR="00E67D01" w:rsidRPr="00B5546A">
        <w:t xml:space="preserve"> </w:t>
      </w:r>
    </w:p>
    <w:p w14:paraId="531F36DA" w14:textId="5F3FBABC" w:rsidR="00F8688B" w:rsidRDefault="00F8688B" w:rsidP="00E67D01">
      <w:pPr>
        <w:spacing w:line="276" w:lineRule="auto"/>
      </w:pPr>
      <w:r w:rsidRPr="00B5546A">
        <w:t>Сервер базы данных должен быть развернут на базе конфигурации</w:t>
      </w:r>
      <w:r w:rsidR="00E67D01" w:rsidRPr="00B5546A">
        <w:t>, позволяющей выполнять требуемые функции системы</w:t>
      </w:r>
      <w:r w:rsidR="00B5546A">
        <w:t>:</w:t>
      </w:r>
    </w:p>
    <w:p w14:paraId="2EA7DE83" w14:textId="77777777" w:rsidR="00B5546A" w:rsidRDefault="00B5546A" w:rsidP="00B5546A">
      <w:pPr>
        <w:pStyle w:val="7"/>
      </w:pPr>
      <w:r>
        <w:lastRenderedPageBreak/>
        <w:t>процессор с архитектурой x86-64 (</w:t>
      </w:r>
      <w:proofErr w:type="spellStart"/>
      <w:r>
        <w:t>Intel</w:t>
      </w:r>
      <w:proofErr w:type="spellEnd"/>
      <w:r>
        <w:t xml:space="preserve"> с поддержкой EM64T, AMD с поддержкой AMD64).</w:t>
      </w:r>
    </w:p>
    <w:p w14:paraId="5FE76483" w14:textId="3EE090E4" w:rsidR="00B5546A" w:rsidRDefault="00B5546A" w:rsidP="00B5546A">
      <w:pPr>
        <w:pStyle w:val="7"/>
      </w:pPr>
      <w:r>
        <w:t>ОС</w:t>
      </w:r>
      <w:r w:rsidRPr="00B5546A">
        <w:t xml:space="preserve"> — </w:t>
      </w:r>
      <w:r w:rsidRPr="00B5546A">
        <w:rPr>
          <w:lang w:val="en-US"/>
        </w:rPr>
        <w:t>Windows</w:t>
      </w:r>
      <w:r w:rsidRPr="00B5546A">
        <w:t xml:space="preserve"> 7</w:t>
      </w:r>
      <w:r>
        <w:t xml:space="preserve"> или </w:t>
      </w:r>
      <w:r w:rsidRPr="00B5546A">
        <w:rPr>
          <w:lang w:val="en-US"/>
        </w:rPr>
        <w:t>Windows</w:t>
      </w:r>
      <w:r w:rsidRPr="00B5546A">
        <w:t xml:space="preserve"> </w:t>
      </w:r>
      <w:r w:rsidRPr="00B5546A">
        <w:rPr>
          <w:lang w:val="en-US"/>
        </w:rPr>
        <w:t>Server</w:t>
      </w:r>
      <w:r w:rsidRPr="00B5546A">
        <w:t xml:space="preserve"> 2008</w:t>
      </w:r>
      <w:r>
        <w:t xml:space="preserve"> (с</w:t>
      </w:r>
      <w:r w:rsidRPr="00B5546A">
        <w:t>о всеми установленными обновлениями</w:t>
      </w:r>
      <w:r>
        <w:t>);</w:t>
      </w:r>
    </w:p>
    <w:p w14:paraId="63DA93D9" w14:textId="77777777" w:rsidR="00B5546A" w:rsidRPr="00B5546A" w:rsidRDefault="00B5546A" w:rsidP="00B5546A">
      <w:pPr>
        <w:pStyle w:val="7"/>
        <w:rPr>
          <w:lang w:val="en-US"/>
        </w:rPr>
      </w:pPr>
      <w:r>
        <w:t>СУБД</w:t>
      </w:r>
      <w:r w:rsidRPr="00B5546A">
        <w:rPr>
          <w:lang w:val="en-US"/>
        </w:rPr>
        <w:t xml:space="preserve"> — PostgreSQL 9.4.2;</w:t>
      </w:r>
    </w:p>
    <w:p w14:paraId="1BAA1656" w14:textId="526DCF66" w:rsidR="00B5546A" w:rsidRDefault="00B5546A" w:rsidP="00B5546A">
      <w:pPr>
        <w:pStyle w:val="7"/>
      </w:pPr>
      <w:r>
        <w:t>оперативная память 2048 Мб и выше;</w:t>
      </w:r>
    </w:p>
    <w:p w14:paraId="6727B17D" w14:textId="5B44B1F5" w:rsidR="00B5546A" w:rsidRDefault="00B5546A" w:rsidP="00B5546A">
      <w:pPr>
        <w:pStyle w:val="7"/>
      </w:pPr>
      <w:r>
        <w:t>жесткий диск 1</w:t>
      </w:r>
      <w:r w:rsidRPr="00B5546A">
        <w:t>Тб</w:t>
      </w:r>
      <w:r>
        <w:t xml:space="preserve"> и выше.</w:t>
      </w:r>
    </w:p>
    <w:p w14:paraId="678CC1BE" w14:textId="274805CC" w:rsidR="00B5546A" w:rsidRDefault="00B5546A" w:rsidP="00B5546A">
      <w:pPr>
        <w:spacing w:line="276" w:lineRule="auto"/>
      </w:pPr>
      <w:r>
        <w:t>Требования к оборудованию и ПО на автоматизированных рабочих местах:</w:t>
      </w:r>
    </w:p>
    <w:p w14:paraId="71E3AE57" w14:textId="0EAA33E2" w:rsidR="00B5546A" w:rsidRDefault="00B5546A" w:rsidP="00B5546A">
      <w:pPr>
        <w:pStyle w:val="7"/>
        <w:numPr>
          <w:ilvl w:val="6"/>
          <w:numId w:val="29"/>
        </w:numPr>
      </w:pPr>
      <w:r>
        <w:t>ОС</w:t>
      </w:r>
      <w:r w:rsidRPr="00B5546A">
        <w:t xml:space="preserve"> — </w:t>
      </w:r>
      <w:proofErr w:type="spellStart"/>
      <w:r w:rsidRPr="00B5546A">
        <w:t>Windows</w:t>
      </w:r>
      <w:proofErr w:type="spellEnd"/>
      <w:r w:rsidRPr="00B5546A">
        <w:t xml:space="preserve"> 7</w:t>
      </w:r>
      <w:r>
        <w:t>/8/8.1/10 (с</w:t>
      </w:r>
      <w:r w:rsidRPr="00B5546A">
        <w:t>о всеми установленными обновлениями</w:t>
      </w:r>
      <w:r>
        <w:t>);</w:t>
      </w:r>
    </w:p>
    <w:p w14:paraId="01694DC6" w14:textId="684AE15C" w:rsidR="00B5546A" w:rsidRDefault="00B5546A" w:rsidP="00B5546A">
      <w:pPr>
        <w:pStyle w:val="7"/>
      </w:pPr>
      <w:r>
        <w:t xml:space="preserve">процессор </w:t>
      </w:r>
      <w:proofErr w:type="spellStart"/>
      <w:r>
        <w:t>Intel</w:t>
      </w:r>
      <w:proofErr w:type="spellEnd"/>
      <w:r>
        <w:t xml:space="preserve"> </w:t>
      </w:r>
      <w:proofErr w:type="spellStart"/>
      <w:r>
        <w:t>Pentium</w:t>
      </w:r>
      <w:proofErr w:type="spellEnd"/>
      <w:r>
        <w:t xml:space="preserve"> </w:t>
      </w:r>
      <w:proofErr w:type="spellStart"/>
      <w:r>
        <w:t>Celeron</w:t>
      </w:r>
      <w:proofErr w:type="spellEnd"/>
      <w:r>
        <w:t xml:space="preserve"> 1800 </w:t>
      </w:r>
      <w:proofErr w:type="spellStart"/>
      <w:r>
        <w:t>Мгц</w:t>
      </w:r>
      <w:proofErr w:type="spellEnd"/>
      <w:r>
        <w:t xml:space="preserve"> и выше;</w:t>
      </w:r>
    </w:p>
    <w:p w14:paraId="3FD94B98" w14:textId="7433A11C" w:rsidR="00B5546A" w:rsidRDefault="00B5546A" w:rsidP="00B5546A">
      <w:pPr>
        <w:pStyle w:val="7"/>
      </w:pPr>
      <w:r>
        <w:t>оперативная память 256 Мб и выше;</w:t>
      </w:r>
    </w:p>
    <w:p w14:paraId="0E35D593" w14:textId="75219F28" w:rsidR="00B5546A" w:rsidRDefault="00B5546A" w:rsidP="00B5546A">
      <w:pPr>
        <w:pStyle w:val="7"/>
      </w:pPr>
      <w:r>
        <w:t>жесткий диск 40Гб и выше;</w:t>
      </w:r>
    </w:p>
    <w:p w14:paraId="1DF18FEF" w14:textId="25E3B718" w:rsidR="00B5546A" w:rsidRDefault="00B5546A" w:rsidP="00B5546A">
      <w:pPr>
        <w:pStyle w:val="7"/>
      </w:pPr>
      <w:r>
        <w:t>USB-порт;</w:t>
      </w:r>
    </w:p>
    <w:p w14:paraId="383BE900" w14:textId="5DB5654D" w:rsidR="00B5546A" w:rsidRDefault="00B5546A" w:rsidP="00B5546A">
      <w:pPr>
        <w:pStyle w:val="7"/>
      </w:pPr>
      <w:r w:rsidRPr="00B5546A">
        <w:t>SVGA-видеокарта</w:t>
      </w:r>
      <w:r>
        <w:t>, поддерживающая работу в режиме не ниже 1024х768.</w:t>
      </w:r>
    </w:p>
    <w:p w14:paraId="0FAFB606" w14:textId="0388E592" w:rsidR="00B5546A" w:rsidRDefault="00427970" w:rsidP="00B5546A">
      <w:pPr>
        <w:spacing w:line="276" w:lineRule="auto"/>
      </w:pPr>
      <w:r>
        <w:t xml:space="preserve">При соответствии оборудования и ПО на сервере и автоматизированных рабочих местах время отклика системы на действия пользователя </w:t>
      </w:r>
      <w:r w:rsidR="00CE7580">
        <w:t>не должно превышать максимально допустимое (2 сек.). В случае выполнения процессов, требующих продолжительное время (более 2 сек., например, при формировании сложных отчетов, экспорте данных), пользователь должен быть проинформирован о ходе выполнения и/или ориентировочном времени окончания процесса.</w:t>
      </w:r>
    </w:p>
    <w:p w14:paraId="36A2EE8C" w14:textId="1FCDA77E" w:rsidR="006B26EB" w:rsidRDefault="006B26EB" w:rsidP="00756FC7">
      <w:pPr>
        <w:pStyle w:val="3"/>
        <w:spacing w:before="0" w:after="0" w:line="276" w:lineRule="auto"/>
      </w:pPr>
      <w:bookmarkStart w:id="42" w:name="_Toc470600366"/>
      <w:r>
        <w:t>Требования к информационной и программной совместимости</w:t>
      </w:r>
      <w:bookmarkEnd w:id="42"/>
    </w:p>
    <w:p w14:paraId="1664DF21" w14:textId="10A090B7" w:rsidR="00BF3D08" w:rsidRDefault="00B80BC9" w:rsidP="00756FC7">
      <w:pPr>
        <w:spacing w:line="276" w:lineRule="auto"/>
      </w:pPr>
      <w:r w:rsidRPr="00F8688B">
        <w:t>Система должна быть централизованной, т.е. все данные должны располагаться в центральном хранилище.</w:t>
      </w:r>
    </w:p>
    <w:p w14:paraId="4D5F55AC" w14:textId="24C0356C" w:rsidR="00F8688B" w:rsidRPr="00F8688B" w:rsidRDefault="00B80BC9" w:rsidP="00756FC7">
      <w:pPr>
        <w:spacing w:line="276" w:lineRule="auto"/>
      </w:pPr>
      <w:r w:rsidRPr="00F8688B">
        <w:t>В Системе предлагается выделить следующие функциональные подсистемы</w:t>
      </w:r>
      <w:r w:rsidR="00BF3D08">
        <w:t>.</w:t>
      </w:r>
    </w:p>
    <w:p w14:paraId="35457F1A" w14:textId="6BE01782" w:rsidR="00F8688B" w:rsidRDefault="00F8688B" w:rsidP="00756FC7">
      <w:pPr>
        <w:pStyle w:val="4"/>
        <w:spacing w:line="276" w:lineRule="auto"/>
      </w:pPr>
      <w:r>
        <w:t>Блок подготовки данных</w:t>
      </w:r>
    </w:p>
    <w:p w14:paraId="4629DD30" w14:textId="77777777" w:rsidR="00F8688B" w:rsidRDefault="00F8688B" w:rsidP="00756FC7">
      <w:pPr>
        <w:spacing w:line="276" w:lineRule="auto"/>
      </w:pPr>
      <w:r>
        <w:t>Основные цели, которые достигаются созданием данного блока:</w:t>
      </w:r>
    </w:p>
    <w:p w14:paraId="4F1764FC" w14:textId="4A34D0D9" w:rsidR="00F8688B" w:rsidRDefault="00F8688B" w:rsidP="00756FC7">
      <w:pPr>
        <w:pStyle w:val="-"/>
        <w:spacing w:line="276" w:lineRule="auto"/>
      </w:pPr>
      <w:r>
        <w:t>подготовка и передача в систему планирования данных, необходимых для точного и корректного планирования работ (структура объекта, последовательность выполнения этапов работ и. д.);</w:t>
      </w:r>
    </w:p>
    <w:p w14:paraId="4F89FCA0" w14:textId="25D419B9" w:rsidR="00F8688B" w:rsidRDefault="00F8688B" w:rsidP="00756FC7">
      <w:pPr>
        <w:pStyle w:val="-"/>
        <w:spacing w:line="276" w:lineRule="auto"/>
      </w:pPr>
      <w:r>
        <w:t>сокращение издержек, связанных с ручным вводом данных по производственным процессам;</w:t>
      </w:r>
    </w:p>
    <w:p w14:paraId="36243BED" w14:textId="20B48044" w:rsidR="00AD024B" w:rsidRPr="0065494F" w:rsidRDefault="00AD024B" w:rsidP="00AD024B">
      <w:pPr>
        <w:pStyle w:val="-"/>
        <w:spacing w:line="276" w:lineRule="auto"/>
      </w:pPr>
      <w:r w:rsidRPr="0065494F">
        <w:t xml:space="preserve">уменьшение количества ошибок при занесении данных о выполненных </w:t>
      </w:r>
      <w:r w:rsidR="00475B6F" w:rsidRPr="0065494F">
        <w:t>работах</w:t>
      </w:r>
      <w:r w:rsidR="00434149">
        <w:t xml:space="preserve"> и использованных ресурсах.</w:t>
      </w:r>
    </w:p>
    <w:p w14:paraId="45783634" w14:textId="77777777" w:rsidR="00F8688B" w:rsidRDefault="00F8688B" w:rsidP="00756FC7">
      <w:pPr>
        <w:spacing w:line="276" w:lineRule="auto"/>
      </w:pPr>
      <w:r>
        <w:lastRenderedPageBreak/>
        <w:t>Задачи, решаемые данным блоком:</w:t>
      </w:r>
    </w:p>
    <w:p w14:paraId="2FC44906" w14:textId="78523887" w:rsidR="00F8688B" w:rsidRDefault="00F8688B" w:rsidP="00756FC7">
      <w:pPr>
        <w:pStyle w:val="-"/>
        <w:spacing w:line="276" w:lineRule="auto"/>
      </w:pPr>
      <w:r>
        <w:t>формирование структуры объекта строительства с привязкой видов работ;</w:t>
      </w:r>
    </w:p>
    <w:p w14:paraId="183246BF" w14:textId="54E576D8" w:rsidR="00F8688B" w:rsidRDefault="00F8688B" w:rsidP="00756FC7">
      <w:pPr>
        <w:pStyle w:val="-"/>
        <w:spacing w:line="276" w:lineRule="auto"/>
      </w:pPr>
      <w:r>
        <w:t>подготовка данных, необходимых и достаточных для точного и корректного планирования производства, для передачи в блок планирования и диспетчерского руководства производства;</w:t>
      </w:r>
    </w:p>
    <w:p w14:paraId="5BD0BF83" w14:textId="67B8F831" w:rsidR="00F8688B" w:rsidRDefault="00F8688B" w:rsidP="00756FC7">
      <w:pPr>
        <w:pStyle w:val="4"/>
        <w:spacing w:line="276" w:lineRule="auto"/>
      </w:pPr>
      <w:r>
        <w:t>Блок планирования</w:t>
      </w:r>
    </w:p>
    <w:p w14:paraId="724FF248" w14:textId="24B80562" w:rsidR="00F8688B" w:rsidRPr="009A6ABA" w:rsidRDefault="00F8688B" w:rsidP="00756FC7">
      <w:pPr>
        <w:spacing w:line="276" w:lineRule="auto"/>
      </w:pPr>
      <w:r w:rsidRPr="009A6ABA">
        <w:t xml:space="preserve">Данный блок предназначен для решения задач планирования и анализа </w:t>
      </w:r>
      <w:r w:rsidR="005135AC" w:rsidRPr="009A6ABA">
        <w:t xml:space="preserve">объемов выполнения работ на объектах строительства </w:t>
      </w:r>
      <w:r w:rsidRPr="009A6ABA">
        <w:t>на уровне отделов.</w:t>
      </w:r>
    </w:p>
    <w:p w14:paraId="000EB15E" w14:textId="731D8FB0" w:rsidR="00F8688B" w:rsidRPr="009A6ABA" w:rsidRDefault="00F8688B" w:rsidP="00756FC7">
      <w:pPr>
        <w:spacing w:line="276" w:lineRule="auto"/>
      </w:pPr>
      <w:r w:rsidRPr="009A6ABA">
        <w:t xml:space="preserve">Блок должен позволять решать спектр задач, связанных с управлением и планированием </w:t>
      </w:r>
      <w:r w:rsidR="005135AC" w:rsidRPr="009A6ABA">
        <w:t>хода выполнения строительных работ</w:t>
      </w:r>
      <w:r w:rsidRPr="009A6ABA">
        <w:t>:</w:t>
      </w:r>
    </w:p>
    <w:p w14:paraId="4EB70457" w14:textId="38C16B84" w:rsidR="00F8688B" w:rsidRPr="009A6ABA" w:rsidRDefault="00F8688B" w:rsidP="00756FC7">
      <w:pPr>
        <w:pStyle w:val="-"/>
        <w:spacing w:line="276" w:lineRule="auto"/>
      </w:pPr>
      <w:r w:rsidRPr="009A6ABA">
        <w:t xml:space="preserve">определение перечня видов работ по объекту, сроков их выполнения, внесение корректив </w:t>
      </w:r>
      <w:r w:rsidR="005135AC" w:rsidRPr="009A6ABA">
        <w:t>в графики производства работ и финансирования</w:t>
      </w:r>
      <w:r w:rsidRPr="009A6ABA">
        <w:t xml:space="preserve">, определение </w:t>
      </w:r>
      <w:r w:rsidR="005135AC" w:rsidRPr="009A6ABA">
        <w:t>лимитов</w:t>
      </w:r>
      <w:r w:rsidRPr="009A6ABA">
        <w:t xml:space="preserve"> сумм заработной платы</w:t>
      </w:r>
      <w:r w:rsidR="005135AC" w:rsidRPr="009A6ABA">
        <w:t>, затрат на</w:t>
      </w:r>
      <w:r w:rsidRPr="009A6ABA">
        <w:t xml:space="preserve"> материал</w:t>
      </w:r>
      <w:r w:rsidR="005135AC" w:rsidRPr="009A6ABA">
        <w:t>ы и обслуживание машин и оборудование</w:t>
      </w:r>
      <w:r w:rsidRPr="009A6ABA">
        <w:t>;</w:t>
      </w:r>
    </w:p>
    <w:p w14:paraId="5E2E695A" w14:textId="6CEFECEF" w:rsidR="00F8688B" w:rsidRPr="009A6ABA" w:rsidRDefault="00F8688B" w:rsidP="00756FC7">
      <w:pPr>
        <w:pStyle w:val="-"/>
        <w:spacing w:line="276" w:lineRule="auto"/>
      </w:pPr>
      <w:r w:rsidRPr="009A6ABA">
        <w:t>составление планов-графиков:</w:t>
      </w:r>
    </w:p>
    <w:p w14:paraId="358C90D1" w14:textId="7DC8288D" w:rsidR="00F8688B" w:rsidRPr="009A6ABA" w:rsidRDefault="00F8688B" w:rsidP="00756FC7">
      <w:pPr>
        <w:spacing w:line="276" w:lineRule="auto"/>
      </w:pPr>
      <w:r w:rsidRPr="009A6ABA">
        <w:t>a)</w:t>
      </w:r>
      <w:r w:rsidR="00660645" w:rsidRPr="009A6ABA">
        <w:t xml:space="preserve"> </w:t>
      </w:r>
      <w:r w:rsidRPr="009A6ABA">
        <w:t>общего плана предприятия (плана производства и финансирования работ);</w:t>
      </w:r>
    </w:p>
    <w:p w14:paraId="6C9C63B6" w14:textId="63BFF2E2" w:rsidR="00F8688B" w:rsidRPr="009A6ABA" w:rsidRDefault="00F8688B" w:rsidP="00756FC7">
      <w:pPr>
        <w:spacing w:line="276" w:lineRule="auto"/>
      </w:pPr>
      <w:r w:rsidRPr="009A6ABA">
        <w:t>b)</w:t>
      </w:r>
      <w:r w:rsidR="00660645" w:rsidRPr="009A6ABA">
        <w:t xml:space="preserve"> </w:t>
      </w:r>
      <w:r w:rsidRPr="009A6ABA">
        <w:t>планов отделов (планов по участкам с указанием сроков выполнения и объема);</w:t>
      </w:r>
    </w:p>
    <w:p w14:paraId="46AA2963" w14:textId="00BDD734" w:rsidR="00F8688B" w:rsidRPr="009A6ABA" w:rsidRDefault="00F8688B" w:rsidP="00756FC7">
      <w:pPr>
        <w:spacing w:line="276" w:lineRule="auto"/>
      </w:pPr>
      <w:r w:rsidRPr="009A6ABA">
        <w:t>c)</w:t>
      </w:r>
      <w:r w:rsidR="00660645" w:rsidRPr="009A6ABA">
        <w:t xml:space="preserve"> </w:t>
      </w:r>
      <w:r w:rsidRPr="009A6ABA">
        <w:t>планов рабочих мест (детальных планов, увязанных по срокам и ресурсам);</w:t>
      </w:r>
    </w:p>
    <w:p w14:paraId="0902A6F1" w14:textId="2A9AC4D7" w:rsidR="00F8688B" w:rsidRPr="009A6ABA" w:rsidRDefault="00B5006D" w:rsidP="00756FC7">
      <w:pPr>
        <w:pStyle w:val="-"/>
        <w:spacing w:line="276" w:lineRule="auto"/>
      </w:pPr>
      <w:r w:rsidRPr="009A6ABA">
        <w:t>выявление проблем и</w:t>
      </w:r>
      <w:r w:rsidR="00F8688B" w:rsidRPr="009A6ABA">
        <w:t xml:space="preserve"> сдерживающих факторов;</w:t>
      </w:r>
    </w:p>
    <w:p w14:paraId="45CB1536" w14:textId="245CD5CD" w:rsidR="00F8688B" w:rsidRPr="009A6ABA" w:rsidRDefault="00F8688B" w:rsidP="00756FC7">
      <w:pPr>
        <w:pStyle w:val="-"/>
        <w:spacing w:line="276" w:lineRule="auto"/>
      </w:pPr>
      <w:r w:rsidRPr="009A6ABA">
        <w:t>ведение ведомости материалов;</w:t>
      </w:r>
      <w:r w:rsidR="00084EF5" w:rsidRPr="009A6ABA">
        <w:t xml:space="preserve">   </w:t>
      </w:r>
    </w:p>
    <w:p w14:paraId="1AF99229" w14:textId="5BC768E5" w:rsidR="00F8688B" w:rsidRPr="009A6ABA" w:rsidRDefault="00F8688B" w:rsidP="00756FC7">
      <w:pPr>
        <w:pStyle w:val="-"/>
        <w:spacing w:line="276" w:lineRule="auto"/>
      </w:pPr>
      <w:r w:rsidRPr="009A6ABA">
        <w:t xml:space="preserve">контроль </w:t>
      </w:r>
      <w:r w:rsidR="00B5006D" w:rsidRPr="009A6ABA">
        <w:t xml:space="preserve">выполнения плана </w:t>
      </w:r>
      <w:r w:rsidRPr="009A6ABA">
        <w:t>финансирования контрактов;</w:t>
      </w:r>
    </w:p>
    <w:p w14:paraId="7368E4B1" w14:textId="41A651EE" w:rsidR="00F8688B" w:rsidRPr="009A6ABA" w:rsidRDefault="00F8688B" w:rsidP="00756FC7">
      <w:pPr>
        <w:pStyle w:val="-"/>
        <w:spacing w:line="276" w:lineRule="auto"/>
      </w:pPr>
      <w:r w:rsidRPr="009A6ABA">
        <w:t>анализ текущего состояния объекта строительства;</w:t>
      </w:r>
    </w:p>
    <w:p w14:paraId="1A1A442D" w14:textId="03D06257" w:rsidR="00F8688B" w:rsidRPr="0065494F" w:rsidRDefault="00084EF5" w:rsidP="00756FC7">
      <w:pPr>
        <w:pStyle w:val="-"/>
        <w:spacing w:line="276" w:lineRule="auto"/>
      </w:pPr>
      <w:r w:rsidRPr="009A6ABA">
        <w:t xml:space="preserve">контроль </w:t>
      </w:r>
      <w:r w:rsidR="00F8688B" w:rsidRPr="009A6ABA">
        <w:t>правильност</w:t>
      </w:r>
      <w:r w:rsidRPr="009A6ABA">
        <w:t>и</w:t>
      </w:r>
      <w:r w:rsidR="00F8688B" w:rsidRPr="009A6ABA">
        <w:t xml:space="preserve"> данных</w:t>
      </w:r>
      <w:r w:rsidR="0065494F" w:rsidRPr="009A6ABA">
        <w:t>, подаваемых</w:t>
      </w:r>
      <w:r w:rsidR="0065494F" w:rsidRPr="0065494F">
        <w:t xml:space="preserve"> с участков</w:t>
      </w:r>
      <w:r w:rsidR="00F8688B" w:rsidRPr="0065494F">
        <w:t>;</w:t>
      </w:r>
    </w:p>
    <w:p w14:paraId="1E5FA1B4" w14:textId="55CB3481" w:rsidR="00787812" w:rsidRPr="0065494F" w:rsidRDefault="00787812" w:rsidP="00756FC7">
      <w:pPr>
        <w:pStyle w:val="-"/>
        <w:spacing w:line="276" w:lineRule="auto"/>
      </w:pPr>
      <w:r w:rsidRPr="0065494F">
        <w:t>проведение план-</w:t>
      </w:r>
      <w:proofErr w:type="spellStart"/>
      <w:r w:rsidRPr="0065494F">
        <w:t>фактного</w:t>
      </w:r>
      <w:proofErr w:type="spellEnd"/>
      <w:r w:rsidRPr="0065494F">
        <w:t xml:space="preserve"> анализа;</w:t>
      </w:r>
    </w:p>
    <w:p w14:paraId="698285E7" w14:textId="38104781" w:rsidR="00787812" w:rsidRPr="0065494F" w:rsidRDefault="0065494F" w:rsidP="00756FC7">
      <w:pPr>
        <w:pStyle w:val="-"/>
        <w:spacing w:line="276" w:lineRule="auto"/>
      </w:pPr>
      <w:r>
        <w:t>учет</w:t>
      </w:r>
      <w:r w:rsidR="00787812" w:rsidRPr="0065494F">
        <w:t xml:space="preserve"> затрат трудовых</w:t>
      </w:r>
      <w:r w:rsidRPr="0065494F">
        <w:t xml:space="preserve"> и </w:t>
      </w:r>
      <w:r w:rsidR="00787812" w:rsidRPr="0065494F">
        <w:t>материальных ресурсов в разрезе видов работ, мест работ и объектов строительства;</w:t>
      </w:r>
    </w:p>
    <w:p w14:paraId="7CB63F25" w14:textId="4F57D62B" w:rsidR="00F8688B" w:rsidRDefault="00F8688B" w:rsidP="00756FC7">
      <w:pPr>
        <w:pStyle w:val="-"/>
        <w:spacing w:line="276" w:lineRule="auto"/>
      </w:pPr>
      <w:r>
        <w:t>визуализация строительства и формирование аналитических отчетов:</w:t>
      </w:r>
    </w:p>
    <w:p w14:paraId="76A1759C" w14:textId="5377F285" w:rsidR="00F8688B" w:rsidRPr="009A6ABA" w:rsidRDefault="00F8688B" w:rsidP="00756FC7">
      <w:pPr>
        <w:spacing w:line="276" w:lineRule="auto"/>
      </w:pPr>
      <w:r>
        <w:t>a</w:t>
      </w:r>
      <w:r w:rsidRPr="009A6ABA">
        <w:t>)</w:t>
      </w:r>
      <w:r w:rsidR="00660645" w:rsidRPr="009A6ABA">
        <w:t xml:space="preserve"> </w:t>
      </w:r>
      <w:r w:rsidRPr="009A6ABA">
        <w:t>по общему состоянию;</w:t>
      </w:r>
    </w:p>
    <w:p w14:paraId="2B29D596" w14:textId="69164EE1" w:rsidR="00F8688B" w:rsidRPr="009A6ABA" w:rsidRDefault="00F8688B" w:rsidP="00756FC7">
      <w:pPr>
        <w:spacing w:line="276" w:lineRule="auto"/>
      </w:pPr>
      <w:r w:rsidRPr="009A6ABA">
        <w:t>b)</w:t>
      </w:r>
      <w:r w:rsidR="00660645" w:rsidRPr="009A6ABA">
        <w:t xml:space="preserve"> </w:t>
      </w:r>
      <w:r w:rsidR="00621B6D" w:rsidRPr="009A6ABA">
        <w:t xml:space="preserve">об объемах выполненных работ по </w:t>
      </w:r>
      <w:r w:rsidR="00792B69" w:rsidRPr="009A6ABA">
        <w:t xml:space="preserve">их </w:t>
      </w:r>
      <w:r w:rsidR="00621B6D" w:rsidRPr="009A6ABA">
        <w:t>видам</w:t>
      </w:r>
      <w:r w:rsidRPr="009A6ABA">
        <w:t>;</w:t>
      </w:r>
    </w:p>
    <w:p w14:paraId="77C014FF" w14:textId="77777777" w:rsidR="00787812" w:rsidRPr="009A6ABA" w:rsidRDefault="00F8688B" w:rsidP="00756FC7">
      <w:pPr>
        <w:spacing w:line="276" w:lineRule="auto"/>
      </w:pPr>
      <w:r w:rsidRPr="009A6ABA">
        <w:t>c)</w:t>
      </w:r>
      <w:r w:rsidR="00660645" w:rsidRPr="009A6ABA">
        <w:t xml:space="preserve"> </w:t>
      </w:r>
      <w:r w:rsidRPr="009A6ABA">
        <w:t>по физическим объемам по подразделам, привязанным к квартирам и/или системам</w:t>
      </w:r>
      <w:r w:rsidR="00787812" w:rsidRPr="009A6ABA">
        <w:t>;</w:t>
      </w:r>
    </w:p>
    <w:p w14:paraId="7EF3B554" w14:textId="0D04D497" w:rsidR="00F8688B" w:rsidRPr="009A6ABA" w:rsidRDefault="00787812" w:rsidP="00787812">
      <w:pPr>
        <w:spacing w:line="276" w:lineRule="auto"/>
      </w:pPr>
      <w:r w:rsidRPr="009A6ABA">
        <w:rPr>
          <w:lang w:val="en-US"/>
        </w:rPr>
        <w:t>d</w:t>
      </w:r>
      <w:r w:rsidRPr="009A6ABA">
        <w:t xml:space="preserve">) </w:t>
      </w:r>
      <w:proofErr w:type="gramStart"/>
      <w:r w:rsidR="00621B6D" w:rsidRPr="009A6ABA">
        <w:t>о</w:t>
      </w:r>
      <w:proofErr w:type="gramEnd"/>
      <w:r w:rsidR="00621B6D" w:rsidRPr="009A6ABA">
        <w:t xml:space="preserve"> выполнения плана финансирования проектов</w:t>
      </w:r>
      <w:r w:rsidR="00F8688B" w:rsidRPr="009A6ABA">
        <w:t>.</w:t>
      </w:r>
    </w:p>
    <w:p w14:paraId="66804F8C" w14:textId="3261931B" w:rsidR="00F8688B" w:rsidRPr="009A6ABA" w:rsidRDefault="00F8688B" w:rsidP="00756FC7">
      <w:pPr>
        <w:pStyle w:val="4"/>
        <w:spacing w:line="276" w:lineRule="auto"/>
      </w:pPr>
      <w:r w:rsidRPr="009A6ABA">
        <w:t>Блок диспетчерского руководства производства</w:t>
      </w:r>
    </w:p>
    <w:p w14:paraId="6378ADC3" w14:textId="77777777" w:rsidR="00F8688B" w:rsidRDefault="00F8688B" w:rsidP="00756FC7">
      <w:pPr>
        <w:spacing w:line="276" w:lineRule="auto"/>
      </w:pPr>
      <w:r w:rsidRPr="009A6ABA">
        <w:t>Данный блок предназначен для решения задач планирования на уровне участков, оперативного управления, учета, контроля и анализа</w:t>
      </w:r>
      <w:r>
        <w:t xml:space="preserve"> в производстве. </w:t>
      </w:r>
    </w:p>
    <w:p w14:paraId="27AEEE01" w14:textId="77777777" w:rsidR="00F8688B" w:rsidRDefault="00F8688B" w:rsidP="00756FC7">
      <w:pPr>
        <w:spacing w:line="276" w:lineRule="auto"/>
      </w:pPr>
      <w:r>
        <w:t xml:space="preserve">Цели создания блока: </w:t>
      </w:r>
    </w:p>
    <w:p w14:paraId="7CED5FDF" w14:textId="16CEC96A" w:rsidR="00F8688B" w:rsidRDefault="00F8688B" w:rsidP="00756FC7">
      <w:pPr>
        <w:pStyle w:val="-"/>
        <w:spacing w:line="276" w:lineRule="auto"/>
      </w:pPr>
      <w:r>
        <w:lastRenderedPageBreak/>
        <w:t>уменьшение несогласованности действий исполнителей и перебоев в их работе;</w:t>
      </w:r>
    </w:p>
    <w:p w14:paraId="3983E11A" w14:textId="3DE096CB" w:rsidR="00F8688B" w:rsidRDefault="00F8688B" w:rsidP="00756FC7">
      <w:pPr>
        <w:pStyle w:val="-"/>
        <w:spacing w:line="276" w:lineRule="auto"/>
      </w:pPr>
      <w:r>
        <w:t>уменьшение сроков работ и стоимости строительства.</w:t>
      </w:r>
    </w:p>
    <w:p w14:paraId="135F7C4A" w14:textId="77777777" w:rsidR="00F8688B" w:rsidRDefault="00F8688B" w:rsidP="00756FC7">
      <w:pPr>
        <w:spacing w:line="276" w:lineRule="auto"/>
      </w:pPr>
      <w:r>
        <w:t>Блок должен позволять решать спектр задач, связанных с управлением и планированием производства:</w:t>
      </w:r>
    </w:p>
    <w:p w14:paraId="512FCE31" w14:textId="719E08EA" w:rsidR="00F8688B" w:rsidRDefault="00F8688B" w:rsidP="00756FC7">
      <w:pPr>
        <w:pStyle w:val="-"/>
        <w:spacing w:line="276" w:lineRule="auto"/>
      </w:pPr>
      <w:r>
        <w:t>выдача заданий исполнителям и подразделениям;</w:t>
      </w:r>
    </w:p>
    <w:p w14:paraId="61EA254B" w14:textId="736CE80F" w:rsidR="00F8688B" w:rsidRPr="009A6ABA" w:rsidRDefault="00F8688B" w:rsidP="00756FC7">
      <w:pPr>
        <w:pStyle w:val="-"/>
        <w:spacing w:line="276" w:lineRule="auto"/>
      </w:pPr>
      <w:r w:rsidRPr="009A6ABA">
        <w:t>ведение учета фактически выполненных объемов работ;</w:t>
      </w:r>
    </w:p>
    <w:p w14:paraId="6EA5A096" w14:textId="1ADAAA0B" w:rsidR="00F8688B" w:rsidRPr="009A6ABA" w:rsidRDefault="00F8688B" w:rsidP="00756FC7">
      <w:pPr>
        <w:pStyle w:val="-"/>
        <w:spacing w:line="276" w:lineRule="auto"/>
      </w:pPr>
      <w:r w:rsidRPr="009A6ABA">
        <w:t>ведение учета фактически поставленных</w:t>
      </w:r>
      <w:r w:rsidR="00DE56AE" w:rsidRPr="009A6ABA">
        <w:t xml:space="preserve"> и израсходованных</w:t>
      </w:r>
      <w:r w:rsidRPr="009A6ABA">
        <w:t xml:space="preserve"> материалов;</w:t>
      </w:r>
    </w:p>
    <w:p w14:paraId="0D5C65E6" w14:textId="2CBDCF25" w:rsidR="00621B6D" w:rsidRPr="004B10A7" w:rsidRDefault="00621B6D" w:rsidP="00756FC7">
      <w:pPr>
        <w:pStyle w:val="-"/>
        <w:spacing w:line="276" w:lineRule="auto"/>
      </w:pPr>
      <w:r w:rsidRPr="004B10A7">
        <w:t>ведение учета рабочей силы и отработанного времени;</w:t>
      </w:r>
    </w:p>
    <w:p w14:paraId="723929EB" w14:textId="1CAC4884" w:rsidR="00B74698" w:rsidRPr="004B10A7" w:rsidRDefault="00B74698" w:rsidP="00756FC7">
      <w:pPr>
        <w:pStyle w:val="-"/>
        <w:spacing w:line="276" w:lineRule="auto"/>
      </w:pPr>
      <w:r w:rsidRPr="004B10A7">
        <w:t>ведение учета затрат на машины и оборудование;</w:t>
      </w:r>
    </w:p>
    <w:p w14:paraId="630E7B5F" w14:textId="4B5AEA76" w:rsidR="00F8688B" w:rsidRPr="009A6ABA" w:rsidRDefault="00F8688B" w:rsidP="00756FC7">
      <w:pPr>
        <w:pStyle w:val="-"/>
        <w:spacing w:line="276" w:lineRule="auto"/>
      </w:pPr>
      <w:r w:rsidRPr="009A6ABA">
        <w:t>организация оперативного контроля реализаци</w:t>
      </w:r>
      <w:r w:rsidR="00621B6D" w:rsidRPr="009A6ABA">
        <w:t>и</w:t>
      </w:r>
      <w:r w:rsidRPr="009A6ABA">
        <w:t xml:space="preserve"> плана</w:t>
      </w:r>
      <w:r w:rsidR="00621B6D" w:rsidRPr="009A6ABA">
        <w:t>;</w:t>
      </w:r>
    </w:p>
    <w:p w14:paraId="1CBA75A5" w14:textId="34DEE9FF" w:rsidR="00D043CD" w:rsidRPr="009A6ABA" w:rsidRDefault="00621B6D" w:rsidP="00D043CD">
      <w:pPr>
        <w:pStyle w:val="-"/>
        <w:spacing w:line="276" w:lineRule="auto"/>
      </w:pPr>
      <w:r w:rsidRPr="009A6ABA">
        <w:t>выявление и фиксация фактов возникновения проблем, препятствующих своевременному выполнению работ на объе</w:t>
      </w:r>
      <w:r w:rsidR="00D043CD" w:rsidRPr="009A6ABA">
        <w:t>ктах строительства;</w:t>
      </w:r>
    </w:p>
    <w:p w14:paraId="25407540" w14:textId="284458A0" w:rsidR="00D043CD" w:rsidRPr="009A6ABA" w:rsidRDefault="00D043CD" w:rsidP="00D043CD">
      <w:pPr>
        <w:pStyle w:val="-"/>
        <w:spacing w:line="276" w:lineRule="auto"/>
      </w:pPr>
      <w:r w:rsidRPr="009A6ABA">
        <w:t>принятие решений о необходимости внесения изменений в план выполнения работ с учетом сложившейся ситуации на объекте строительства.</w:t>
      </w:r>
    </w:p>
    <w:p w14:paraId="3D9FE678" w14:textId="6D2D5E3A" w:rsidR="00F8688B" w:rsidRPr="009A6ABA" w:rsidRDefault="00F8688B" w:rsidP="00756FC7">
      <w:pPr>
        <w:pStyle w:val="4"/>
        <w:spacing w:line="276" w:lineRule="auto"/>
      </w:pPr>
      <w:r w:rsidRPr="009A6ABA">
        <w:t>Блок автоматизации бухгалтерского учета</w:t>
      </w:r>
    </w:p>
    <w:p w14:paraId="3A596635" w14:textId="77777777" w:rsidR="00F8688B" w:rsidRDefault="00F8688B" w:rsidP="00756FC7">
      <w:pPr>
        <w:spacing w:line="276" w:lineRule="auto"/>
      </w:pPr>
      <w:r w:rsidRPr="009A6ABA">
        <w:t>Данный блок представляет собой информационную систему</w:t>
      </w:r>
      <w:r>
        <w:t xml:space="preserve"> 1</w:t>
      </w:r>
      <w:proofErr w:type="gramStart"/>
      <w:r>
        <w:t>С:Предприятие</w:t>
      </w:r>
      <w:proofErr w:type="gramEnd"/>
      <w:r>
        <w:t xml:space="preserve">, в которой осуществляется бухгалтерский, налоговой, кадровый учет, а также учет основных средств и заработной платы. </w:t>
      </w:r>
    </w:p>
    <w:p w14:paraId="12B2C637" w14:textId="3AD4A4AF" w:rsidR="00F8688B" w:rsidRDefault="00F8688B" w:rsidP="00756FC7">
      <w:pPr>
        <w:pStyle w:val="4"/>
        <w:spacing w:line="276" w:lineRule="auto"/>
      </w:pPr>
      <w:r>
        <w:t>Блок управления справочными данными</w:t>
      </w:r>
    </w:p>
    <w:p w14:paraId="6F6ADFFA" w14:textId="77777777" w:rsidR="00F8688B" w:rsidRDefault="00F8688B" w:rsidP="00756FC7">
      <w:pPr>
        <w:spacing w:line="276" w:lineRule="auto"/>
      </w:pPr>
      <w:r>
        <w:t>Целью блока является:</w:t>
      </w:r>
    </w:p>
    <w:p w14:paraId="721F7C45" w14:textId="4C6A77D5" w:rsidR="00F8688B" w:rsidRDefault="00F8688B" w:rsidP="00756FC7">
      <w:pPr>
        <w:pStyle w:val="-"/>
        <w:spacing w:line="276" w:lineRule="auto"/>
      </w:pPr>
      <w:r>
        <w:t>создание единого хранилища нормативной, справочной и технологической информации и предоставление этой информации подсистемам подготовки, планирования и управления.</w:t>
      </w:r>
    </w:p>
    <w:p w14:paraId="3CEF460C" w14:textId="055EEF9C" w:rsidR="00F8688B" w:rsidRDefault="00F8688B" w:rsidP="00756FC7">
      <w:pPr>
        <w:pStyle w:val="-"/>
        <w:spacing w:line="276" w:lineRule="auto"/>
      </w:pPr>
      <w:r>
        <w:t>организация разграниченного доступа к информации, хранящейся в автоматизированной системе.</w:t>
      </w:r>
    </w:p>
    <w:p w14:paraId="0AA22775" w14:textId="425F1240" w:rsidR="00B80BC9" w:rsidRPr="00215733" w:rsidRDefault="00F8688B" w:rsidP="00756FC7">
      <w:pPr>
        <w:spacing w:line="276" w:lineRule="auto"/>
        <w:rPr>
          <w:highlight w:val="yellow"/>
        </w:rPr>
      </w:pPr>
      <w:r>
        <w:t>Блок предназначен для управления справочными данными и классификаторами, а также для взаимодействия со сторонними информационными системами (например с системой 1</w:t>
      </w:r>
      <w:proofErr w:type="gramStart"/>
      <w:r>
        <w:t>С:Предприятие</w:t>
      </w:r>
      <w:proofErr w:type="gramEnd"/>
      <w:r>
        <w:t>).</w:t>
      </w:r>
    </w:p>
    <w:p w14:paraId="77386318" w14:textId="36367C09" w:rsidR="00B80BC9" w:rsidRPr="00F8688B" w:rsidRDefault="00B80BC9" w:rsidP="00756FC7">
      <w:pPr>
        <w:spacing w:line="276" w:lineRule="auto"/>
      </w:pPr>
      <w:r w:rsidRPr="00F8688B">
        <w:t>В качестве протокола взаимодействия между компонентами Системы на транспортно-сетевом уровне необходимо использовать протокол TCP/IP.</w:t>
      </w:r>
    </w:p>
    <w:p w14:paraId="73743402" w14:textId="188E9E64" w:rsidR="00660645" w:rsidRPr="00660645" w:rsidRDefault="00B80BC9" w:rsidP="00756FC7">
      <w:pPr>
        <w:spacing w:line="276" w:lineRule="auto"/>
      </w:pPr>
      <w:r w:rsidRPr="00660645">
        <w:t xml:space="preserve">Источниками данных для Системы </w:t>
      </w:r>
      <w:r w:rsidR="00660645" w:rsidRPr="00660645">
        <w:t xml:space="preserve">могут </w:t>
      </w:r>
      <w:r w:rsidRPr="00660645">
        <w:t>быть:</w:t>
      </w:r>
    </w:p>
    <w:p w14:paraId="5A4C2901" w14:textId="15EFB5C5" w:rsidR="00660645" w:rsidRDefault="00660645" w:rsidP="00756FC7">
      <w:pPr>
        <w:pStyle w:val="-"/>
        <w:spacing w:line="276" w:lineRule="auto"/>
      </w:pPr>
      <w:r>
        <w:t>блок автоматизации бухгалтерского учета;</w:t>
      </w:r>
    </w:p>
    <w:p w14:paraId="41374DCF" w14:textId="7FD4E533" w:rsidR="00B80BC9" w:rsidRPr="00660645" w:rsidRDefault="00660645" w:rsidP="00756FC7">
      <w:pPr>
        <w:pStyle w:val="-"/>
        <w:spacing w:line="276" w:lineRule="auto"/>
      </w:pPr>
      <w:r>
        <w:t>файлы</w:t>
      </w:r>
      <w:r w:rsidRPr="00660645">
        <w:t xml:space="preserve"> </w:t>
      </w:r>
      <w:r>
        <w:t>формата</w:t>
      </w:r>
      <w:r w:rsidRPr="00660645">
        <w:t xml:space="preserve"> </w:t>
      </w:r>
      <w:r>
        <w:rPr>
          <w:lang w:val="en-US"/>
        </w:rPr>
        <w:t>XLS</w:t>
      </w:r>
      <w:r w:rsidRPr="00660645">
        <w:t xml:space="preserve"> (</w:t>
      </w:r>
      <w:r w:rsidRPr="00660645">
        <w:rPr>
          <w:i/>
          <w:lang w:val="en-US"/>
        </w:rPr>
        <w:t>Microsoft</w:t>
      </w:r>
      <w:r w:rsidRPr="00660645">
        <w:rPr>
          <w:i/>
        </w:rPr>
        <w:t xml:space="preserve"> </w:t>
      </w:r>
      <w:r w:rsidRPr="00660645">
        <w:rPr>
          <w:i/>
          <w:lang w:val="en-US"/>
        </w:rPr>
        <w:t>Excel</w:t>
      </w:r>
      <w:r w:rsidRPr="00660645">
        <w:t>)</w:t>
      </w:r>
      <w:r>
        <w:t>, содержащие данные разнородного формата, которые могут быть импортированы в Систему</w:t>
      </w:r>
      <w:r w:rsidR="00B80BC9" w:rsidRPr="00660645">
        <w:t>.</w:t>
      </w:r>
    </w:p>
    <w:p w14:paraId="198194B7" w14:textId="73C5EE56" w:rsidR="00660645" w:rsidRDefault="00E67D01" w:rsidP="00756FC7">
      <w:pPr>
        <w:pStyle w:val="a5"/>
        <w:spacing w:line="276" w:lineRule="auto"/>
      </w:pPr>
      <w:r>
        <w:object w:dxaOrig="16505" w:dyaOrig="9842" w14:anchorId="1B32ED8D">
          <v:shape id="_x0000_i1027" type="#_x0000_t75" style="width:450pt;height:267.6pt" o:ole="">
            <v:imagedata r:id="rId21" o:title=""/>
          </v:shape>
          <o:OLEObject Type="Embed" ProgID="Visio.Drawing.11" ShapeID="_x0000_i1027" DrawAspect="Content" ObjectID="_1787030958" r:id="rId22"/>
        </w:object>
      </w:r>
    </w:p>
    <w:p w14:paraId="43155B3E" w14:textId="1DAB722A" w:rsidR="00660645" w:rsidRDefault="00660645" w:rsidP="00756FC7">
      <w:pPr>
        <w:pStyle w:val="a5"/>
        <w:spacing w:line="276" w:lineRule="auto"/>
      </w:pPr>
      <w:r>
        <w:t xml:space="preserve">Рисунок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Рисунок \* ARABIC \s 1 </w:instrText>
      </w:r>
      <w:r w:rsidR="00EC1D36">
        <w:fldChar w:fldCharType="separate"/>
      </w:r>
      <w:r w:rsidR="00792B69">
        <w:rPr>
          <w:noProof/>
        </w:rPr>
        <w:t>10</w:t>
      </w:r>
      <w:r w:rsidR="00EC1D36">
        <w:rPr>
          <w:noProof/>
        </w:rPr>
        <w:fldChar w:fldCharType="end"/>
      </w:r>
      <w:r w:rsidRPr="001A3CF7">
        <w:t xml:space="preserve"> –</w:t>
      </w:r>
      <w:r>
        <w:t xml:space="preserve"> Схема взаимодействия КАСП со смежными системами</w:t>
      </w:r>
    </w:p>
    <w:p w14:paraId="16DB1FA5" w14:textId="55630628" w:rsidR="00E67D01" w:rsidRDefault="00E67D01" w:rsidP="00756FC7">
      <w:pPr>
        <w:pStyle w:val="3"/>
        <w:spacing w:before="0" w:after="0" w:line="276" w:lineRule="auto"/>
      </w:pPr>
      <w:bookmarkStart w:id="43" w:name="_Toc470600367"/>
      <w:r>
        <w:t>Требования к патентной чистоте</w:t>
      </w:r>
      <w:bookmarkEnd w:id="43"/>
    </w:p>
    <w:p w14:paraId="0C4BDCD1" w14:textId="583DB7BF" w:rsidR="00E67D01" w:rsidRPr="00E67D01" w:rsidRDefault="00E67D01" w:rsidP="00E67D01">
      <w:r w:rsidRPr="00E67D01">
        <w:t>По всем техническим и программным средствам, применяемым в системе, должны соблюдаться условия лицензионных соглашений и обеспечиваться патентная чистота.</w:t>
      </w:r>
      <w:r>
        <w:t xml:space="preserve"> </w:t>
      </w:r>
      <w:r w:rsidRPr="00E67D01">
        <w:t xml:space="preserve">Патентная чистота </w:t>
      </w:r>
      <w:r>
        <w:t xml:space="preserve">— </w:t>
      </w:r>
      <w:r w:rsidRPr="00E67D01">
        <w:t>юридическое свойство объекта, заключающиеся в том, что он может быть свободно использован в данной стране без опасности нарушения действующих на ее территории патентов исключительного права, принадлежащего третьим лицам.</w:t>
      </w:r>
    </w:p>
    <w:p w14:paraId="71C7C1DF" w14:textId="3A178020" w:rsidR="006B26EB" w:rsidRDefault="006B26EB" w:rsidP="00756FC7">
      <w:pPr>
        <w:pStyle w:val="3"/>
        <w:spacing w:before="0" w:after="0" w:line="276" w:lineRule="auto"/>
      </w:pPr>
      <w:bookmarkStart w:id="44" w:name="_Toc470600368"/>
      <w:r>
        <w:t>Требования к маркировке и упаковке</w:t>
      </w:r>
      <w:bookmarkEnd w:id="44"/>
    </w:p>
    <w:p w14:paraId="4D9FAB2E" w14:textId="77777777" w:rsidR="006B26EB" w:rsidRDefault="006B26EB" w:rsidP="00756FC7">
      <w:pPr>
        <w:spacing w:line="276" w:lineRule="auto"/>
      </w:pPr>
      <w:r>
        <w:t>Требования не предъявляются.</w:t>
      </w:r>
    </w:p>
    <w:p w14:paraId="0176E86B" w14:textId="6E51CDB9" w:rsidR="006B26EB" w:rsidRDefault="006B26EB" w:rsidP="00756FC7">
      <w:pPr>
        <w:pStyle w:val="3"/>
        <w:spacing w:before="0" w:after="0" w:line="276" w:lineRule="auto"/>
      </w:pPr>
      <w:bookmarkStart w:id="45" w:name="_Toc470600369"/>
      <w:r>
        <w:t>Требования к транспортированию и хранению</w:t>
      </w:r>
      <w:bookmarkEnd w:id="45"/>
    </w:p>
    <w:p w14:paraId="3C78AC45" w14:textId="52BEFF3D" w:rsidR="00F66595" w:rsidRDefault="006B26EB" w:rsidP="00F66595">
      <w:pPr>
        <w:spacing w:line="276" w:lineRule="auto"/>
      </w:pPr>
      <w:r>
        <w:t>Требования не предъявляются.</w:t>
      </w:r>
    </w:p>
    <w:p w14:paraId="25A99272" w14:textId="2D875946" w:rsidR="00FC1D28" w:rsidRPr="00F66595" w:rsidRDefault="00FC1D28" w:rsidP="00E67D01">
      <w:pPr>
        <w:pStyle w:val="1"/>
      </w:pPr>
      <w:bookmarkStart w:id="46" w:name="_Toc470600370"/>
      <w:r w:rsidRPr="00F66595">
        <w:lastRenderedPageBreak/>
        <w:t>ТРЕБОВАНИЯ К ПРОГРАММНОЙ ДОКУМЕНТАЦИИ</w:t>
      </w:r>
      <w:bookmarkEnd w:id="46"/>
    </w:p>
    <w:p w14:paraId="16D12AA0" w14:textId="26FA20CB" w:rsidR="00FC1D28" w:rsidRDefault="00FC1D28" w:rsidP="00756FC7">
      <w:pPr>
        <w:pStyle w:val="2"/>
        <w:spacing w:line="276" w:lineRule="auto"/>
      </w:pPr>
      <w:r>
        <w:t xml:space="preserve">Должны быть </w:t>
      </w:r>
      <w:r w:rsidRPr="00FC1D28">
        <w:t>разработ</w:t>
      </w:r>
      <w:r>
        <w:t xml:space="preserve">аны и предоставлены следующие </w:t>
      </w:r>
      <w:r w:rsidRPr="00FC1D28">
        <w:t>комплект</w:t>
      </w:r>
      <w:r>
        <w:t>ы</w:t>
      </w:r>
      <w:r w:rsidRPr="00FC1D28">
        <w:t xml:space="preserve"> и видов документов, соответствующих требованиям ГОСТ 34.201-89</w:t>
      </w:r>
      <w:r>
        <w:t>.</w:t>
      </w:r>
    </w:p>
    <w:p w14:paraId="1D3E492F" w14:textId="6BF9955C" w:rsidR="00FC1D28" w:rsidRDefault="007A2812" w:rsidP="00756FC7">
      <w:pPr>
        <w:pStyle w:val="7"/>
        <w:spacing w:line="276" w:lineRule="auto"/>
      </w:pPr>
      <w:r>
        <w:t>на</w:t>
      </w:r>
      <w:r w:rsidR="00FC1D28">
        <w:t xml:space="preserve"> этапе «П</w:t>
      </w:r>
      <w:r w:rsidR="00FC1D28" w:rsidRPr="00FC1D28">
        <w:t>роектировани</w:t>
      </w:r>
      <w:r w:rsidR="00FC1D28">
        <w:t>е»</w:t>
      </w:r>
      <w:r>
        <w:t xml:space="preserve">, «Разработка </w:t>
      </w:r>
      <w:r w:rsidR="009A6ABA">
        <w:t>рабочего</w:t>
      </w:r>
      <w:r>
        <w:t xml:space="preserve"> проекта»</w:t>
      </w:r>
      <w:r w:rsidR="00FC1D28">
        <w:t>:</w:t>
      </w:r>
    </w:p>
    <w:p w14:paraId="2D5B5DED" w14:textId="666564AF" w:rsidR="007A2812" w:rsidRDefault="007A2812" w:rsidP="00756FC7">
      <w:pPr>
        <w:pStyle w:val="-"/>
        <w:spacing w:line="276" w:lineRule="auto"/>
      </w:pPr>
      <w:r>
        <w:t>с</w:t>
      </w:r>
      <w:r w:rsidRPr="007A2812">
        <w:t>хема функциональной структуры</w:t>
      </w:r>
      <w:r>
        <w:t>;</w:t>
      </w:r>
    </w:p>
    <w:p w14:paraId="45D44928" w14:textId="5DEC9A39" w:rsidR="007A2812" w:rsidRDefault="007A2812" w:rsidP="00756FC7">
      <w:pPr>
        <w:pStyle w:val="-"/>
        <w:spacing w:line="276" w:lineRule="auto"/>
      </w:pPr>
      <w:r>
        <w:t>ведомость технического проекта;</w:t>
      </w:r>
    </w:p>
    <w:p w14:paraId="00981B8B" w14:textId="215B3E7E" w:rsidR="007A2812" w:rsidRDefault="007A2812" w:rsidP="00756FC7">
      <w:pPr>
        <w:pStyle w:val="-"/>
        <w:spacing w:line="276" w:lineRule="auto"/>
      </w:pPr>
      <w:r>
        <w:t>пояснительная записка к техническому проекту;</w:t>
      </w:r>
    </w:p>
    <w:p w14:paraId="21FEC50E" w14:textId="60E3E5C1" w:rsidR="00FC1D28" w:rsidRDefault="007A2812" w:rsidP="00756FC7">
      <w:pPr>
        <w:pStyle w:val="7"/>
        <w:spacing w:line="276" w:lineRule="auto"/>
      </w:pPr>
      <w:r>
        <w:t>на этапе «</w:t>
      </w:r>
      <w:r w:rsidRPr="007A2812">
        <w:t>Разработка документации</w:t>
      </w:r>
      <w:r>
        <w:t>»:</w:t>
      </w:r>
    </w:p>
    <w:p w14:paraId="260D5D30" w14:textId="50AA1077" w:rsidR="007A2812" w:rsidRDefault="007A2812" w:rsidP="00756FC7">
      <w:pPr>
        <w:pStyle w:val="-"/>
        <w:spacing w:line="276" w:lineRule="auto"/>
      </w:pPr>
      <w:r>
        <w:t>общее описание системы;</w:t>
      </w:r>
    </w:p>
    <w:p w14:paraId="0A510EAE" w14:textId="5906AA5F" w:rsidR="007A2812" w:rsidRDefault="007A2812" w:rsidP="00756FC7">
      <w:pPr>
        <w:pStyle w:val="-"/>
        <w:spacing w:line="276" w:lineRule="auto"/>
      </w:pPr>
      <w:r>
        <w:t>руководство пользователя</w:t>
      </w:r>
    </w:p>
    <w:p w14:paraId="62ACCD8D" w14:textId="0043F8AE" w:rsidR="007A2812" w:rsidRDefault="007A2812" w:rsidP="00756FC7">
      <w:pPr>
        <w:pStyle w:val="-"/>
        <w:spacing w:line="276" w:lineRule="auto"/>
      </w:pPr>
      <w:r>
        <w:t>описание технологического процесса обработки данных;</w:t>
      </w:r>
    </w:p>
    <w:p w14:paraId="1A5677BC" w14:textId="09E0F8F7" w:rsidR="007A2812" w:rsidRDefault="007A2812" w:rsidP="00756FC7">
      <w:pPr>
        <w:pStyle w:val="-"/>
        <w:spacing w:line="276" w:lineRule="auto"/>
      </w:pPr>
      <w:r>
        <w:t>инструкция по формированию и ведению базы данных;</w:t>
      </w:r>
    </w:p>
    <w:p w14:paraId="5ACFC214" w14:textId="21E37A52" w:rsidR="007A2812" w:rsidRDefault="007A2812" w:rsidP="00756FC7">
      <w:pPr>
        <w:pStyle w:val="-"/>
        <w:spacing w:line="276" w:lineRule="auto"/>
      </w:pPr>
      <w:r>
        <w:t>каталог базы данных;</w:t>
      </w:r>
    </w:p>
    <w:p w14:paraId="6F5559D9" w14:textId="614123A1" w:rsidR="007A2812" w:rsidRDefault="007A2812" w:rsidP="00756FC7">
      <w:pPr>
        <w:pStyle w:val="-"/>
        <w:spacing w:line="276" w:lineRule="auto"/>
      </w:pPr>
      <w:r>
        <w:t>программа и методика испытаний;</w:t>
      </w:r>
    </w:p>
    <w:p w14:paraId="3864CFD8" w14:textId="2B2AA695" w:rsidR="007A2812" w:rsidRDefault="007A2812" w:rsidP="00756FC7">
      <w:pPr>
        <w:pStyle w:val="-"/>
        <w:spacing w:line="276" w:lineRule="auto"/>
      </w:pPr>
      <w:r>
        <w:t>спецификация;</w:t>
      </w:r>
    </w:p>
    <w:p w14:paraId="0E866E9C" w14:textId="4D7E5B47" w:rsidR="007A2812" w:rsidRDefault="007A2812" w:rsidP="00756FC7">
      <w:pPr>
        <w:pStyle w:val="-"/>
        <w:spacing w:line="276" w:lineRule="auto"/>
      </w:pPr>
      <w:r>
        <w:t>описание программ;</w:t>
      </w:r>
    </w:p>
    <w:p w14:paraId="0A45BD0B" w14:textId="51912196" w:rsidR="007A2812" w:rsidRDefault="007A2812" w:rsidP="00756FC7">
      <w:pPr>
        <w:pStyle w:val="-"/>
        <w:spacing w:line="276" w:lineRule="auto"/>
      </w:pPr>
      <w:r>
        <w:t>текст программ;</w:t>
      </w:r>
    </w:p>
    <w:p w14:paraId="62B8408C" w14:textId="13194CF3" w:rsidR="007A2812" w:rsidRDefault="007A2812" w:rsidP="00756FC7">
      <w:pPr>
        <w:pStyle w:val="7"/>
        <w:spacing w:line="276" w:lineRule="auto"/>
      </w:pPr>
      <w:r>
        <w:t>на этапе «Ввод в действие»:</w:t>
      </w:r>
    </w:p>
    <w:p w14:paraId="4E5C3535" w14:textId="7EC2C4D9" w:rsidR="007A2812" w:rsidRDefault="007A2812" w:rsidP="00756FC7">
      <w:pPr>
        <w:pStyle w:val="-"/>
        <w:spacing w:line="276" w:lineRule="auto"/>
      </w:pPr>
      <w:r>
        <w:t>акт приёмки в опытную эксплуатацию;</w:t>
      </w:r>
    </w:p>
    <w:p w14:paraId="42720E31" w14:textId="3BE94A36" w:rsidR="007A2812" w:rsidRDefault="007A2812" w:rsidP="00756FC7">
      <w:pPr>
        <w:pStyle w:val="-"/>
        <w:spacing w:line="276" w:lineRule="auto"/>
      </w:pPr>
      <w:r>
        <w:t>протокол испытаний;</w:t>
      </w:r>
    </w:p>
    <w:p w14:paraId="2C9742C5" w14:textId="608A404C" w:rsidR="007A2812" w:rsidRDefault="007A2812" w:rsidP="00756FC7">
      <w:pPr>
        <w:pStyle w:val="-"/>
        <w:spacing w:line="276" w:lineRule="auto"/>
      </w:pPr>
      <w:r>
        <w:t>акт приемки системы в промышленную эксплуатацию;</w:t>
      </w:r>
    </w:p>
    <w:p w14:paraId="65F8C137" w14:textId="273AAC14" w:rsidR="007A2812" w:rsidRDefault="007A2812" w:rsidP="00756FC7">
      <w:pPr>
        <w:pStyle w:val="-"/>
        <w:spacing w:line="276" w:lineRule="auto"/>
      </w:pPr>
      <w:r>
        <w:t>акт завершения работ.</w:t>
      </w:r>
    </w:p>
    <w:p w14:paraId="7853DFE1" w14:textId="77777777" w:rsidR="00FC1D28" w:rsidRDefault="00FC1D28" w:rsidP="00756FC7">
      <w:pPr>
        <w:pStyle w:val="2"/>
        <w:spacing w:line="276" w:lineRule="auto"/>
      </w:pPr>
      <w:r w:rsidRPr="00FC1D28">
        <w:t>Перечень документов, выпускаемых на машинных носителях:</w:t>
      </w:r>
    </w:p>
    <w:p w14:paraId="4B929F33" w14:textId="77777777" w:rsidR="00FC1D28" w:rsidRDefault="00FC1D28" w:rsidP="00756FC7">
      <w:pPr>
        <w:pStyle w:val="-"/>
        <w:spacing w:line="276" w:lineRule="auto"/>
      </w:pPr>
      <w:r>
        <w:t>м</w:t>
      </w:r>
      <w:r w:rsidRPr="00FC1D28">
        <w:t>одель хранилища данных</w:t>
      </w:r>
      <w:r>
        <w:t>;</w:t>
      </w:r>
    </w:p>
    <w:p w14:paraId="62A7921D" w14:textId="77777777" w:rsidR="00FC1D28" w:rsidRDefault="00FC1D28" w:rsidP="00756FC7">
      <w:pPr>
        <w:pStyle w:val="-"/>
        <w:spacing w:line="276" w:lineRule="auto"/>
      </w:pPr>
      <w:r>
        <w:t>о</w:t>
      </w:r>
      <w:r w:rsidRPr="00FC1D28">
        <w:t>бъекты базы данных</w:t>
      </w:r>
      <w:r>
        <w:t>;</w:t>
      </w:r>
    </w:p>
    <w:p w14:paraId="3162625B" w14:textId="3D4F10A4" w:rsidR="00FC1D28" w:rsidRDefault="00FC1D28" w:rsidP="00756FC7">
      <w:pPr>
        <w:pStyle w:val="-"/>
        <w:spacing w:line="276" w:lineRule="auto"/>
      </w:pPr>
      <w:r>
        <w:t>текст программ</w:t>
      </w:r>
      <w:r w:rsidRPr="00FC1D28">
        <w:t>.</w:t>
      </w:r>
    </w:p>
    <w:p w14:paraId="133ABC0F" w14:textId="77777777" w:rsidR="00F66595" w:rsidRDefault="00FC1D28" w:rsidP="00756FC7">
      <w:pPr>
        <w:pStyle w:val="2"/>
        <w:spacing w:line="276" w:lineRule="auto"/>
      </w:pPr>
      <w:r>
        <w:t xml:space="preserve">Вся прочая </w:t>
      </w:r>
      <w:r w:rsidRPr="00FC1D28">
        <w:t xml:space="preserve">документация должна быть </w:t>
      </w:r>
      <w:r w:rsidR="007A2812">
        <w:t xml:space="preserve">выпущена </w:t>
      </w:r>
      <w:r w:rsidRPr="00FC1D28">
        <w:t>как в печатном, так и в электронном виде.</w:t>
      </w:r>
    </w:p>
    <w:p w14:paraId="6481B897" w14:textId="77777777" w:rsidR="00F66595" w:rsidRDefault="00F66595" w:rsidP="00F66595">
      <w:pPr>
        <w:pStyle w:val="2"/>
        <w:numPr>
          <w:ilvl w:val="0"/>
          <w:numId w:val="0"/>
        </w:numPr>
        <w:spacing w:line="276" w:lineRule="auto"/>
        <w:ind w:left="709"/>
      </w:pPr>
    </w:p>
    <w:p w14:paraId="6019FE18" w14:textId="4F4D534E" w:rsidR="007A2812" w:rsidRPr="00F66595" w:rsidRDefault="00724A4C" w:rsidP="00E67D01">
      <w:pPr>
        <w:pStyle w:val="1"/>
      </w:pPr>
      <w:bookmarkStart w:id="47" w:name="_Toc470600371"/>
      <w:r w:rsidRPr="00F66595">
        <w:lastRenderedPageBreak/>
        <w:t>СТАДИИ И ЭТАПЫ РАЗРАБОТКИ</w:t>
      </w:r>
      <w:bookmarkEnd w:id="47"/>
    </w:p>
    <w:p w14:paraId="75DADDD7" w14:textId="26292C94" w:rsidR="00724A4C" w:rsidRDefault="00724A4C" w:rsidP="00756FC7">
      <w:pPr>
        <w:spacing w:line="276" w:lineRule="auto"/>
      </w:pPr>
      <w:r w:rsidRPr="00724A4C">
        <w:t xml:space="preserve">Работы по созданию системы выполняются в </w:t>
      </w:r>
      <w:r w:rsidR="003D5AD2">
        <w:t>восемь</w:t>
      </w:r>
      <w:r w:rsidRPr="00724A4C">
        <w:t xml:space="preserve"> этап</w:t>
      </w:r>
      <w:r w:rsidR="003D5AD2">
        <w:t>ов</w:t>
      </w:r>
      <w:r w:rsidRPr="00724A4C">
        <w:t>:</w:t>
      </w:r>
    </w:p>
    <w:p w14:paraId="63C623DC" w14:textId="77777777" w:rsidR="003D5AD2" w:rsidRDefault="003D5AD2" w:rsidP="00756FC7">
      <w:pPr>
        <w:pStyle w:val="-"/>
        <w:spacing w:line="276" w:lineRule="auto"/>
      </w:pPr>
      <w:r>
        <w:t>р</w:t>
      </w:r>
      <w:r w:rsidR="00724A4C" w:rsidRPr="00724A4C">
        <w:t>азработка эскизного проекта</w:t>
      </w:r>
      <w:r>
        <w:t>;</w:t>
      </w:r>
    </w:p>
    <w:p w14:paraId="626CDA6C" w14:textId="2F423BD2" w:rsidR="003D5AD2" w:rsidRDefault="003D5AD2" w:rsidP="00756FC7">
      <w:pPr>
        <w:pStyle w:val="-"/>
        <w:spacing w:line="276" w:lineRule="auto"/>
      </w:pPr>
      <w:r>
        <w:t>р</w:t>
      </w:r>
      <w:r w:rsidR="00724A4C" w:rsidRPr="00724A4C">
        <w:t xml:space="preserve">азработка </w:t>
      </w:r>
      <w:r>
        <w:t>рабочего</w:t>
      </w:r>
      <w:r w:rsidR="00724A4C" w:rsidRPr="00724A4C">
        <w:t xml:space="preserve"> проекта</w:t>
      </w:r>
      <w:r>
        <w:t>;</w:t>
      </w:r>
    </w:p>
    <w:p w14:paraId="0EF49E8C" w14:textId="77777777" w:rsidR="003D5AD2" w:rsidRDefault="003D5AD2" w:rsidP="00756FC7">
      <w:pPr>
        <w:pStyle w:val="-"/>
        <w:spacing w:line="276" w:lineRule="auto"/>
      </w:pPr>
      <w:r>
        <w:t>п</w:t>
      </w:r>
      <w:r w:rsidRPr="00724A4C">
        <w:t>роектирование</w:t>
      </w:r>
      <w:r>
        <w:t>;</w:t>
      </w:r>
    </w:p>
    <w:p w14:paraId="1320C29D" w14:textId="78ECAAAD" w:rsidR="003D5AD2" w:rsidRDefault="003D5AD2" w:rsidP="00756FC7">
      <w:pPr>
        <w:pStyle w:val="-"/>
        <w:spacing w:line="276" w:lineRule="auto"/>
      </w:pPr>
      <w:r>
        <w:t>р</w:t>
      </w:r>
      <w:r w:rsidR="00724A4C" w:rsidRPr="00724A4C">
        <w:t xml:space="preserve">азработка рабочей документации. </w:t>
      </w:r>
    </w:p>
    <w:p w14:paraId="4BC36126" w14:textId="1D33A6C2" w:rsidR="003D5AD2" w:rsidRDefault="003D5AD2" w:rsidP="00756FC7">
      <w:pPr>
        <w:pStyle w:val="-"/>
        <w:spacing w:line="276" w:lineRule="auto"/>
      </w:pPr>
      <w:r>
        <w:t>а</w:t>
      </w:r>
      <w:r w:rsidR="00724A4C" w:rsidRPr="00724A4C">
        <w:t>даптация программ.</w:t>
      </w:r>
    </w:p>
    <w:p w14:paraId="495A8CB4" w14:textId="61911C45" w:rsidR="003D5AD2" w:rsidRDefault="003D5AD2" w:rsidP="00756FC7">
      <w:pPr>
        <w:pStyle w:val="-"/>
        <w:spacing w:line="276" w:lineRule="auto"/>
      </w:pPr>
      <w:r>
        <w:t>в</w:t>
      </w:r>
      <w:r w:rsidR="00724A4C" w:rsidRPr="00724A4C">
        <w:t>вод в действие.</w:t>
      </w:r>
    </w:p>
    <w:p w14:paraId="1CD55D3B" w14:textId="07A02DEA" w:rsidR="00724A4C" w:rsidRDefault="00724A4C" w:rsidP="00756FC7">
      <w:pPr>
        <w:spacing w:line="276" w:lineRule="auto"/>
      </w:pPr>
      <w:r w:rsidRPr="00724A4C">
        <w:t xml:space="preserve">Конкретные сроки выполнения стадий и этапов разработки и создания </w:t>
      </w:r>
      <w:r w:rsidR="003D5AD2">
        <w:t>с</w:t>
      </w:r>
      <w:r w:rsidRPr="00724A4C">
        <w:t>истемы определяются Планом выполнения работ, являющимся неотъемлемой частью Договора на выполнение работ по настоящему техническому заданию.</w:t>
      </w:r>
    </w:p>
    <w:p w14:paraId="384E6D13" w14:textId="16DA8D2C" w:rsidR="00463EE4" w:rsidRPr="00724A4C" w:rsidRDefault="00391D42" w:rsidP="00756FC7">
      <w:pPr>
        <w:spacing w:line="276" w:lineRule="auto"/>
      </w:pPr>
      <w:r>
        <w:t xml:space="preserve">Таблица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6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Таблица \* ARABIC \s 1 </w:instrText>
      </w:r>
      <w:r w:rsidR="00EC1D36">
        <w:fldChar w:fldCharType="separate"/>
      </w:r>
      <w:r w:rsidR="00792B69">
        <w:rPr>
          <w:noProof/>
        </w:rPr>
        <w:t>1</w:t>
      </w:r>
      <w:r w:rsidR="00EC1D36">
        <w:rPr>
          <w:noProof/>
        </w:rPr>
        <w:fldChar w:fldCharType="end"/>
      </w:r>
      <w:r>
        <w:t xml:space="preserve"> — </w:t>
      </w:r>
      <w:r w:rsidR="009F3346">
        <w:t>Этапы, длительность работ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left w:w="28" w:type="dxa"/>
          <w:right w:w="28" w:type="dxa"/>
        </w:tblCellMar>
        <w:tblLook w:val="0000" w:firstRow="0" w:lastRow="0" w:firstColumn="0" w:lastColumn="0" w:noHBand="0" w:noVBand="0"/>
      </w:tblPr>
      <w:tblGrid>
        <w:gridCol w:w="731"/>
        <w:gridCol w:w="6524"/>
        <w:gridCol w:w="2651"/>
      </w:tblGrid>
      <w:tr w:rsidR="007A2812" w:rsidRPr="00F90AAF" w14:paraId="42119B23" w14:textId="77777777" w:rsidTr="00724A4C">
        <w:trPr>
          <w:tblHeader/>
        </w:trPr>
        <w:tc>
          <w:tcPr>
            <w:tcW w:w="369" w:type="pct"/>
          </w:tcPr>
          <w:p w14:paraId="077D5D0E" w14:textId="77777777" w:rsidR="007A2812" w:rsidRPr="00F90AAF" w:rsidRDefault="007A2812" w:rsidP="00756FC7">
            <w:pPr>
              <w:pStyle w:val="a6"/>
              <w:spacing w:line="276" w:lineRule="auto"/>
            </w:pPr>
            <w:r w:rsidRPr="00F90AAF">
              <w:t>№</w:t>
            </w:r>
          </w:p>
        </w:tc>
        <w:tc>
          <w:tcPr>
            <w:tcW w:w="3293" w:type="pct"/>
          </w:tcPr>
          <w:p w14:paraId="6F67A8BE" w14:textId="77777777" w:rsidR="007A2812" w:rsidRPr="00F90AAF" w:rsidRDefault="007A2812" w:rsidP="00756FC7">
            <w:pPr>
              <w:pStyle w:val="a6"/>
              <w:spacing w:line="276" w:lineRule="auto"/>
            </w:pPr>
            <w:r w:rsidRPr="00F90AAF">
              <w:t>Наименование этапов работ</w:t>
            </w:r>
          </w:p>
        </w:tc>
        <w:tc>
          <w:tcPr>
            <w:tcW w:w="1338" w:type="pct"/>
          </w:tcPr>
          <w:p w14:paraId="746E2F18" w14:textId="61E471D1" w:rsidR="007A2812" w:rsidRPr="00F90AAF" w:rsidRDefault="003D5AD2" w:rsidP="00756FC7">
            <w:pPr>
              <w:pStyle w:val="a6"/>
              <w:spacing w:line="276" w:lineRule="auto"/>
            </w:pPr>
            <w:r>
              <w:t xml:space="preserve">Длительность </w:t>
            </w:r>
            <w:r>
              <w:br/>
              <w:t xml:space="preserve">этапа работ, </w:t>
            </w:r>
            <w:proofErr w:type="spellStart"/>
            <w:r w:rsidR="006B5911">
              <w:t>нед</w:t>
            </w:r>
            <w:proofErr w:type="spellEnd"/>
            <w:r>
              <w:t>. / срок</w:t>
            </w:r>
          </w:p>
        </w:tc>
      </w:tr>
      <w:tr w:rsidR="003D5AD2" w:rsidRPr="00F90AAF" w14:paraId="13906737" w14:textId="77777777" w:rsidTr="00724A4C">
        <w:trPr>
          <w:tblHeader/>
        </w:trPr>
        <w:tc>
          <w:tcPr>
            <w:tcW w:w="369" w:type="pct"/>
          </w:tcPr>
          <w:p w14:paraId="46926C90" w14:textId="25D4527E" w:rsidR="003D5AD2" w:rsidRPr="00F90AAF" w:rsidRDefault="003D5AD2" w:rsidP="00756FC7">
            <w:pPr>
              <w:pStyle w:val="a6"/>
              <w:spacing w:line="276" w:lineRule="auto"/>
            </w:pPr>
            <w:r>
              <w:t>1</w:t>
            </w:r>
          </w:p>
        </w:tc>
        <w:tc>
          <w:tcPr>
            <w:tcW w:w="3293" w:type="pct"/>
          </w:tcPr>
          <w:p w14:paraId="7A5BA2CE" w14:textId="3330E58A" w:rsidR="003D5AD2" w:rsidRPr="00F90AAF" w:rsidRDefault="003D5AD2" w:rsidP="00756FC7">
            <w:pPr>
              <w:pStyle w:val="aa"/>
              <w:spacing w:line="276" w:lineRule="auto"/>
            </w:pPr>
            <w:r w:rsidRPr="00F90AAF">
              <w:t xml:space="preserve">Разработка </w:t>
            </w:r>
            <w:r>
              <w:t xml:space="preserve">эскизного </w:t>
            </w:r>
            <w:r w:rsidRPr="00F90AAF">
              <w:t>проекта</w:t>
            </w:r>
          </w:p>
        </w:tc>
        <w:tc>
          <w:tcPr>
            <w:tcW w:w="1338" w:type="pct"/>
          </w:tcPr>
          <w:p w14:paraId="2881B884" w14:textId="224BEA05" w:rsidR="003D5AD2" w:rsidRPr="00F90AAF" w:rsidRDefault="003D5AD2" w:rsidP="00756FC7">
            <w:pPr>
              <w:pStyle w:val="aa"/>
              <w:spacing w:line="276" w:lineRule="auto"/>
              <w:jc w:val="center"/>
            </w:pPr>
            <w:r>
              <w:t xml:space="preserve">4 / </w:t>
            </w:r>
            <w:r w:rsidR="006B5911">
              <w:t xml:space="preserve">до </w:t>
            </w:r>
            <w:r>
              <w:t>31.01</w:t>
            </w:r>
          </w:p>
        </w:tc>
      </w:tr>
      <w:tr w:rsidR="007A2812" w:rsidRPr="00F90AAF" w14:paraId="5119B3AC" w14:textId="77777777" w:rsidTr="00724A4C">
        <w:tc>
          <w:tcPr>
            <w:tcW w:w="369" w:type="pct"/>
          </w:tcPr>
          <w:p w14:paraId="7896FC2D" w14:textId="4B898247" w:rsidR="007A2812" w:rsidRPr="00F90AAF" w:rsidRDefault="003D5AD2" w:rsidP="00756FC7">
            <w:pPr>
              <w:pStyle w:val="a6"/>
              <w:spacing w:line="276" w:lineRule="auto"/>
            </w:pPr>
            <w:r>
              <w:t>2</w:t>
            </w:r>
          </w:p>
        </w:tc>
        <w:tc>
          <w:tcPr>
            <w:tcW w:w="3293" w:type="pct"/>
          </w:tcPr>
          <w:p w14:paraId="53554F32" w14:textId="126F8C27" w:rsidR="007A2812" w:rsidRPr="00F90AAF" w:rsidRDefault="003D5AD2" w:rsidP="00756FC7">
            <w:pPr>
              <w:pStyle w:val="aa"/>
              <w:spacing w:line="276" w:lineRule="auto"/>
            </w:pPr>
            <w:r w:rsidRPr="00F90AAF">
              <w:t xml:space="preserve">Разработка </w:t>
            </w:r>
            <w:r>
              <w:t>рабочего</w:t>
            </w:r>
            <w:r w:rsidRPr="00F90AAF">
              <w:t xml:space="preserve"> проекта</w:t>
            </w:r>
          </w:p>
        </w:tc>
        <w:tc>
          <w:tcPr>
            <w:tcW w:w="1338" w:type="pct"/>
          </w:tcPr>
          <w:p w14:paraId="0ACC0CF4" w14:textId="7FDF1398" w:rsidR="007A2812" w:rsidRPr="00F90AAF" w:rsidRDefault="003D5AD2" w:rsidP="00756FC7">
            <w:pPr>
              <w:pStyle w:val="aa"/>
              <w:spacing w:line="276" w:lineRule="auto"/>
              <w:jc w:val="center"/>
            </w:pPr>
            <w:r>
              <w:t>4</w:t>
            </w:r>
            <w:r w:rsidR="006B5911">
              <w:t xml:space="preserve"> / до 28.02</w:t>
            </w:r>
          </w:p>
        </w:tc>
      </w:tr>
      <w:tr w:rsidR="007A2812" w:rsidRPr="00F90AAF" w14:paraId="4A67AC7F" w14:textId="77777777" w:rsidTr="00724A4C">
        <w:tc>
          <w:tcPr>
            <w:tcW w:w="369" w:type="pct"/>
          </w:tcPr>
          <w:p w14:paraId="620EAED1" w14:textId="4376F924" w:rsidR="007A2812" w:rsidRPr="00F90AAF" w:rsidRDefault="003D5AD2" w:rsidP="00756FC7">
            <w:pPr>
              <w:pStyle w:val="a6"/>
              <w:spacing w:line="276" w:lineRule="auto"/>
            </w:pPr>
            <w:r>
              <w:t>3</w:t>
            </w:r>
          </w:p>
        </w:tc>
        <w:tc>
          <w:tcPr>
            <w:tcW w:w="3293" w:type="pct"/>
          </w:tcPr>
          <w:p w14:paraId="68555FE4" w14:textId="542F6989" w:rsidR="007A2812" w:rsidRPr="00F90AAF" w:rsidRDefault="003D5AD2" w:rsidP="00756FC7">
            <w:pPr>
              <w:pStyle w:val="aa"/>
              <w:spacing w:line="276" w:lineRule="auto"/>
            </w:pPr>
            <w:r>
              <w:t>Проектирование и реализация</w:t>
            </w:r>
          </w:p>
        </w:tc>
        <w:tc>
          <w:tcPr>
            <w:tcW w:w="1338" w:type="pct"/>
          </w:tcPr>
          <w:p w14:paraId="2E4C911C" w14:textId="2BFF99D1" w:rsidR="007A2812" w:rsidRPr="00F90AAF" w:rsidRDefault="006B5911" w:rsidP="00756FC7">
            <w:pPr>
              <w:pStyle w:val="aa"/>
              <w:spacing w:line="276" w:lineRule="auto"/>
              <w:jc w:val="center"/>
            </w:pPr>
            <w:r>
              <w:t>8 / до 30.04</w:t>
            </w:r>
          </w:p>
        </w:tc>
      </w:tr>
      <w:tr w:rsidR="007A2812" w:rsidRPr="00F90AAF" w14:paraId="3166109A" w14:textId="77777777" w:rsidTr="00724A4C">
        <w:tc>
          <w:tcPr>
            <w:tcW w:w="369" w:type="pct"/>
          </w:tcPr>
          <w:p w14:paraId="06516F5D" w14:textId="3BB60ADF" w:rsidR="007A2812" w:rsidRPr="00F90AAF" w:rsidRDefault="003D5AD2" w:rsidP="00756FC7">
            <w:pPr>
              <w:pStyle w:val="a6"/>
              <w:spacing w:line="276" w:lineRule="auto"/>
            </w:pPr>
            <w:r>
              <w:t>4</w:t>
            </w:r>
          </w:p>
        </w:tc>
        <w:tc>
          <w:tcPr>
            <w:tcW w:w="3293" w:type="pct"/>
          </w:tcPr>
          <w:p w14:paraId="7D29F37C" w14:textId="3587D51E" w:rsidR="007A2812" w:rsidRPr="00F90AAF" w:rsidRDefault="003D5AD2" w:rsidP="00756FC7">
            <w:pPr>
              <w:pStyle w:val="aa"/>
              <w:spacing w:line="276" w:lineRule="auto"/>
            </w:pPr>
            <w:r>
              <w:t>Разработка документации</w:t>
            </w:r>
          </w:p>
        </w:tc>
        <w:tc>
          <w:tcPr>
            <w:tcW w:w="1338" w:type="pct"/>
          </w:tcPr>
          <w:p w14:paraId="4D6EDECC" w14:textId="07BCBA79" w:rsidR="007A2812" w:rsidRPr="00F90AAF" w:rsidRDefault="006B5911" w:rsidP="00756FC7">
            <w:pPr>
              <w:pStyle w:val="aa"/>
              <w:spacing w:line="276" w:lineRule="auto"/>
              <w:jc w:val="center"/>
            </w:pPr>
            <w:r>
              <w:t>2 / до 15.05</w:t>
            </w:r>
          </w:p>
        </w:tc>
      </w:tr>
      <w:tr w:rsidR="007A2812" w:rsidRPr="00F90AAF" w14:paraId="3D2C9611" w14:textId="77777777" w:rsidTr="00724A4C">
        <w:tc>
          <w:tcPr>
            <w:tcW w:w="369" w:type="pct"/>
          </w:tcPr>
          <w:p w14:paraId="3397AB47" w14:textId="149DDF4E" w:rsidR="007A2812" w:rsidRPr="00F90AAF" w:rsidRDefault="003D5AD2" w:rsidP="00756FC7">
            <w:pPr>
              <w:pStyle w:val="a6"/>
              <w:spacing w:line="276" w:lineRule="auto"/>
            </w:pPr>
            <w:r>
              <w:t>5</w:t>
            </w:r>
          </w:p>
        </w:tc>
        <w:tc>
          <w:tcPr>
            <w:tcW w:w="3293" w:type="pct"/>
          </w:tcPr>
          <w:p w14:paraId="5C9299A2" w14:textId="7F345700" w:rsidR="007A2812" w:rsidRPr="003D5AD2" w:rsidRDefault="003D5AD2" w:rsidP="00756FC7">
            <w:pPr>
              <w:pStyle w:val="aa"/>
              <w:spacing w:line="276" w:lineRule="auto"/>
            </w:pPr>
            <w:r>
              <w:t>Разработка регламента работы, о</w:t>
            </w:r>
            <w:r w:rsidRPr="00F90AAF">
              <w:t>бучение персонала</w:t>
            </w:r>
          </w:p>
        </w:tc>
        <w:tc>
          <w:tcPr>
            <w:tcW w:w="1338" w:type="pct"/>
          </w:tcPr>
          <w:p w14:paraId="5D0252BA" w14:textId="6E4A7BBC" w:rsidR="007A2812" w:rsidRPr="00F90AAF" w:rsidRDefault="006B5911" w:rsidP="00756FC7">
            <w:pPr>
              <w:pStyle w:val="aa"/>
              <w:spacing w:line="276" w:lineRule="auto"/>
              <w:jc w:val="center"/>
            </w:pPr>
            <w:r>
              <w:t>2 / до 31.05</w:t>
            </w:r>
          </w:p>
        </w:tc>
      </w:tr>
      <w:tr w:rsidR="007A2812" w:rsidRPr="00F90AAF" w14:paraId="66A2110A" w14:textId="77777777" w:rsidTr="00724A4C">
        <w:tc>
          <w:tcPr>
            <w:tcW w:w="369" w:type="pct"/>
          </w:tcPr>
          <w:p w14:paraId="7285E49D" w14:textId="30178DD2" w:rsidR="007A2812" w:rsidRPr="00F90AAF" w:rsidRDefault="003D5AD2" w:rsidP="00756FC7">
            <w:pPr>
              <w:pStyle w:val="a6"/>
              <w:spacing w:line="276" w:lineRule="auto"/>
            </w:pPr>
            <w:r>
              <w:t>6</w:t>
            </w:r>
          </w:p>
        </w:tc>
        <w:tc>
          <w:tcPr>
            <w:tcW w:w="3293" w:type="pct"/>
          </w:tcPr>
          <w:p w14:paraId="15A03E18" w14:textId="10521187" w:rsidR="007A2812" w:rsidRPr="00F90AAF" w:rsidRDefault="003D5AD2" w:rsidP="00756FC7">
            <w:pPr>
              <w:pStyle w:val="aa"/>
              <w:spacing w:line="276" w:lineRule="auto"/>
            </w:pPr>
            <w:r>
              <w:t>Адаптация программ</w:t>
            </w:r>
          </w:p>
        </w:tc>
        <w:tc>
          <w:tcPr>
            <w:tcW w:w="1338" w:type="pct"/>
          </w:tcPr>
          <w:p w14:paraId="3F7AD74A" w14:textId="3A79DBF3" w:rsidR="007A2812" w:rsidRPr="00F90AAF" w:rsidRDefault="003D5AD2" w:rsidP="00756FC7">
            <w:pPr>
              <w:pStyle w:val="aa"/>
              <w:spacing w:line="276" w:lineRule="auto"/>
              <w:jc w:val="center"/>
            </w:pPr>
            <w:r>
              <w:t>4</w:t>
            </w:r>
            <w:r w:rsidR="006B5911">
              <w:t xml:space="preserve"> / до 30.06</w:t>
            </w:r>
          </w:p>
        </w:tc>
      </w:tr>
      <w:tr w:rsidR="007A2812" w:rsidRPr="00F90AAF" w14:paraId="1F930B02" w14:textId="77777777" w:rsidTr="00724A4C">
        <w:tc>
          <w:tcPr>
            <w:tcW w:w="369" w:type="pct"/>
          </w:tcPr>
          <w:p w14:paraId="7274A0B2" w14:textId="67B7799B" w:rsidR="007A2812" w:rsidRPr="00F90AAF" w:rsidRDefault="003D5AD2" w:rsidP="00756FC7">
            <w:pPr>
              <w:pStyle w:val="a6"/>
              <w:spacing w:line="276" w:lineRule="auto"/>
            </w:pPr>
            <w:r>
              <w:t>7</w:t>
            </w:r>
          </w:p>
        </w:tc>
        <w:tc>
          <w:tcPr>
            <w:tcW w:w="3293" w:type="pct"/>
          </w:tcPr>
          <w:p w14:paraId="7F45B45C" w14:textId="5EE787CE" w:rsidR="007A2812" w:rsidRPr="00F90AAF" w:rsidRDefault="007A2812" w:rsidP="00756FC7">
            <w:pPr>
              <w:pStyle w:val="aa"/>
              <w:spacing w:line="276" w:lineRule="auto"/>
            </w:pPr>
            <w:r>
              <w:t xml:space="preserve">Ввод в </w:t>
            </w:r>
            <w:r w:rsidR="003D5AD2">
              <w:t>действие</w:t>
            </w:r>
          </w:p>
        </w:tc>
        <w:tc>
          <w:tcPr>
            <w:tcW w:w="1338" w:type="pct"/>
          </w:tcPr>
          <w:p w14:paraId="30253C9C" w14:textId="3C9B0642" w:rsidR="007A2812" w:rsidRPr="00F90AAF" w:rsidRDefault="006B5911" w:rsidP="00756FC7">
            <w:pPr>
              <w:pStyle w:val="aa"/>
              <w:spacing w:line="276" w:lineRule="auto"/>
              <w:jc w:val="center"/>
            </w:pPr>
            <w:r>
              <w:t xml:space="preserve">с 01.07 </w:t>
            </w:r>
          </w:p>
        </w:tc>
      </w:tr>
      <w:tr w:rsidR="007A2812" w14:paraId="6F51322B" w14:textId="77777777" w:rsidTr="00724A4C">
        <w:tc>
          <w:tcPr>
            <w:tcW w:w="5000" w:type="pct"/>
            <w:gridSpan w:val="3"/>
          </w:tcPr>
          <w:p w14:paraId="671A1980" w14:textId="77777777" w:rsidR="007A2812" w:rsidRDefault="007A2812" w:rsidP="00756FC7">
            <w:pPr>
              <w:pStyle w:val="aa"/>
              <w:spacing w:line="276" w:lineRule="auto"/>
            </w:pPr>
          </w:p>
        </w:tc>
      </w:tr>
    </w:tbl>
    <w:p w14:paraId="2D4CC162" w14:textId="77777777" w:rsidR="002032AD" w:rsidRDefault="002032AD"/>
    <w:p w14:paraId="31C25E78" w14:textId="564BEF4E" w:rsidR="00061B29" w:rsidRDefault="00061B29" w:rsidP="002032AD">
      <w:r>
        <w:t>Состав эскизного проекта:</w:t>
      </w:r>
    </w:p>
    <w:p w14:paraId="7F1B52FF" w14:textId="160B523F" w:rsidR="00061B29" w:rsidRDefault="00061B29" w:rsidP="00061B29">
      <w:pPr>
        <w:pStyle w:val="-"/>
      </w:pPr>
      <w:r>
        <w:t>описание бизнес-процессов;</w:t>
      </w:r>
    </w:p>
    <w:p w14:paraId="3B2F0623" w14:textId="4DF00220" w:rsidR="00061B29" w:rsidRDefault="003E1531" w:rsidP="00061B29">
      <w:pPr>
        <w:pStyle w:val="-"/>
      </w:pPr>
      <w:r>
        <w:t>функциональная и организационная структура системы</w:t>
      </w:r>
      <w:r w:rsidR="00061B29">
        <w:t>;</w:t>
      </w:r>
    </w:p>
    <w:p w14:paraId="1BAF4832" w14:textId="64D64209" w:rsidR="00061B29" w:rsidRDefault="00061B29" w:rsidP="00061B29">
      <w:pPr>
        <w:pStyle w:val="-"/>
      </w:pPr>
      <w:r>
        <w:t>концептуальная модель данных;</w:t>
      </w:r>
    </w:p>
    <w:p w14:paraId="0E0EB22E" w14:textId="5E1A5B42" w:rsidR="00061B29" w:rsidRDefault="00061B29" w:rsidP="00061B29">
      <w:pPr>
        <w:pStyle w:val="-"/>
      </w:pPr>
      <w:r>
        <w:t>эскизы основных интерфейсных форм приложения;</w:t>
      </w:r>
    </w:p>
    <w:p w14:paraId="0B910F0E" w14:textId="77777777" w:rsidR="00061B29" w:rsidRDefault="00061B29" w:rsidP="00B56879">
      <w:pPr>
        <w:pStyle w:val="-"/>
      </w:pPr>
      <w:r>
        <w:t>эскизы печатных форм;</w:t>
      </w:r>
    </w:p>
    <w:p w14:paraId="342BD31C" w14:textId="7FF326C8" w:rsidR="00061B29" w:rsidRDefault="00061B29" w:rsidP="00B56879">
      <w:pPr>
        <w:pStyle w:val="-"/>
      </w:pPr>
      <w:r>
        <w:t>пояснительная записка.</w:t>
      </w:r>
    </w:p>
    <w:p w14:paraId="74823534" w14:textId="77777777" w:rsidR="00061B29" w:rsidRDefault="00061B29" w:rsidP="00061B29"/>
    <w:p w14:paraId="0D162171" w14:textId="3A9251A6" w:rsidR="00F861D7" w:rsidRDefault="00F861D7" w:rsidP="00F861D7">
      <w:r>
        <w:t>Состав рабочего проекта:</w:t>
      </w:r>
    </w:p>
    <w:p w14:paraId="4004AE08" w14:textId="027CBEDB" w:rsidR="00F861D7" w:rsidRDefault="003E1531" w:rsidP="00F861D7">
      <w:pPr>
        <w:pStyle w:val="-"/>
      </w:pPr>
      <w:r>
        <w:t xml:space="preserve">уточненная </w:t>
      </w:r>
      <w:r w:rsidR="00F861D7">
        <w:t>функциональная и организационная структура системы;</w:t>
      </w:r>
    </w:p>
    <w:p w14:paraId="0E952CB8" w14:textId="158E4B54" w:rsidR="00F861D7" w:rsidRDefault="00F861D7" w:rsidP="00F861D7">
      <w:pPr>
        <w:pStyle w:val="-"/>
      </w:pPr>
      <w:r>
        <w:t>постановка задач и описание алгоритмов решения;</w:t>
      </w:r>
    </w:p>
    <w:p w14:paraId="0BE15115" w14:textId="1EDD6ED2" w:rsidR="00F861D7" w:rsidRDefault="00F861D7" w:rsidP="00F861D7">
      <w:pPr>
        <w:pStyle w:val="-"/>
      </w:pPr>
      <w:r>
        <w:lastRenderedPageBreak/>
        <w:t>физическая модель базы данных;</w:t>
      </w:r>
    </w:p>
    <w:p w14:paraId="5DF05BFB" w14:textId="728FFFBA" w:rsidR="00F861D7" w:rsidRDefault="00F861D7" w:rsidP="00F861D7">
      <w:pPr>
        <w:pStyle w:val="-"/>
      </w:pPr>
      <w:r>
        <w:t>альбом экранных и печатных форм;</w:t>
      </w:r>
    </w:p>
    <w:p w14:paraId="5367D131" w14:textId="73F58D68" w:rsidR="00F861D7" w:rsidRDefault="00F861D7" w:rsidP="00F861D7">
      <w:pPr>
        <w:pStyle w:val="-"/>
      </w:pPr>
      <w:r>
        <w:t>мероприятия по подготовке объекта к внедрению системы;</w:t>
      </w:r>
    </w:p>
    <w:p w14:paraId="50D125C2" w14:textId="77777777" w:rsidR="00F861D7" w:rsidRDefault="00F861D7" w:rsidP="00F861D7">
      <w:pPr>
        <w:pStyle w:val="-"/>
      </w:pPr>
      <w:r>
        <w:t>пояснительная записка.</w:t>
      </w:r>
    </w:p>
    <w:p w14:paraId="4E4C7B51" w14:textId="2C0C3A63" w:rsidR="00061B29" w:rsidRDefault="00061B29" w:rsidP="00061B29">
      <w:r>
        <w:t xml:space="preserve">Работы, проводимые в рамках </w:t>
      </w:r>
      <w:r w:rsidR="00F861D7">
        <w:t xml:space="preserve">эскизного и </w:t>
      </w:r>
      <w:r>
        <w:t>технического проект</w:t>
      </w:r>
      <w:r w:rsidR="00F861D7">
        <w:t>ов</w:t>
      </w:r>
      <w:r>
        <w:t xml:space="preserve">, документируются в виде пояснительной записки согласно методическим рекомендациям </w:t>
      </w:r>
      <w:r w:rsidRPr="00061B29">
        <w:t>РД 50-34.698-90</w:t>
      </w:r>
      <w:r w:rsidR="003E1531">
        <w:t xml:space="preserve"> и может содержать следующие разделы:</w:t>
      </w:r>
    </w:p>
    <w:p w14:paraId="607168EE" w14:textId="38AFDD60" w:rsidR="003E1531" w:rsidRDefault="003E1531" w:rsidP="003E1531">
      <w:pPr>
        <w:pStyle w:val="-"/>
      </w:pPr>
      <w:r>
        <w:t>решения по структуре системы, подсистем, средствам и способам связи для информационного обмена между компонентами системы;</w:t>
      </w:r>
    </w:p>
    <w:p w14:paraId="79D35CDB" w14:textId="4DCC8052" w:rsidR="003E1531" w:rsidRDefault="003E1531" w:rsidP="003E1531">
      <w:pPr>
        <w:pStyle w:val="-"/>
      </w:pPr>
      <w:r>
        <w:t>решения по взаимосвязям АС со смежными системами, обеспечению ее совместимости;</w:t>
      </w:r>
    </w:p>
    <w:p w14:paraId="3C9E3B10" w14:textId="39639877" w:rsidR="003E1531" w:rsidRDefault="003E1531" w:rsidP="003E1531">
      <w:pPr>
        <w:pStyle w:val="-"/>
      </w:pPr>
      <w:r>
        <w:t>решения по режимам функционирования, диагностированию работы системы;</w:t>
      </w:r>
    </w:p>
    <w:p w14:paraId="1D4CB83F" w14:textId="68DE28D7" w:rsidR="003E1531" w:rsidRDefault="003E1531" w:rsidP="003E1531">
      <w:pPr>
        <w:pStyle w:val="-"/>
      </w:pPr>
      <w:r>
        <w:t>решения по персоналу и режимам его работы;</w:t>
      </w:r>
    </w:p>
    <w:p w14:paraId="2344FDCA" w14:textId="740ECAAC" w:rsidR="003E1531" w:rsidRDefault="003E1531" w:rsidP="003E1531">
      <w:pPr>
        <w:pStyle w:val="-"/>
      </w:pPr>
      <w:r>
        <w:t>сведения об обеспечении заданных в техническом задании потребительских характеристик системы, определяющих ее качество;</w:t>
      </w:r>
    </w:p>
    <w:p w14:paraId="28C8EB00" w14:textId="7A335335" w:rsidR="003E1531" w:rsidRDefault="003E1531" w:rsidP="003E1531">
      <w:pPr>
        <w:pStyle w:val="-"/>
      </w:pPr>
      <w:r>
        <w:t xml:space="preserve">состав функций, </w:t>
      </w:r>
      <w:proofErr w:type="gramStart"/>
      <w:r>
        <w:t>задач</w:t>
      </w:r>
      <w:proofErr w:type="gramEnd"/>
      <w:r>
        <w:t xml:space="preserve"> реализуемых системой;</w:t>
      </w:r>
    </w:p>
    <w:p w14:paraId="3EEC36D1" w14:textId="67992BD4" w:rsidR="003E1531" w:rsidRDefault="003E1531" w:rsidP="003E1531">
      <w:pPr>
        <w:pStyle w:val="-"/>
      </w:pPr>
      <w:r>
        <w:t>состав и размещение комплексов технических средств;</w:t>
      </w:r>
    </w:p>
    <w:p w14:paraId="06FFC546" w14:textId="0ABCBD55" w:rsidR="003E1531" w:rsidRDefault="003E1531" w:rsidP="003E1531">
      <w:pPr>
        <w:pStyle w:val="-"/>
      </w:pPr>
      <w:r>
        <w:t>решения по составу информации, объему, способам ее организации, видам машинных носителей, входным и выходным документам и сообщениям, последовательности обработки информации и другим компонентам;</w:t>
      </w:r>
    </w:p>
    <w:p w14:paraId="1D3FBDA3" w14:textId="50F7EC82" w:rsidR="003E1531" w:rsidRDefault="003E1531" w:rsidP="003E1531">
      <w:pPr>
        <w:pStyle w:val="-"/>
      </w:pPr>
      <w:r>
        <w:t>методы и средства разработки;</w:t>
      </w:r>
    </w:p>
    <w:p w14:paraId="2049E1EA" w14:textId="06F78F74" w:rsidR="00061B29" w:rsidRDefault="003E1531" w:rsidP="003E1531">
      <w:pPr>
        <w:pStyle w:val="-"/>
      </w:pPr>
      <w:r>
        <w:t>мероприятия по подготовке объекта автоматизации к вводу системы в действие.</w:t>
      </w:r>
    </w:p>
    <w:p w14:paraId="1F2DFAED" w14:textId="5C8BCCBD" w:rsidR="00724A4C" w:rsidRDefault="00724A4C" w:rsidP="00756FC7">
      <w:pPr>
        <w:pStyle w:val="1"/>
        <w:spacing w:before="0" w:after="0" w:line="276" w:lineRule="auto"/>
      </w:pPr>
      <w:bookmarkStart w:id="48" w:name="_Toc470600372"/>
      <w:r>
        <w:lastRenderedPageBreak/>
        <w:t>ПОРЯДОК КОНТРОЛЯ И ПРИЕМКИ</w:t>
      </w:r>
      <w:bookmarkEnd w:id="48"/>
    </w:p>
    <w:p w14:paraId="6C735FD8" w14:textId="45206029" w:rsidR="00724A4C" w:rsidRDefault="00724A4C" w:rsidP="00756FC7">
      <w:pPr>
        <w:pStyle w:val="3"/>
        <w:spacing w:before="0" w:after="0" w:line="276" w:lineRule="auto"/>
      </w:pPr>
      <w:bookmarkStart w:id="49" w:name="_Toc470600373"/>
      <w:r>
        <w:t>Виды испытаний</w:t>
      </w:r>
      <w:bookmarkEnd w:id="49"/>
    </w:p>
    <w:p w14:paraId="74C5218D" w14:textId="77777777" w:rsidR="006B5911" w:rsidRDefault="006B5911" w:rsidP="00756FC7">
      <w:pPr>
        <w:spacing w:line="276" w:lineRule="auto"/>
      </w:pPr>
      <w:r w:rsidRPr="006B5911">
        <w:t>Система подвергается испытаниям следующих видов:</w:t>
      </w:r>
    </w:p>
    <w:p w14:paraId="64E43ABB" w14:textId="4EDD0B11" w:rsidR="006B5911" w:rsidRDefault="006B5911" w:rsidP="00756FC7">
      <w:pPr>
        <w:pStyle w:val="-"/>
        <w:spacing w:line="276" w:lineRule="auto"/>
      </w:pPr>
      <w:r>
        <w:t>п</w:t>
      </w:r>
      <w:r w:rsidRPr="006B5911">
        <w:t>редварительные испытания</w:t>
      </w:r>
      <w:r>
        <w:t>;</w:t>
      </w:r>
    </w:p>
    <w:p w14:paraId="2B3C6887" w14:textId="0F2C5EB0" w:rsidR="006B5911" w:rsidRDefault="006B5911" w:rsidP="00756FC7">
      <w:pPr>
        <w:pStyle w:val="-"/>
        <w:spacing w:line="276" w:lineRule="auto"/>
      </w:pPr>
      <w:r>
        <w:t>о</w:t>
      </w:r>
      <w:r w:rsidRPr="006B5911">
        <w:t>пытная эксплуатация</w:t>
      </w:r>
      <w:r>
        <w:t>;</w:t>
      </w:r>
    </w:p>
    <w:p w14:paraId="1CD8C1CE" w14:textId="7D87EC85" w:rsidR="006B5911" w:rsidRDefault="006B5911" w:rsidP="00756FC7">
      <w:pPr>
        <w:pStyle w:val="-"/>
        <w:spacing w:line="276" w:lineRule="auto"/>
      </w:pPr>
      <w:r>
        <w:t>пр</w:t>
      </w:r>
      <w:r w:rsidRPr="006B5911">
        <w:t>иемочные испытания.</w:t>
      </w:r>
    </w:p>
    <w:p w14:paraId="776E1B0A" w14:textId="06AE8733" w:rsidR="006B5911" w:rsidRDefault="006B5911" w:rsidP="00756FC7">
      <w:pPr>
        <w:spacing w:line="276" w:lineRule="auto"/>
      </w:pPr>
      <w:r w:rsidRPr="006B5911">
        <w:t>Состав, объем и методы предварительных испытаний системы определяются документом «Программа и методика испытаний», разрабатываемым на стадии «Рабочая документация».</w:t>
      </w:r>
    </w:p>
    <w:p w14:paraId="49FDE174" w14:textId="57D5AD31" w:rsidR="006B5911" w:rsidRDefault="006B5911" w:rsidP="00756FC7">
      <w:pPr>
        <w:spacing w:line="276" w:lineRule="auto"/>
      </w:pPr>
      <w:r w:rsidRPr="006B5911">
        <w:t>Состав, объем и методы опытной эксплуатации системы определяются документом «Программа опытной эксплуатации», разрабатываемым на стадии «Ввод в действие».</w:t>
      </w:r>
    </w:p>
    <w:p w14:paraId="1FDB7B17" w14:textId="0D81578A" w:rsidR="00724A4C" w:rsidRDefault="006B5911" w:rsidP="00756FC7">
      <w:pPr>
        <w:spacing w:line="276" w:lineRule="auto"/>
      </w:pPr>
      <w:r w:rsidRPr="006B5911">
        <w:t>Состав, объем и методы приемочных испытаний системы определяются документом «Программа и методика испытаний», разрабатываемым на стадии «Ввод в действие» с учетом результатов проведения предварительных испытаний и опытной эксплуатации.</w:t>
      </w:r>
    </w:p>
    <w:p w14:paraId="420DE145" w14:textId="021AE6AD" w:rsidR="00724A4C" w:rsidRDefault="00724A4C" w:rsidP="00756FC7">
      <w:pPr>
        <w:pStyle w:val="3"/>
        <w:spacing w:before="0" w:after="0" w:line="276" w:lineRule="auto"/>
      </w:pPr>
      <w:bookmarkStart w:id="50" w:name="_Toc470600374"/>
      <w:r>
        <w:t>Общие требования к приемке работы</w:t>
      </w:r>
      <w:bookmarkEnd w:id="50"/>
    </w:p>
    <w:p w14:paraId="6035B569" w14:textId="1E5C9CC7" w:rsidR="007A2812" w:rsidRDefault="006B5911" w:rsidP="00756FC7">
      <w:pPr>
        <w:spacing w:line="276" w:lineRule="auto"/>
      </w:pPr>
      <w:r w:rsidRPr="006B5911">
        <w:t>Требования к приемке работ по стадиям приведены в таблице</w:t>
      </w:r>
      <w:r w:rsidR="00BF3D08">
        <w:t xml:space="preserve"> (</w:t>
      </w:r>
      <w:r w:rsidR="00BF3D08">
        <w:fldChar w:fldCharType="begin"/>
      </w:r>
      <w:r w:rsidR="00BF3D08">
        <w:instrText xml:space="preserve"> REF _Ref469996130 \h </w:instrText>
      </w:r>
      <w:r w:rsidR="00756FC7">
        <w:instrText xml:space="preserve"> \* MERGEFORMAT </w:instrText>
      </w:r>
      <w:r w:rsidR="00BF3D08">
        <w:fldChar w:fldCharType="separate"/>
      </w:r>
      <w:r w:rsidR="00792B69">
        <w:t xml:space="preserve">Таблица </w:t>
      </w:r>
      <w:r w:rsidR="00792B69">
        <w:rPr>
          <w:noProof/>
        </w:rPr>
        <w:t>7</w:t>
      </w:r>
      <w:r w:rsidR="00792B69">
        <w:t>.</w:t>
      </w:r>
      <w:r w:rsidR="00792B69">
        <w:rPr>
          <w:noProof/>
        </w:rPr>
        <w:t>1</w:t>
      </w:r>
      <w:r w:rsidR="00BF3D08">
        <w:fldChar w:fldCharType="end"/>
      </w:r>
      <w:r w:rsidR="00BF3D08">
        <w:t>)</w:t>
      </w:r>
      <w:r w:rsidR="00724A4C">
        <w:t>.</w:t>
      </w:r>
    </w:p>
    <w:p w14:paraId="18B310F5" w14:textId="77777777" w:rsidR="00BF3D08" w:rsidRDefault="00BF3D08" w:rsidP="00756FC7">
      <w:pPr>
        <w:spacing w:line="276" w:lineRule="auto"/>
        <w:ind w:firstLine="0"/>
        <w:jc w:val="left"/>
      </w:pPr>
      <w:r>
        <w:br w:type="page"/>
      </w:r>
    </w:p>
    <w:p w14:paraId="2F5EC15B" w14:textId="7A4A8A93" w:rsidR="00160ECE" w:rsidRDefault="00391D42" w:rsidP="00756FC7">
      <w:pPr>
        <w:pStyle w:val="a8"/>
        <w:spacing w:before="0" w:after="0" w:line="276" w:lineRule="auto"/>
      </w:pPr>
      <w:bookmarkStart w:id="51" w:name="_Ref469996130"/>
      <w:r>
        <w:lastRenderedPageBreak/>
        <w:t xml:space="preserve">Таблица </w:t>
      </w:r>
      <w:r w:rsidR="00EC1D36">
        <w:fldChar w:fldCharType="begin"/>
      </w:r>
      <w:r w:rsidR="00EC1D36">
        <w:instrText xml:space="preserve"> STYLEREF 1 \s </w:instrText>
      </w:r>
      <w:r w:rsidR="00EC1D36">
        <w:fldChar w:fldCharType="separate"/>
      </w:r>
      <w:r w:rsidR="00792B69">
        <w:rPr>
          <w:noProof/>
        </w:rPr>
        <w:t>7</w:t>
      </w:r>
      <w:r w:rsidR="00EC1D36">
        <w:rPr>
          <w:noProof/>
        </w:rPr>
        <w:fldChar w:fldCharType="end"/>
      </w:r>
      <w:r>
        <w:t>.</w:t>
      </w:r>
      <w:r w:rsidR="00EC1D36">
        <w:fldChar w:fldCharType="begin"/>
      </w:r>
      <w:r w:rsidR="00EC1D36">
        <w:instrText xml:space="preserve"> SEQ Таблица \* ARABIC \s 1 </w:instrText>
      </w:r>
      <w:r w:rsidR="00EC1D36">
        <w:fldChar w:fldCharType="separate"/>
      </w:r>
      <w:r w:rsidR="00792B69">
        <w:rPr>
          <w:noProof/>
        </w:rPr>
        <w:t>1</w:t>
      </w:r>
      <w:r w:rsidR="00EC1D36">
        <w:rPr>
          <w:noProof/>
        </w:rPr>
        <w:fldChar w:fldCharType="end"/>
      </w:r>
      <w:bookmarkEnd w:id="51"/>
      <w:r>
        <w:t xml:space="preserve"> — </w:t>
      </w:r>
      <w:r w:rsidR="00160ECE">
        <w:t>Требования к приемке работы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 w:themeFill="background1"/>
        <w:tblCellMar>
          <w:left w:w="0" w:type="dxa"/>
          <w:right w:w="0" w:type="dxa"/>
        </w:tblCellMar>
        <w:tblLook w:val="0020" w:firstRow="1" w:lastRow="0" w:firstColumn="0" w:lastColumn="0" w:noHBand="0" w:noVBand="0"/>
      </w:tblPr>
      <w:tblGrid>
        <w:gridCol w:w="2016"/>
        <w:gridCol w:w="5713"/>
        <w:gridCol w:w="2183"/>
      </w:tblGrid>
      <w:tr w:rsidR="006B5911" w:rsidRPr="006B5911" w14:paraId="5D49690C" w14:textId="77777777" w:rsidTr="00000065">
        <w:tc>
          <w:tcPr>
            <w:tcW w:w="1017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05CF2A82" w14:textId="280930BD" w:rsidR="006B5911" w:rsidRPr="006B5911" w:rsidRDefault="006B5911" w:rsidP="00756FC7">
            <w:pPr>
              <w:pStyle w:val="a6"/>
              <w:spacing w:line="276" w:lineRule="auto"/>
            </w:pPr>
            <w:r w:rsidRPr="006B5911">
              <w:t xml:space="preserve">Стадия </w:t>
            </w:r>
            <w:r w:rsidR="00391D42">
              <w:br/>
            </w:r>
            <w:r w:rsidRPr="006B5911">
              <w:t>испытаний</w:t>
            </w:r>
          </w:p>
        </w:tc>
        <w:tc>
          <w:tcPr>
            <w:tcW w:w="2882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6656675A" w14:textId="77777777" w:rsidR="006B5911" w:rsidRPr="006B5911" w:rsidRDefault="006B5911" w:rsidP="00756FC7">
            <w:pPr>
              <w:pStyle w:val="a6"/>
              <w:spacing w:line="276" w:lineRule="auto"/>
            </w:pPr>
            <w:r w:rsidRPr="006B5911">
              <w:t>Порядок согласования документации</w:t>
            </w:r>
          </w:p>
        </w:tc>
        <w:tc>
          <w:tcPr>
            <w:tcW w:w="1101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1BC7DBD6" w14:textId="20C6AF3C" w:rsidR="006B5911" w:rsidRPr="006B5911" w:rsidRDefault="006B5911" w:rsidP="00756FC7">
            <w:pPr>
              <w:pStyle w:val="a6"/>
              <w:spacing w:line="276" w:lineRule="auto"/>
            </w:pPr>
            <w:r w:rsidRPr="006B5911">
              <w:t>Статус приемочной комиссии</w:t>
            </w:r>
          </w:p>
        </w:tc>
      </w:tr>
      <w:tr w:rsidR="006B5911" w:rsidRPr="006B5911" w14:paraId="660A6CA7" w14:textId="77777777" w:rsidTr="00000065">
        <w:tc>
          <w:tcPr>
            <w:tcW w:w="1017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644FD610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Предварительные испытания</w:t>
            </w:r>
          </w:p>
        </w:tc>
        <w:tc>
          <w:tcPr>
            <w:tcW w:w="2882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19D945D3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Проведение предварительных испытаний.</w:t>
            </w:r>
          </w:p>
          <w:p w14:paraId="0925AC1C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Фиксирование выявленных неполадок в Протоколе испытаний.</w:t>
            </w:r>
          </w:p>
          <w:p w14:paraId="2DE1BBBA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Устранение выявленных неполадок.</w:t>
            </w:r>
          </w:p>
          <w:p w14:paraId="0648FADA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Проверка устранения выявленных неполадок.</w:t>
            </w:r>
          </w:p>
          <w:p w14:paraId="39CBC764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 xml:space="preserve">Принятие решения о возможности передачи </w:t>
            </w:r>
            <w:r>
              <w:t>системы</w:t>
            </w:r>
            <w:r w:rsidRPr="006B5911">
              <w:t xml:space="preserve"> в опытную эксплуатацию.</w:t>
            </w:r>
          </w:p>
          <w:p w14:paraId="5FBE78FF" w14:textId="461960CC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 xml:space="preserve">Составление и подписание Акта приёмки </w:t>
            </w:r>
            <w:r>
              <w:t xml:space="preserve">системы </w:t>
            </w:r>
            <w:r w:rsidRPr="006B5911">
              <w:t>в опытную эксплуатацию.</w:t>
            </w:r>
          </w:p>
        </w:tc>
        <w:tc>
          <w:tcPr>
            <w:tcW w:w="1101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2934B4D7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Экспертная группа</w:t>
            </w:r>
          </w:p>
        </w:tc>
      </w:tr>
      <w:tr w:rsidR="006B5911" w:rsidRPr="006B5911" w14:paraId="235CF999" w14:textId="77777777" w:rsidTr="00000065">
        <w:tc>
          <w:tcPr>
            <w:tcW w:w="1017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38F726A0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Опытная эксплуатация</w:t>
            </w:r>
          </w:p>
        </w:tc>
        <w:tc>
          <w:tcPr>
            <w:tcW w:w="2882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53BF02C4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Проведение опытной эксплуатации.</w:t>
            </w:r>
          </w:p>
          <w:p w14:paraId="26916717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Фиксирование выявленных неполадок в Протоколе испытаний.</w:t>
            </w:r>
          </w:p>
          <w:p w14:paraId="1471F21C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Устранение выявленных неполадок.</w:t>
            </w:r>
          </w:p>
          <w:p w14:paraId="071376D1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Проверка устранения выявленных неполадок.</w:t>
            </w:r>
          </w:p>
          <w:p w14:paraId="0B35BFC5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 xml:space="preserve">Принятие решения о готовности </w:t>
            </w:r>
            <w:r>
              <w:t>системы</w:t>
            </w:r>
            <w:r w:rsidRPr="006B5911">
              <w:t xml:space="preserve"> к приемочным испытаниям.</w:t>
            </w:r>
          </w:p>
          <w:p w14:paraId="55AAA583" w14:textId="0CA83005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 xml:space="preserve">Составление и подписание Акта о завершении опытной эксплуатации </w:t>
            </w:r>
            <w:r>
              <w:t>системы</w:t>
            </w:r>
            <w:r w:rsidRPr="006B5911">
              <w:t>.</w:t>
            </w:r>
          </w:p>
        </w:tc>
        <w:tc>
          <w:tcPr>
            <w:tcW w:w="1101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0E9C75B9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Группа тестирования</w:t>
            </w:r>
          </w:p>
        </w:tc>
      </w:tr>
      <w:tr w:rsidR="006B5911" w:rsidRPr="006B5911" w14:paraId="711930EF" w14:textId="77777777" w:rsidTr="00000065">
        <w:tc>
          <w:tcPr>
            <w:tcW w:w="1017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40E02FAF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Приемочные испытания</w:t>
            </w:r>
          </w:p>
        </w:tc>
        <w:tc>
          <w:tcPr>
            <w:tcW w:w="2882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5CA6C218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Проведение приемочных испытаний.</w:t>
            </w:r>
          </w:p>
          <w:p w14:paraId="3D901524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Фиксирование выявленных неполадок в Протоколе испытаний.</w:t>
            </w:r>
          </w:p>
          <w:p w14:paraId="275B1342" w14:textId="22FD17FD" w:rsidR="006B5911" w:rsidRDefault="006B5911" w:rsidP="00756FC7">
            <w:pPr>
              <w:pStyle w:val="aa"/>
              <w:spacing w:line="276" w:lineRule="auto"/>
            </w:pPr>
            <w:r w:rsidRPr="006B5911">
              <w:t>Устранение выявленных неполадок</w:t>
            </w:r>
            <w:r>
              <w:t>.</w:t>
            </w:r>
          </w:p>
          <w:p w14:paraId="348CD81D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>Проверка устранения выявленных неполадок.</w:t>
            </w:r>
          </w:p>
          <w:p w14:paraId="473A8D98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 xml:space="preserve">Принятие решения о возможности передачи </w:t>
            </w:r>
            <w:r>
              <w:t>системы</w:t>
            </w:r>
            <w:r w:rsidRPr="006B5911">
              <w:t xml:space="preserve"> в промышленную эксплуатацию.</w:t>
            </w:r>
          </w:p>
          <w:p w14:paraId="3BD73070" w14:textId="77777777" w:rsidR="006B5911" w:rsidRDefault="006B5911" w:rsidP="00756FC7">
            <w:pPr>
              <w:pStyle w:val="aa"/>
              <w:spacing w:line="276" w:lineRule="auto"/>
            </w:pPr>
            <w:r w:rsidRPr="006B5911">
              <w:t xml:space="preserve">Составление и подписание Акта о завершении приемочных испытаний и передаче </w:t>
            </w:r>
            <w:r>
              <w:t xml:space="preserve">системы </w:t>
            </w:r>
            <w:r w:rsidRPr="006B5911">
              <w:t>в промышленную эксплуатацию.</w:t>
            </w:r>
          </w:p>
          <w:p w14:paraId="76198750" w14:textId="496A1B85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Оформление Акта завершения работ.</w:t>
            </w:r>
          </w:p>
        </w:tc>
        <w:tc>
          <w:tcPr>
            <w:tcW w:w="1101" w:type="pct"/>
            <w:shd w:val="clear" w:color="auto" w:fill="FFFFFF" w:themeFill="background1"/>
            <w:tcMar>
              <w:top w:w="115" w:type="dxa"/>
              <w:left w:w="173" w:type="dxa"/>
              <w:bottom w:w="115" w:type="dxa"/>
              <w:right w:w="173" w:type="dxa"/>
            </w:tcMar>
            <w:vAlign w:val="center"/>
          </w:tcPr>
          <w:p w14:paraId="4C68F203" w14:textId="77777777" w:rsidR="006B5911" w:rsidRPr="006B5911" w:rsidRDefault="006B5911" w:rsidP="00756FC7">
            <w:pPr>
              <w:pStyle w:val="aa"/>
              <w:spacing w:line="276" w:lineRule="auto"/>
            </w:pPr>
            <w:r w:rsidRPr="006B5911">
              <w:t>Приемочная комиссия</w:t>
            </w:r>
          </w:p>
        </w:tc>
      </w:tr>
    </w:tbl>
    <w:p w14:paraId="0CDAC5F7" w14:textId="77777777" w:rsidR="006B5911" w:rsidRPr="00FC1D28" w:rsidRDefault="006B5911" w:rsidP="00756FC7">
      <w:pPr>
        <w:spacing w:line="276" w:lineRule="auto"/>
      </w:pPr>
    </w:p>
    <w:p w14:paraId="461A899E" w14:textId="6C3C8E4D" w:rsidR="00B53774" w:rsidRDefault="00B53774" w:rsidP="00756FC7">
      <w:pPr>
        <w:pStyle w:val="a"/>
        <w:spacing w:before="0" w:after="0" w:line="276" w:lineRule="auto"/>
      </w:pPr>
      <w:bookmarkStart w:id="52" w:name="Приложение_А"/>
      <w:bookmarkStart w:id="53" w:name="_Toc34281428"/>
      <w:bookmarkStart w:id="54" w:name="_Toc41384818"/>
      <w:bookmarkStart w:id="55" w:name="_Toc225660062"/>
      <w:bookmarkStart w:id="56" w:name="_Toc236731030"/>
      <w:bookmarkStart w:id="57" w:name="_Toc241311603"/>
      <w:bookmarkStart w:id="58" w:name="_Toc369853365"/>
      <w:bookmarkStart w:id="59" w:name="_Toc369853699"/>
      <w:bookmarkStart w:id="60" w:name="_Toc10346877"/>
      <w:bookmarkStart w:id="61" w:name="_Toc10536432"/>
      <w:bookmarkStart w:id="62" w:name="_Toc32716549"/>
      <w:bookmarkStart w:id="63" w:name="_Toc224554981"/>
      <w:bookmarkStart w:id="64" w:name="_Toc243126828"/>
      <w:bookmarkEnd w:id="52"/>
      <w:r w:rsidRPr="0054040A">
        <w:lastRenderedPageBreak/>
        <w:br/>
      </w:r>
      <w:r w:rsidR="004D4D03">
        <w:t>Справочные документы и ГОСТы</w:t>
      </w:r>
    </w:p>
    <w:p w14:paraId="3735B758" w14:textId="77777777" w:rsidR="00260793" w:rsidRPr="00260793" w:rsidRDefault="00260793" w:rsidP="00756FC7">
      <w:pPr>
        <w:spacing w:line="276" w:lineRule="auto"/>
      </w:pPr>
    </w:p>
    <w:bookmarkEnd w:id="13"/>
    <w:bookmarkEnd w:id="14"/>
    <w:bookmarkEnd w:id="53"/>
    <w:bookmarkEnd w:id="54"/>
    <w:bookmarkEnd w:id="55"/>
    <w:bookmarkEnd w:id="56"/>
    <w:bookmarkEnd w:id="57"/>
    <w:bookmarkEnd w:id="58"/>
    <w:bookmarkEnd w:id="59"/>
    <w:p w14:paraId="281E2D23" w14:textId="4D63181C" w:rsidR="004D4D03" w:rsidRDefault="004D4D03" w:rsidP="00756FC7">
      <w:pPr>
        <w:spacing w:line="276" w:lineRule="auto"/>
      </w:pPr>
      <w:r w:rsidRPr="00AE7F53">
        <w:t>Таблица А.</w:t>
      </w:r>
      <w:r w:rsidR="00EC1D36">
        <w:fldChar w:fldCharType="begin"/>
      </w:r>
      <w:r w:rsidR="00EC1D36">
        <w:instrText xml:space="preserve"> SEQ Таблица_А. \* ARABIC </w:instrText>
      </w:r>
      <w:r w:rsidR="00EC1D36">
        <w:fldChar w:fldCharType="separate"/>
      </w:r>
      <w:r w:rsidR="00792B69">
        <w:rPr>
          <w:noProof/>
        </w:rPr>
        <w:t>1</w:t>
      </w:r>
      <w:r w:rsidR="00EC1D36">
        <w:rPr>
          <w:noProof/>
        </w:rPr>
        <w:fldChar w:fldCharType="end"/>
      </w:r>
      <w:r w:rsidRPr="00AE7F53">
        <w:t xml:space="preserve"> </w:t>
      </w:r>
      <w:r>
        <w:t>—</w:t>
      </w:r>
      <w:r w:rsidRPr="00AE7F53">
        <w:t xml:space="preserve"> </w:t>
      </w:r>
      <w:r>
        <w:t>Справочные документы</w:t>
      </w:r>
    </w:p>
    <w:tbl>
      <w:tblPr>
        <w:tblW w:w="4894" w:type="pct"/>
        <w:tblInd w:w="108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0A0" w:firstRow="1" w:lastRow="0" w:firstColumn="1" w:lastColumn="0" w:noHBand="0" w:noVBand="0"/>
      </w:tblPr>
      <w:tblGrid>
        <w:gridCol w:w="458"/>
        <w:gridCol w:w="9238"/>
      </w:tblGrid>
      <w:tr w:rsidR="00260793" w14:paraId="1B2322BC" w14:textId="77777777" w:rsidTr="00475B6F">
        <w:tc>
          <w:tcPr>
            <w:tcW w:w="231" w:type="pct"/>
          </w:tcPr>
          <w:bookmarkEnd w:id="60"/>
          <w:bookmarkEnd w:id="61"/>
          <w:bookmarkEnd w:id="62"/>
          <w:bookmarkEnd w:id="63"/>
          <w:p w14:paraId="0C1BB2A6" w14:textId="2CBF730F" w:rsidR="00260793" w:rsidRDefault="00260793" w:rsidP="00756FC7">
            <w:pPr>
              <w:pStyle w:val="a6"/>
              <w:spacing w:line="276" w:lineRule="auto"/>
            </w:pPr>
            <w:r>
              <w:t>№</w:t>
            </w:r>
          </w:p>
        </w:tc>
        <w:tc>
          <w:tcPr>
            <w:tcW w:w="4769" w:type="pct"/>
          </w:tcPr>
          <w:p w14:paraId="7CEBF961" w14:textId="3F0A6043" w:rsidR="00260793" w:rsidRDefault="00260793" w:rsidP="00756FC7">
            <w:pPr>
              <w:pStyle w:val="a6"/>
              <w:spacing w:line="276" w:lineRule="auto"/>
            </w:pPr>
            <w:r>
              <w:t>Обозначение и наименование документа</w:t>
            </w:r>
          </w:p>
        </w:tc>
      </w:tr>
      <w:tr w:rsidR="00260793" w14:paraId="6FA41873" w14:textId="77777777" w:rsidTr="00475B6F">
        <w:tc>
          <w:tcPr>
            <w:tcW w:w="231" w:type="pct"/>
          </w:tcPr>
          <w:p w14:paraId="4F6CC093" w14:textId="47ADDBCB" w:rsidR="00260793" w:rsidRPr="00ED587F" w:rsidRDefault="00260793" w:rsidP="00756FC7">
            <w:pPr>
              <w:pStyle w:val="aa"/>
              <w:spacing w:line="276" w:lineRule="auto"/>
            </w:pPr>
            <w:r>
              <w:t>1</w:t>
            </w:r>
          </w:p>
        </w:tc>
        <w:tc>
          <w:tcPr>
            <w:tcW w:w="4769" w:type="pct"/>
          </w:tcPr>
          <w:p w14:paraId="2DF84816" w14:textId="1DA148A6" w:rsidR="00260793" w:rsidRDefault="00260793" w:rsidP="00756FC7">
            <w:pPr>
              <w:pStyle w:val="aa"/>
              <w:spacing w:line="276" w:lineRule="auto"/>
            </w:pPr>
            <w:r w:rsidRPr="00ED587F">
              <w:t xml:space="preserve">ГОСТ 34.602-89 </w:t>
            </w:r>
            <w:r>
              <w:t>«</w:t>
            </w:r>
            <w:r w:rsidRPr="00ED587F">
              <w:t>Техническое задание на создание автоматизированной системы</w:t>
            </w:r>
            <w:r>
              <w:t>»</w:t>
            </w:r>
          </w:p>
        </w:tc>
      </w:tr>
      <w:tr w:rsidR="00260793" w14:paraId="4579A44F" w14:textId="77777777" w:rsidTr="00475B6F">
        <w:tc>
          <w:tcPr>
            <w:tcW w:w="231" w:type="pct"/>
          </w:tcPr>
          <w:p w14:paraId="0CA91DE9" w14:textId="73D5D050" w:rsidR="00260793" w:rsidRPr="00ED587F" w:rsidRDefault="00260793" w:rsidP="00756FC7">
            <w:pPr>
              <w:pStyle w:val="aa"/>
              <w:spacing w:line="276" w:lineRule="auto"/>
            </w:pPr>
            <w:r>
              <w:t>2</w:t>
            </w:r>
          </w:p>
        </w:tc>
        <w:tc>
          <w:tcPr>
            <w:tcW w:w="4769" w:type="pct"/>
          </w:tcPr>
          <w:p w14:paraId="054AE333" w14:textId="1A24B10E" w:rsidR="00260793" w:rsidRDefault="00260793" w:rsidP="00756FC7">
            <w:pPr>
              <w:pStyle w:val="aa"/>
              <w:spacing w:line="276" w:lineRule="auto"/>
            </w:pPr>
            <w:r w:rsidRPr="00ED587F">
              <w:t>ГОСТ 24.701-86 «Надежность автоматизированных систем управления»</w:t>
            </w:r>
          </w:p>
        </w:tc>
      </w:tr>
      <w:tr w:rsidR="00260793" w14:paraId="72B959D4" w14:textId="77777777" w:rsidTr="00475B6F">
        <w:tc>
          <w:tcPr>
            <w:tcW w:w="231" w:type="pct"/>
          </w:tcPr>
          <w:p w14:paraId="7CDCEC97" w14:textId="76E617E5" w:rsidR="00260793" w:rsidRPr="00ED587F" w:rsidRDefault="00260793" w:rsidP="00756FC7">
            <w:pPr>
              <w:pStyle w:val="aa"/>
              <w:spacing w:line="276" w:lineRule="auto"/>
            </w:pPr>
            <w:r>
              <w:t>3</w:t>
            </w:r>
          </w:p>
        </w:tc>
        <w:tc>
          <w:tcPr>
            <w:tcW w:w="4769" w:type="pct"/>
          </w:tcPr>
          <w:p w14:paraId="4028A7C7" w14:textId="2B1696EB" w:rsidR="00260793" w:rsidRPr="00ED587F" w:rsidRDefault="00260793" w:rsidP="00756FC7">
            <w:pPr>
              <w:pStyle w:val="aa"/>
              <w:spacing w:line="276" w:lineRule="auto"/>
            </w:pPr>
            <w:r>
              <w:t>ГОСТ 19.201-78. Техническое задание. Требования к содержанию и оформлению</w:t>
            </w:r>
          </w:p>
        </w:tc>
      </w:tr>
      <w:tr w:rsidR="00260793" w14:paraId="1BD5DF59" w14:textId="77777777" w:rsidTr="00475B6F">
        <w:tc>
          <w:tcPr>
            <w:tcW w:w="231" w:type="pct"/>
          </w:tcPr>
          <w:p w14:paraId="54AB09A9" w14:textId="742F9FBA" w:rsidR="00260793" w:rsidRPr="00ED587F" w:rsidRDefault="00260793" w:rsidP="00756FC7">
            <w:pPr>
              <w:pStyle w:val="aa"/>
              <w:spacing w:line="276" w:lineRule="auto"/>
            </w:pPr>
            <w:r>
              <w:t>4</w:t>
            </w:r>
          </w:p>
        </w:tc>
        <w:tc>
          <w:tcPr>
            <w:tcW w:w="4769" w:type="pct"/>
          </w:tcPr>
          <w:p w14:paraId="409E815F" w14:textId="5C3842F5" w:rsidR="00260793" w:rsidRDefault="00260793" w:rsidP="00756FC7">
            <w:pPr>
              <w:pStyle w:val="aa"/>
              <w:spacing w:line="276" w:lineRule="auto"/>
            </w:pPr>
            <w:r>
              <w:t>ГОСТ 34.601-90. Комплекс стандартов на автоматизированные системы. Автоматизированные системы. Стадии создания</w:t>
            </w:r>
          </w:p>
        </w:tc>
      </w:tr>
      <w:tr w:rsidR="00260793" w14:paraId="5F78CE1C" w14:textId="77777777" w:rsidTr="00475B6F">
        <w:tc>
          <w:tcPr>
            <w:tcW w:w="231" w:type="pct"/>
          </w:tcPr>
          <w:p w14:paraId="23C07131" w14:textId="3887F62B" w:rsidR="00260793" w:rsidRDefault="00260793" w:rsidP="00756FC7">
            <w:pPr>
              <w:pStyle w:val="aa"/>
              <w:spacing w:line="276" w:lineRule="auto"/>
            </w:pPr>
            <w:r>
              <w:t>5</w:t>
            </w:r>
          </w:p>
        </w:tc>
        <w:tc>
          <w:tcPr>
            <w:tcW w:w="4769" w:type="pct"/>
          </w:tcPr>
          <w:p w14:paraId="28C317E7" w14:textId="7D104433" w:rsidR="00260793" w:rsidRDefault="00260793" w:rsidP="00756FC7">
            <w:pPr>
              <w:pStyle w:val="aa"/>
              <w:spacing w:line="276" w:lineRule="auto"/>
            </w:pPr>
            <w:r>
              <w:t>ГОСТ 34.201-89. Информационная технология. Комплекс стандартов на автоматизированные системы. Виды, комплексность и обозначение документов при создании автоматизированных систем</w:t>
            </w:r>
          </w:p>
        </w:tc>
      </w:tr>
      <w:tr w:rsidR="00260793" w14:paraId="1A2431B1" w14:textId="77777777" w:rsidTr="00475B6F">
        <w:tc>
          <w:tcPr>
            <w:tcW w:w="231" w:type="pct"/>
          </w:tcPr>
          <w:p w14:paraId="3D17742A" w14:textId="79930E1E" w:rsidR="00260793" w:rsidRDefault="00260793" w:rsidP="00756FC7">
            <w:pPr>
              <w:pStyle w:val="aa"/>
              <w:spacing w:line="276" w:lineRule="auto"/>
            </w:pPr>
            <w:r>
              <w:t>6</w:t>
            </w:r>
          </w:p>
        </w:tc>
        <w:tc>
          <w:tcPr>
            <w:tcW w:w="4769" w:type="pct"/>
          </w:tcPr>
          <w:p w14:paraId="47D038EA" w14:textId="4093895C" w:rsidR="00260793" w:rsidRDefault="00260793" w:rsidP="00756FC7">
            <w:pPr>
              <w:pStyle w:val="aa"/>
              <w:spacing w:line="276" w:lineRule="auto"/>
            </w:pPr>
            <w:r>
              <w:t>РД 50-34.698-90. Методические указания. Информационная технология. Комплекс стандартов на автоматизированные системы. Автоматизированные системы. Требования к содержанию документов</w:t>
            </w:r>
          </w:p>
        </w:tc>
      </w:tr>
    </w:tbl>
    <w:bookmarkEnd w:id="64"/>
    <w:p w14:paraId="2FF2E6F7" w14:textId="5F937037" w:rsidR="005840D0" w:rsidRDefault="005840D0" w:rsidP="00756FC7">
      <w:pPr>
        <w:pStyle w:val="a"/>
        <w:spacing w:before="0" w:after="0" w:line="276" w:lineRule="auto"/>
      </w:pPr>
      <w:r>
        <w:lastRenderedPageBreak/>
        <w:t>Примеры форм отчетов</w:t>
      </w:r>
    </w:p>
    <w:p w14:paraId="4F528E39" w14:textId="7D28EB54" w:rsidR="00DD0B1E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25D8EC94" wp14:editId="08AB132E">
            <wp:extent cx="6296892" cy="3194755"/>
            <wp:effectExtent l="0" t="0" r="8890" b="5715"/>
            <wp:docPr id="8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" name="Рисунок 1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AEAEE48" w14:textId="574538A7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260793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</w:t>
      </w:r>
      <w:r>
        <w:fldChar w:fldCharType="end"/>
      </w:r>
      <w:r>
        <w:t xml:space="preserve"> — Матрица адресов на объекте</w:t>
      </w:r>
    </w:p>
    <w:p w14:paraId="45BE7C70" w14:textId="77777777" w:rsidR="00AB1093" w:rsidRPr="00AB1093" w:rsidRDefault="00AB1093" w:rsidP="00756FC7">
      <w:pPr>
        <w:spacing w:line="276" w:lineRule="auto"/>
      </w:pPr>
    </w:p>
    <w:p w14:paraId="09891289" w14:textId="38631D66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4D6BABE5" wp14:editId="0E84C7A8">
            <wp:extent cx="6300470" cy="3164205"/>
            <wp:effectExtent l="0" t="0" r="5080" b="0"/>
            <wp:docPr id="10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" name="Рисунок 1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6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7B8AA55" w14:textId="77812F5C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</w:t>
      </w:r>
      <w:r>
        <w:fldChar w:fldCharType="end"/>
      </w:r>
      <w:r>
        <w:t xml:space="preserve"> — График производства и финансирования работ</w:t>
      </w:r>
    </w:p>
    <w:p w14:paraId="26E3F9F9" w14:textId="77777777" w:rsidR="00AB1093" w:rsidRDefault="00AB1093" w:rsidP="00756FC7">
      <w:pPr>
        <w:spacing w:line="276" w:lineRule="auto"/>
      </w:pPr>
    </w:p>
    <w:p w14:paraId="12F98D04" w14:textId="25EB2B2B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lastRenderedPageBreak/>
        <w:drawing>
          <wp:inline distT="0" distB="0" distL="0" distR="0" wp14:anchorId="49E3C6A5" wp14:editId="602A10CD">
            <wp:extent cx="6300470" cy="2430145"/>
            <wp:effectExtent l="0" t="0" r="5080" b="8255"/>
            <wp:docPr id="112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9" name="Рисунок 2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43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6A385219" w14:textId="00E8DDD5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3</w:t>
      </w:r>
      <w:r>
        <w:fldChar w:fldCharType="end"/>
      </w:r>
      <w:r>
        <w:t xml:space="preserve"> — Плановая заработная плата</w:t>
      </w:r>
    </w:p>
    <w:p w14:paraId="0092F798" w14:textId="77777777" w:rsidR="00764716" w:rsidRPr="00764716" w:rsidRDefault="00764716" w:rsidP="00756FC7">
      <w:pPr>
        <w:spacing w:line="276" w:lineRule="auto"/>
      </w:pPr>
    </w:p>
    <w:p w14:paraId="0DB27369" w14:textId="7696763C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0542E465" wp14:editId="5EDB687F">
            <wp:extent cx="6309948" cy="2472267"/>
            <wp:effectExtent l="0" t="0" r="0" b="4445"/>
            <wp:docPr id="1127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" name="Рисунок 3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468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1EAF676" w14:textId="0291401F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4</w:t>
      </w:r>
      <w:r>
        <w:fldChar w:fldCharType="end"/>
      </w:r>
      <w:r>
        <w:t xml:space="preserve"> — График плановой заработной платы по разделам </w:t>
      </w:r>
      <w:r>
        <w:br/>
        <w:t>(исходный, оптимизированный)</w:t>
      </w:r>
    </w:p>
    <w:p w14:paraId="34B75292" w14:textId="77777777" w:rsidR="00F66595" w:rsidRDefault="00F66595" w:rsidP="00756FC7">
      <w:pPr>
        <w:pStyle w:val="a5"/>
        <w:spacing w:line="276" w:lineRule="auto"/>
        <w:rPr>
          <w:noProof/>
        </w:rPr>
      </w:pPr>
    </w:p>
    <w:p w14:paraId="2B7DDF62" w14:textId="739A5860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033D5696" wp14:editId="445592A6">
            <wp:extent cx="6308604" cy="2427112"/>
            <wp:effectExtent l="0" t="0" r="0" b="0"/>
            <wp:docPr id="133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8" name="Рисунок 1"/>
                    <pic:cNvPicPr>
                      <a:picLocks noChangeAspect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" t="-489" r="-542" b="38127"/>
                    <a:stretch/>
                  </pic:blipFill>
                  <pic:spPr bwMode="auto">
                    <a:xfrm>
                      <a:off x="0" y="0"/>
                      <a:ext cx="6300470" cy="2423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846D2" w14:textId="18486846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5</w:t>
      </w:r>
      <w:r>
        <w:fldChar w:fldCharType="end"/>
      </w:r>
      <w:r>
        <w:t xml:space="preserve"> — Детализированный график производства работ (вариант 1)</w:t>
      </w:r>
    </w:p>
    <w:p w14:paraId="14602781" w14:textId="6F5693A8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lastRenderedPageBreak/>
        <w:drawing>
          <wp:inline distT="0" distB="0" distL="0" distR="0" wp14:anchorId="676B7D01" wp14:editId="19D3FB80">
            <wp:extent cx="6300470" cy="2889885"/>
            <wp:effectExtent l="0" t="0" r="5080" b="5715"/>
            <wp:docPr id="1434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" name="Рисунок 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7C16CB4" w14:textId="782895BE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6</w:t>
      </w:r>
      <w:r>
        <w:fldChar w:fldCharType="end"/>
      </w:r>
      <w:r>
        <w:t xml:space="preserve"> — Детализированный график производства работ (вариант 2)</w:t>
      </w:r>
    </w:p>
    <w:p w14:paraId="1D39FB43" w14:textId="77777777" w:rsidR="00AB1093" w:rsidRPr="00AB1093" w:rsidRDefault="00AB1093" w:rsidP="00756FC7">
      <w:pPr>
        <w:pStyle w:val="a5"/>
        <w:spacing w:line="276" w:lineRule="auto"/>
      </w:pPr>
    </w:p>
    <w:p w14:paraId="1A76D865" w14:textId="2EB9FBBB" w:rsidR="00AB1093" w:rsidRP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2FFAF646" wp14:editId="2389EEB0">
            <wp:extent cx="6300470" cy="2019935"/>
            <wp:effectExtent l="0" t="0" r="5080" b="0"/>
            <wp:docPr id="153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4" name="Рисунок 1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EC4A97A" w14:textId="5319FB40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7</w:t>
      </w:r>
      <w:r>
        <w:fldChar w:fldCharType="end"/>
      </w:r>
      <w:r>
        <w:t xml:space="preserve"> — План работ на этаже по разделам</w:t>
      </w:r>
    </w:p>
    <w:p w14:paraId="4B61C121" w14:textId="3743D18B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3FCA97AA" wp14:editId="1A3380E8">
            <wp:extent cx="6300470" cy="1821180"/>
            <wp:effectExtent l="0" t="0" r="5080" b="7620"/>
            <wp:docPr id="15365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" name="Рисунок 3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62082528" w14:textId="09B71576" w:rsid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8</w:t>
      </w:r>
      <w:r>
        <w:fldChar w:fldCharType="end"/>
      </w:r>
      <w:r>
        <w:t xml:space="preserve"> — Выполнение план работ </w:t>
      </w:r>
      <w:r w:rsidRPr="009637CF">
        <w:rPr>
          <w:highlight w:val="cyan"/>
        </w:rPr>
        <w:t xml:space="preserve">в % </w:t>
      </w:r>
      <w:r w:rsidR="009637CF" w:rsidRPr="009637CF">
        <w:rPr>
          <w:highlight w:val="cyan"/>
        </w:rPr>
        <w:t>по разделу</w:t>
      </w:r>
    </w:p>
    <w:p w14:paraId="3BD507AC" w14:textId="0D6AE8E7" w:rsidR="00AB1093" w:rsidRDefault="00AB10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769416CA" wp14:editId="55A162D9">
            <wp:extent cx="6298969" cy="2734147"/>
            <wp:effectExtent l="0" t="0" r="698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26"/>
                    <a:stretch/>
                  </pic:blipFill>
                  <pic:spPr bwMode="auto">
                    <a:xfrm>
                      <a:off x="0" y="0"/>
                      <a:ext cx="6300470" cy="273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FF4E3" w14:textId="2E2DF39A" w:rsidR="00AB1093" w:rsidRP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9</w:t>
      </w:r>
      <w:r>
        <w:fldChar w:fldCharType="end"/>
      </w:r>
      <w:r>
        <w:t xml:space="preserve"> — Укрупненный график производства работ (вариант 1)</w:t>
      </w:r>
    </w:p>
    <w:p w14:paraId="6265DDE2" w14:textId="2DB69939" w:rsidR="00AB1093" w:rsidRDefault="00AB10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78FE09B4" wp14:editId="7B28812D">
            <wp:extent cx="6307473" cy="3138311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313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71C01" w14:textId="42D98118" w:rsidR="00AB1093" w:rsidRPr="00AB10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10</w:t>
      </w:r>
      <w:r>
        <w:fldChar w:fldCharType="end"/>
      </w:r>
      <w:r>
        <w:t xml:space="preserve"> — Укрупненный график производства работ (вариант 2)</w:t>
      </w:r>
    </w:p>
    <w:p w14:paraId="682DCEE5" w14:textId="5616F819" w:rsidR="00AB1093" w:rsidRDefault="00AB1093" w:rsidP="00756FC7">
      <w:pPr>
        <w:pStyle w:val="a5"/>
        <w:spacing w:line="276" w:lineRule="auto"/>
      </w:pPr>
      <w:r w:rsidRPr="00AB1093">
        <w:rPr>
          <w:noProof/>
          <w:lang w:val="en-US" w:eastAsia="en-US"/>
        </w:rPr>
        <w:drawing>
          <wp:inline distT="0" distB="0" distL="0" distR="0" wp14:anchorId="4A38BC4F" wp14:editId="2ACE7354">
            <wp:extent cx="6300470" cy="2042795"/>
            <wp:effectExtent l="0" t="0" r="5080" b="0"/>
            <wp:docPr id="17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3" name="Рисунок 1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47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A473D12" w14:textId="6747CC48" w:rsidR="00AB1093" w:rsidRPr="00260793" w:rsidRDefault="00AB1093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11</w:t>
      </w:r>
      <w:r>
        <w:fldChar w:fldCharType="end"/>
      </w:r>
      <w:r>
        <w:t xml:space="preserve"> — </w:t>
      </w:r>
      <w:r w:rsidR="00260793">
        <w:t>Ведомость материалов по подразделу</w:t>
      </w:r>
    </w:p>
    <w:p w14:paraId="1DCEF21B" w14:textId="0AB3A3EA" w:rsidR="00AB1093" w:rsidRDefault="00327E38" w:rsidP="00756FC7">
      <w:pPr>
        <w:pStyle w:val="a5"/>
        <w:spacing w:line="276" w:lineRule="auto"/>
      </w:pPr>
      <w:r w:rsidRPr="00327E38">
        <w:rPr>
          <w:noProof/>
          <w:lang w:val="en-US" w:eastAsia="en-US"/>
        </w:rPr>
        <w:lastRenderedPageBreak/>
        <w:drawing>
          <wp:inline distT="0" distB="0" distL="0" distR="0" wp14:anchorId="28A408AC" wp14:editId="5F965040">
            <wp:extent cx="6104636" cy="3150606"/>
            <wp:effectExtent l="0" t="0" r="0" b="0"/>
            <wp:docPr id="18438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" name="Рисунок 3"/>
                    <pic:cNvPicPr>
                      <a:picLocks noChangeAspect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750" cy="315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8DCDD44" w14:textId="6E52354B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12</w:t>
      </w:r>
      <w:r>
        <w:fldChar w:fldCharType="end"/>
      </w:r>
      <w:r>
        <w:t xml:space="preserve"> — </w:t>
      </w:r>
      <w:r w:rsidR="00260793">
        <w:t>Месячный график</w:t>
      </w:r>
      <w:r>
        <w:t xml:space="preserve"> производства работ </w:t>
      </w:r>
      <w:r w:rsidR="00260793">
        <w:t>по объекту</w:t>
      </w:r>
    </w:p>
    <w:p w14:paraId="685AA79B" w14:textId="77777777" w:rsidR="006F1A12" w:rsidRPr="006F1A12" w:rsidRDefault="006F1A12" w:rsidP="00756FC7">
      <w:pPr>
        <w:pStyle w:val="a5"/>
        <w:spacing w:line="276" w:lineRule="auto"/>
      </w:pPr>
    </w:p>
    <w:p w14:paraId="31930054" w14:textId="188C35A6" w:rsidR="00AB1093" w:rsidRDefault="00327E38" w:rsidP="00756FC7">
      <w:pPr>
        <w:pStyle w:val="a5"/>
        <w:spacing w:line="276" w:lineRule="auto"/>
      </w:pPr>
      <w:r w:rsidRPr="00327E38">
        <w:rPr>
          <w:noProof/>
          <w:lang w:val="en-US" w:eastAsia="en-US"/>
        </w:rPr>
        <w:drawing>
          <wp:inline distT="0" distB="0" distL="0" distR="0" wp14:anchorId="55F2F200" wp14:editId="59EA6750">
            <wp:extent cx="6166129" cy="3177766"/>
            <wp:effectExtent l="0" t="0" r="6350" b="3810"/>
            <wp:docPr id="1843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" name="Рисунок 4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482" cy="3180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A31F7C2" w14:textId="13ADC380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13</w:t>
      </w:r>
      <w:r>
        <w:fldChar w:fldCharType="end"/>
      </w:r>
      <w:r>
        <w:t xml:space="preserve"> — </w:t>
      </w:r>
      <w:r w:rsidR="00260793">
        <w:t>Еженедельный график производства работ по участку</w:t>
      </w:r>
    </w:p>
    <w:p w14:paraId="4C21727D" w14:textId="77777777" w:rsidR="006F1A12" w:rsidRPr="006F1A12" w:rsidRDefault="006F1A12" w:rsidP="00756FC7">
      <w:pPr>
        <w:pStyle w:val="a5"/>
        <w:spacing w:line="276" w:lineRule="auto"/>
      </w:pPr>
    </w:p>
    <w:p w14:paraId="759D7AA3" w14:textId="7B660341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1397CC94" wp14:editId="711AC495">
            <wp:extent cx="5817996" cy="3027441"/>
            <wp:effectExtent l="0" t="0" r="0" b="1905"/>
            <wp:docPr id="1946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" name="Рисунок 5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4102" cy="3030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6AA6209C" w14:textId="35549C01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14</w:t>
      </w:r>
      <w:r>
        <w:fldChar w:fldCharType="end"/>
      </w:r>
      <w:r>
        <w:t xml:space="preserve"> — </w:t>
      </w:r>
      <w:r w:rsidR="00764716">
        <w:t>Еженедельный</w:t>
      </w:r>
      <w:r>
        <w:t xml:space="preserve"> график производства работ</w:t>
      </w:r>
      <w:r w:rsidR="00764716">
        <w:t xml:space="preserve"> по объекту</w:t>
      </w:r>
    </w:p>
    <w:p w14:paraId="29FA98DB" w14:textId="77777777" w:rsidR="006F1A12" w:rsidRDefault="006F1A12" w:rsidP="00756FC7">
      <w:pPr>
        <w:pStyle w:val="a5"/>
        <w:spacing w:line="276" w:lineRule="auto"/>
      </w:pPr>
    </w:p>
    <w:p w14:paraId="22F38E28" w14:textId="02DEC588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374CA25C" wp14:editId="2C9F120C">
            <wp:extent cx="6169290" cy="3195376"/>
            <wp:effectExtent l="0" t="0" r="3175" b="5080"/>
            <wp:docPr id="194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" name="Рисунок 7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3225" cy="319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1D26FC5" w14:textId="5437A8EC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15</w:t>
      </w:r>
      <w:r>
        <w:fldChar w:fldCharType="end"/>
      </w:r>
      <w:r>
        <w:t xml:space="preserve"> — </w:t>
      </w:r>
      <w:r w:rsidR="00764716">
        <w:t>Перечень выполненных работ за период</w:t>
      </w:r>
    </w:p>
    <w:p w14:paraId="023DE60E" w14:textId="77777777" w:rsidR="006F1A12" w:rsidRDefault="006F1A12" w:rsidP="00756FC7">
      <w:pPr>
        <w:pStyle w:val="a5"/>
        <w:spacing w:line="276" w:lineRule="auto"/>
      </w:pPr>
    </w:p>
    <w:p w14:paraId="247D64E1" w14:textId="10CD6771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330607FC" wp14:editId="65CE71E7">
            <wp:extent cx="6090015" cy="3135086"/>
            <wp:effectExtent l="0" t="0" r="6350" b="8255"/>
            <wp:docPr id="1946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" name="Рисунок 6"/>
                    <pic:cNvPicPr>
                      <a:picLocks noChangeAspect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447" cy="3139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9991333" w14:textId="2CA302CD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16</w:t>
      </w:r>
      <w:r>
        <w:fldChar w:fldCharType="end"/>
      </w:r>
      <w:r>
        <w:t xml:space="preserve"> — </w:t>
      </w:r>
      <w:r w:rsidR="00764716">
        <w:t>Не решенные вопросы по объектам строительства</w:t>
      </w:r>
    </w:p>
    <w:p w14:paraId="7116B04E" w14:textId="77777777" w:rsidR="006F1A12" w:rsidRDefault="006F1A12" w:rsidP="00756FC7">
      <w:pPr>
        <w:pStyle w:val="a5"/>
        <w:spacing w:line="276" w:lineRule="auto"/>
      </w:pPr>
    </w:p>
    <w:p w14:paraId="171847E9" w14:textId="16E54BA3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75935B58" wp14:editId="0F9759A3">
            <wp:extent cx="6209551" cy="2813538"/>
            <wp:effectExtent l="0" t="0" r="1270" b="6350"/>
            <wp:docPr id="2150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9" name="Рисунок 3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117" cy="2822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43CC9065" w14:textId="6F891DAD" w:rsidR="006F1A12" w:rsidRPr="00AB1093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17</w:t>
      </w:r>
      <w:r>
        <w:fldChar w:fldCharType="end"/>
      </w:r>
      <w:r>
        <w:t xml:space="preserve"> — Укрупненный график производства работ</w:t>
      </w:r>
      <w:r w:rsidR="00764716">
        <w:t xml:space="preserve"> на этаже</w:t>
      </w:r>
    </w:p>
    <w:p w14:paraId="00828E0E" w14:textId="77777777" w:rsidR="006F1A12" w:rsidRDefault="006F1A12" w:rsidP="00756FC7">
      <w:pPr>
        <w:pStyle w:val="a5"/>
        <w:spacing w:line="276" w:lineRule="auto"/>
      </w:pPr>
    </w:p>
    <w:p w14:paraId="05345F4C" w14:textId="4F89A3B4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6E5A0D73" wp14:editId="737CC267">
            <wp:extent cx="6021081" cy="3205424"/>
            <wp:effectExtent l="0" t="0" r="0" b="0"/>
            <wp:docPr id="21512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2" name="Рисунок 6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659" cy="3209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0E683ABC" w14:textId="4D6D4D07" w:rsid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18</w:t>
      </w:r>
      <w:r>
        <w:fldChar w:fldCharType="end"/>
      </w:r>
      <w:r>
        <w:t xml:space="preserve"> — </w:t>
      </w:r>
      <w:r w:rsidR="00764716">
        <w:t>График фактического выполнения работ на этаже</w:t>
      </w:r>
    </w:p>
    <w:p w14:paraId="123B10D0" w14:textId="77777777" w:rsidR="006F1A12" w:rsidRPr="006F1A12" w:rsidRDefault="006F1A12" w:rsidP="00756FC7">
      <w:pPr>
        <w:spacing w:line="276" w:lineRule="auto"/>
      </w:pPr>
    </w:p>
    <w:p w14:paraId="41CE4ECE" w14:textId="3A197DD0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7EFC7943" wp14:editId="48261602">
            <wp:extent cx="4998402" cy="3928905"/>
            <wp:effectExtent l="0" t="0" r="0" b="0"/>
            <wp:docPr id="2151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0" name="Рисунок 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026" cy="3938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7F00B494" w14:textId="4D689B93" w:rsidR="006F1A12" w:rsidRP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19</w:t>
      </w:r>
      <w:r>
        <w:fldChar w:fldCharType="end"/>
      </w:r>
      <w:r>
        <w:t xml:space="preserve"> — </w:t>
      </w:r>
      <w:r w:rsidR="00764716">
        <w:t>График производства работ на этаже (вариант 2)</w:t>
      </w:r>
    </w:p>
    <w:p w14:paraId="045C0400" w14:textId="40A4E26B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108EE9E8" wp14:editId="4BD91CC7">
            <wp:extent cx="5129781" cy="3697793"/>
            <wp:effectExtent l="0" t="0" r="0" b="0"/>
            <wp:docPr id="2151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11" name="Рисунок 5"/>
                    <pic:cNvPicPr>
                      <a:picLocks noChangeAspect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381" cy="3703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968F9A3" w14:textId="5FB4C980" w:rsidR="006F1A12" w:rsidRDefault="006F1A12" w:rsidP="0070267C">
      <w:pPr>
        <w:pStyle w:val="a5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20</w:t>
      </w:r>
      <w:r>
        <w:fldChar w:fldCharType="end"/>
      </w:r>
      <w:r>
        <w:t xml:space="preserve"> — </w:t>
      </w:r>
      <w:r w:rsidR="00764716">
        <w:t>График освоения финансирования на этаже</w:t>
      </w:r>
    </w:p>
    <w:p w14:paraId="570E7D2B" w14:textId="77777777" w:rsidR="006F1A12" w:rsidRPr="006F1A12" w:rsidRDefault="006F1A12" w:rsidP="00756FC7">
      <w:pPr>
        <w:spacing w:line="276" w:lineRule="auto"/>
      </w:pPr>
    </w:p>
    <w:p w14:paraId="30C1F7FB" w14:textId="0978BE2A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78241105" wp14:editId="5F375527">
            <wp:extent cx="5981065" cy="2838945"/>
            <wp:effectExtent l="0" t="0" r="635" b="0"/>
            <wp:docPr id="2253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3" name="Рисунок 3"/>
                    <pic:cNvPicPr>
                      <a:picLocks noChangeAspect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5"/>
                    <a:stretch/>
                  </pic:blipFill>
                  <pic:spPr bwMode="auto">
                    <a:xfrm>
                      <a:off x="0" y="0"/>
                      <a:ext cx="5990648" cy="2843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1EC70" w14:textId="7EF9ADDD" w:rsidR="006F1A12" w:rsidRPr="006F1A12" w:rsidRDefault="006F1A12" w:rsidP="0070267C">
      <w:pPr>
        <w:pStyle w:val="a5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21</w:t>
      </w:r>
      <w:r>
        <w:fldChar w:fldCharType="end"/>
      </w:r>
      <w:r>
        <w:t xml:space="preserve"> — </w:t>
      </w:r>
      <w:r w:rsidR="00764716" w:rsidRPr="00965DDF">
        <w:rPr>
          <w:highlight w:val="red"/>
        </w:rPr>
        <w:t>Производительность вида работ</w:t>
      </w:r>
      <w:r w:rsidR="00965DDF">
        <w:t xml:space="preserve">   некорректное название</w:t>
      </w:r>
    </w:p>
    <w:p w14:paraId="6611E41C" w14:textId="38A11929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174F0A4C" wp14:editId="60DC6ABC">
            <wp:extent cx="6229433" cy="2170444"/>
            <wp:effectExtent l="0" t="0" r="0" b="1270"/>
            <wp:docPr id="225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5" name="Рисунок 5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035" cy="2174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5921971" w14:textId="03152913" w:rsid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22</w:t>
      </w:r>
      <w:r>
        <w:fldChar w:fldCharType="end"/>
      </w:r>
      <w:r>
        <w:t xml:space="preserve"> — </w:t>
      </w:r>
      <w:r w:rsidR="00764716">
        <w:t>Плановая и фактическая заработная плата по подразделу</w:t>
      </w:r>
    </w:p>
    <w:p w14:paraId="6F96F6A4" w14:textId="77777777" w:rsidR="006F1A12" w:rsidRPr="006F1A12" w:rsidRDefault="006F1A12" w:rsidP="00756FC7">
      <w:pPr>
        <w:spacing w:line="276" w:lineRule="auto"/>
      </w:pPr>
    </w:p>
    <w:p w14:paraId="07825BD8" w14:textId="6942E272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45F61431" wp14:editId="3AE5EB68">
            <wp:extent cx="6049997" cy="2582427"/>
            <wp:effectExtent l="0" t="0" r="8255" b="8890"/>
            <wp:docPr id="2253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4" name="Рисунок 4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0205" cy="2591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2184CA34" w14:textId="1E7075F3" w:rsid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23</w:t>
      </w:r>
      <w:r>
        <w:fldChar w:fldCharType="end"/>
      </w:r>
      <w:r>
        <w:t xml:space="preserve"> — </w:t>
      </w:r>
      <w:r w:rsidR="00764716">
        <w:t>Объемы по виду работ нарастающим итогом</w:t>
      </w:r>
    </w:p>
    <w:p w14:paraId="0D0CC32B" w14:textId="77777777" w:rsidR="006F1A12" w:rsidRPr="006F1A12" w:rsidRDefault="006F1A12" w:rsidP="00756FC7">
      <w:pPr>
        <w:spacing w:line="276" w:lineRule="auto"/>
      </w:pPr>
    </w:p>
    <w:p w14:paraId="66742A56" w14:textId="751B9153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3DA31CC1" wp14:editId="572F64E3">
            <wp:extent cx="6066299" cy="2301072"/>
            <wp:effectExtent l="0" t="0" r="0" b="4445"/>
            <wp:docPr id="2253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6" name="Рисунок 6"/>
                    <pic:cNvPicPr>
                      <a:picLocks noChangeAspect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29" cy="230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3DA800E5" w14:textId="3B3547C8" w:rsidR="006F1A12" w:rsidRPr="006F1A12" w:rsidRDefault="006F1A12" w:rsidP="00756FC7">
      <w:pPr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24</w:t>
      </w:r>
      <w:r>
        <w:fldChar w:fldCharType="end"/>
      </w:r>
      <w:r>
        <w:t xml:space="preserve"> — </w:t>
      </w:r>
      <w:r w:rsidR="00764716">
        <w:t>Зарплата по подразделу нарастающим итогом</w:t>
      </w:r>
    </w:p>
    <w:p w14:paraId="0935B65F" w14:textId="0F408028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lastRenderedPageBreak/>
        <w:drawing>
          <wp:inline distT="0" distB="0" distL="0" distR="0" wp14:anchorId="388142B8" wp14:editId="405184B2">
            <wp:extent cx="5852210" cy="2424023"/>
            <wp:effectExtent l="0" t="0" r="0" b="0"/>
            <wp:docPr id="2355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8" name="Рисунок 2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32" cy="2427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503E452F" w14:textId="7CEB886C" w:rsidR="006F1A12" w:rsidRPr="006F1A12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25</w:t>
      </w:r>
      <w:r>
        <w:fldChar w:fldCharType="end"/>
      </w:r>
      <w:r>
        <w:t xml:space="preserve"> — </w:t>
      </w:r>
      <w:r w:rsidR="00764716">
        <w:t>График поставки материалов по разделу</w:t>
      </w:r>
    </w:p>
    <w:p w14:paraId="110352BE" w14:textId="6476B60B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3932AE3F" wp14:editId="6438CECA">
            <wp:extent cx="5891842" cy="2173856"/>
            <wp:effectExtent l="0" t="0" r="0" b="0"/>
            <wp:docPr id="2355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59" name="Рисунок 3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796" cy="217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60771B30" w14:textId="73069CCB" w:rsidR="006F1A12" w:rsidRPr="006F1A12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26</w:t>
      </w:r>
      <w:r>
        <w:fldChar w:fldCharType="end"/>
      </w:r>
      <w:r>
        <w:t xml:space="preserve"> — </w:t>
      </w:r>
      <w:r w:rsidR="00764716">
        <w:t xml:space="preserve">График поставки материалов по разделу </w:t>
      </w:r>
      <w:r w:rsidR="00764716">
        <w:br/>
        <w:t>нарастающим итогом</w:t>
      </w:r>
    </w:p>
    <w:p w14:paraId="0A1078C9" w14:textId="56DF49AE" w:rsidR="006F1A12" w:rsidRDefault="006F1A12" w:rsidP="00756FC7">
      <w:pPr>
        <w:pStyle w:val="a5"/>
        <w:spacing w:line="276" w:lineRule="auto"/>
      </w:pPr>
      <w:r w:rsidRPr="006F1A12">
        <w:rPr>
          <w:noProof/>
          <w:lang w:val="en-US" w:eastAsia="en-US"/>
        </w:rPr>
        <w:drawing>
          <wp:inline distT="0" distB="0" distL="0" distR="0" wp14:anchorId="4F1A86BB" wp14:editId="045C0585">
            <wp:extent cx="3347049" cy="2743200"/>
            <wp:effectExtent l="0" t="0" r="6350" b="0"/>
            <wp:docPr id="235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0" name="Рисунок 4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647" cy="275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14:paraId="13168568" w14:textId="6508A6B4" w:rsidR="006F1A12" w:rsidRDefault="006F1A12" w:rsidP="00756FC7">
      <w:pPr>
        <w:pStyle w:val="a5"/>
        <w:spacing w:line="276" w:lineRule="auto"/>
      </w:pPr>
      <w:r>
        <w:t xml:space="preserve">Рисунок </w:t>
      </w:r>
      <w:r w:rsidR="00764716">
        <w:t>Б</w:t>
      </w:r>
      <w:r>
        <w:t>.</w:t>
      </w:r>
      <w:r>
        <w:fldChar w:fldCharType="begin"/>
      </w:r>
      <w:r>
        <w:instrText xml:space="preserve"> SEQ Рисунок_</w:instrText>
      </w:r>
      <w:r>
        <w:rPr>
          <w:lang w:val="en-US"/>
        </w:rPr>
        <w:instrText>C</w:instrText>
      </w:r>
      <w:r>
        <w:instrText xml:space="preserve">. \* ARABIC </w:instrText>
      </w:r>
      <w:r>
        <w:fldChar w:fldCharType="separate"/>
      </w:r>
      <w:r w:rsidR="00792B69">
        <w:rPr>
          <w:noProof/>
        </w:rPr>
        <w:t>27</w:t>
      </w:r>
      <w:r>
        <w:fldChar w:fldCharType="end"/>
      </w:r>
      <w:r>
        <w:t xml:space="preserve"> — </w:t>
      </w:r>
      <w:r w:rsidR="00764716">
        <w:t>Доля материалов в разрезе участка работ</w:t>
      </w:r>
    </w:p>
    <w:p w14:paraId="1D4ACC54" w14:textId="77777777" w:rsidR="00260793" w:rsidRDefault="00260793" w:rsidP="00756FC7">
      <w:pPr>
        <w:pStyle w:val="a"/>
        <w:spacing w:before="0" w:after="0" w:line="276" w:lineRule="auto"/>
      </w:pPr>
      <w:r w:rsidRPr="0054040A">
        <w:lastRenderedPageBreak/>
        <w:br/>
      </w:r>
      <w:r>
        <w:t>Эскизы экранных форм приложения</w:t>
      </w:r>
    </w:p>
    <w:p w14:paraId="1190ADA0" w14:textId="77777777" w:rsidR="00551707" w:rsidRDefault="00551707" w:rsidP="00756FC7">
      <w:pPr>
        <w:spacing w:line="276" w:lineRule="auto"/>
      </w:pPr>
    </w:p>
    <w:p w14:paraId="58368AD3" w14:textId="14742D24" w:rsidR="00551707" w:rsidRDefault="00551707" w:rsidP="00756FC7">
      <w:pPr>
        <w:spacing w:line="276" w:lineRule="auto"/>
      </w:pPr>
      <w:r>
        <w:t xml:space="preserve">Эскизы экранных форм приложения не являются частью данного технического задания, их состав и содержание будут изменены в процессе выполнения этапа создания эскизного проекта в </w:t>
      </w:r>
      <w:r w:rsidR="00475B6F">
        <w:t>соответствии</w:t>
      </w:r>
      <w:r>
        <w:t xml:space="preserve"> с техническим заданием.</w:t>
      </w:r>
    </w:p>
    <w:p w14:paraId="5234DD7D" w14:textId="77777777" w:rsidR="00551707" w:rsidRDefault="00551707" w:rsidP="00756FC7">
      <w:pPr>
        <w:spacing w:line="276" w:lineRule="auto"/>
      </w:pPr>
      <w:r>
        <w:t>Эскизы экранных форм приложения являются частью будущего эскизного проекта и предназначены для обсуждения и согласования механизма взаимодействия пользователя и системы.</w:t>
      </w:r>
    </w:p>
    <w:p w14:paraId="5C6CBA53" w14:textId="77777777" w:rsidR="00551707" w:rsidRPr="00551707" w:rsidRDefault="00551707" w:rsidP="00756FC7">
      <w:pPr>
        <w:spacing w:line="276" w:lineRule="auto"/>
      </w:pPr>
    </w:p>
    <w:p w14:paraId="598D822A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29BC6A81" wp14:editId="3C4EAE28">
            <wp:extent cx="5285983" cy="3964754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1 НАЧАЛО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4069" cy="397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6252" w14:textId="3A60167D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bookmarkStart w:id="65" w:name="Рисунок_В1"/>
      <w:r w:rsidR="00551707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</w:t>
      </w:r>
      <w:r w:rsidR="00EC1D36">
        <w:rPr>
          <w:noProof/>
        </w:rPr>
        <w:fldChar w:fldCharType="end"/>
      </w:r>
      <w:bookmarkEnd w:id="65"/>
      <w:r>
        <w:t xml:space="preserve"> — </w:t>
      </w:r>
      <w:r w:rsidR="00551707">
        <w:t xml:space="preserve">Меню «Действия» окна </w:t>
      </w:r>
      <w:r w:rsidR="00475B6F">
        <w:t>редактирования</w:t>
      </w:r>
      <w:r w:rsidR="00551707">
        <w:t xml:space="preserve"> объекта строительства</w:t>
      </w:r>
    </w:p>
    <w:p w14:paraId="1013AE32" w14:textId="77777777" w:rsidR="00260793" w:rsidRPr="004D4D03" w:rsidRDefault="00260793" w:rsidP="00756FC7">
      <w:pPr>
        <w:spacing w:line="276" w:lineRule="auto"/>
      </w:pPr>
    </w:p>
    <w:p w14:paraId="5E0E75CD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317BFF76" wp14:editId="7D041DEA">
            <wp:extent cx="5298510" cy="3974150"/>
            <wp:effectExtent l="0" t="0" r="0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 МЕНЮ _ОБЪЕКТ_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010" cy="398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17CE" w14:textId="4284D3EC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2</w:t>
      </w:r>
      <w:r w:rsidR="00EC1D36">
        <w:rPr>
          <w:noProof/>
        </w:rPr>
        <w:fldChar w:fldCharType="end"/>
      </w:r>
      <w:r>
        <w:t xml:space="preserve"> — </w:t>
      </w:r>
      <w:r w:rsidR="00551707">
        <w:t xml:space="preserve">Меню «Объект» окна </w:t>
      </w:r>
      <w:r w:rsidR="00475B6F">
        <w:t>редактирования</w:t>
      </w:r>
      <w:r w:rsidR="00551707">
        <w:t xml:space="preserve"> объекта строительства</w:t>
      </w:r>
    </w:p>
    <w:p w14:paraId="43002DFA" w14:textId="77777777" w:rsidR="00260793" w:rsidRPr="003C6BCC" w:rsidRDefault="00260793" w:rsidP="00756FC7">
      <w:pPr>
        <w:spacing w:line="276" w:lineRule="auto"/>
      </w:pPr>
    </w:p>
    <w:p w14:paraId="78F09846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21FCA839" wp14:editId="74CE6341">
            <wp:extent cx="4286250" cy="3657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3 Создание нового объекта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A812" w14:textId="5B03FD85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3</w:t>
      </w:r>
      <w:r w:rsidR="00EC1D36">
        <w:rPr>
          <w:noProof/>
        </w:rPr>
        <w:fldChar w:fldCharType="end"/>
      </w:r>
      <w:r>
        <w:t xml:space="preserve"> — </w:t>
      </w:r>
      <w:r w:rsidR="00551707">
        <w:t>Окно задания параметров нового объекта</w:t>
      </w:r>
    </w:p>
    <w:p w14:paraId="7C94A49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2CC29892" wp14:editId="4DD4B754">
            <wp:extent cx="6297283" cy="3864634"/>
            <wp:effectExtent l="0" t="0" r="8890" b="254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 ОТОБРАЖЕНИЕ СЕКЦИИ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B76D8" w14:textId="02A0EEA6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4</w:t>
      </w:r>
      <w:r w:rsidR="00EC1D36">
        <w:rPr>
          <w:noProof/>
        </w:rPr>
        <w:fldChar w:fldCharType="end"/>
      </w:r>
      <w:r>
        <w:t xml:space="preserve"> — </w:t>
      </w:r>
      <w:r w:rsidR="00551707">
        <w:t>Навигация по структуре объекта строительства</w:t>
      </w:r>
    </w:p>
    <w:p w14:paraId="5870549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175A0EF" wp14:editId="6A39522D">
            <wp:extent cx="6297283" cy="4028536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 МЕНЮ _УРОВНИ_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0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58AE" w14:textId="7F85BA60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5</w:t>
      </w:r>
      <w:r w:rsidR="00EC1D36">
        <w:rPr>
          <w:noProof/>
        </w:rPr>
        <w:fldChar w:fldCharType="end"/>
      </w:r>
      <w:r>
        <w:t xml:space="preserve"> — </w:t>
      </w:r>
      <w:r w:rsidR="00551707">
        <w:t xml:space="preserve">Меню «Уровни» окна </w:t>
      </w:r>
      <w:r w:rsidR="00475B6F">
        <w:t>редактирования</w:t>
      </w:r>
      <w:r w:rsidR="00551707">
        <w:t xml:space="preserve"> объекта строительства</w:t>
      </w:r>
    </w:p>
    <w:p w14:paraId="6CF4889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60657A9F" wp14:editId="16FDBF79">
            <wp:extent cx="4287328" cy="3217653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6 ВВОД НЕСКОЛЬКИХ УРОВНЕЙ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1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3E41" w14:textId="2619C599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</w:instrText>
      </w:r>
      <w:r w:rsidR="00EC1D36">
        <w:instrText xml:space="preserve">* ARABIC </w:instrText>
      </w:r>
      <w:r w:rsidR="00EC1D36">
        <w:fldChar w:fldCharType="separate"/>
      </w:r>
      <w:r w:rsidR="00792B69">
        <w:rPr>
          <w:noProof/>
        </w:rPr>
        <w:t>6</w:t>
      </w:r>
      <w:r w:rsidR="00EC1D36">
        <w:rPr>
          <w:noProof/>
        </w:rPr>
        <w:fldChar w:fldCharType="end"/>
      </w:r>
      <w:r>
        <w:t xml:space="preserve"> — </w:t>
      </w:r>
      <w:r w:rsidR="00551707">
        <w:t xml:space="preserve">Окно создания </w:t>
      </w:r>
      <w:r w:rsidR="008B1CE4">
        <w:t>уровней (участков) по шаблону</w:t>
      </w:r>
    </w:p>
    <w:p w14:paraId="55463A60" w14:textId="77777777" w:rsidR="00260793" w:rsidRPr="003C6BCC" w:rsidRDefault="00260793" w:rsidP="00756FC7">
      <w:pPr>
        <w:spacing w:line="276" w:lineRule="auto"/>
      </w:pPr>
    </w:p>
    <w:p w14:paraId="023A4AF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09930C3E" wp14:editId="0983D68B">
            <wp:extent cx="6297283" cy="4416725"/>
            <wp:effectExtent l="0" t="0" r="8890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7 МЕНЮ _СЕКЦИИ_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441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DA9F" w14:textId="31812259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7</w:t>
      </w:r>
      <w:r w:rsidR="00EC1D36">
        <w:rPr>
          <w:noProof/>
        </w:rPr>
        <w:fldChar w:fldCharType="end"/>
      </w:r>
      <w:r>
        <w:t xml:space="preserve"> — </w:t>
      </w:r>
      <w:r w:rsidR="008B1CE4">
        <w:t xml:space="preserve">Меню «Секции» окна </w:t>
      </w:r>
      <w:r w:rsidR="00475B6F">
        <w:t>редактирования</w:t>
      </w:r>
      <w:r w:rsidR="008B1CE4">
        <w:t xml:space="preserve"> объекта строительства</w:t>
      </w:r>
    </w:p>
    <w:p w14:paraId="3EBD2A0A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3E08C3EE" wp14:editId="2D3021E1">
            <wp:extent cx="6284481" cy="3821502"/>
            <wp:effectExtent l="0" t="0" r="254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8 МЕНЮ _КВАРТИРЫ И СИСТЕМЫ_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3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9AF2" w14:textId="683A76E8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8</w:t>
      </w:r>
      <w:r w:rsidR="00EC1D36">
        <w:rPr>
          <w:noProof/>
        </w:rPr>
        <w:fldChar w:fldCharType="end"/>
      </w:r>
      <w:r>
        <w:t xml:space="preserve"> — </w:t>
      </w:r>
      <w:r w:rsidR="008B1CE4">
        <w:t xml:space="preserve">Меню «Квартиры/системы» </w:t>
      </w:r>
      <w:r w:rsidR="008B1CE4">
        <w:br/>
        <w:t xml:space="preserve">окна </w:t>
      </w:r>
      <w:r w:rsidR="00475B6F">
        <w:t>редактирования</w:t>
      </w:r>
      <w:r w:rsidR="008B1CE4">
        <w:t xml:space="preserve"> объекта строительства</w:t>
      </w:r>
    </w:p>
    <w:p w14:paraId="67030EB7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A535D31" wp14:editId="79F10CA4">
            <wp:extent cx="6297283" cy="3683479"/>
            <wp:effectExtent l="0" t="0" r="889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9 МЕНЮ _НАСТРОЙКА_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68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7B69" w14:textId="17C20CD2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9</w:t>
      </w:r>
      <w:r w:rsidR="00EC1D36">
        <w:rPr>
          <w:noProof/>
        </w:rPr>
        <w:fldChar w:fldCharType="end"/>
      </w:r>
      <w:r>
        <w:t xml:space="preserve"> — </w:t>
      </w:r>
      <w:r w:rsidR="008B1CE4">
        <w:t xml:space="preserve">Меню «Настройка» окна </w:t>
      </w:r>
      <w:r w:rsidR="00475B6F">
        <w:t>редактирования</w:t>
      </w:r>
      <w:r w:rsidR="008B1CE4">
        <w:t xml:space="preserve"> объекта строительства </w:t>
      </w:r>
    </w:p>
    <w:p w14:paraId="29B13BF5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4F9580EF" wp14:editId="13A4B241">
            <wp:extent cx="6297283" cy="3856007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10 КОНТЕКСТНОЕ МЕНЮ МАТРИЦЫ АДРЕСОВ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57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FD39" w14:textId="6A5E72E0" w:rsidR="0026079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10</w:t>
      </w:r>
      <w:r w:rsidR="00EC1D36">
        <w:rPr>
          <w:noProof/>
        </w:rPr>
        <w:fldChar w:fldCharType="end"/>
      </w:r>
      <w:r>
        <w:t xml:space="preserve"> — </w:t>
      </w:r>
      <w:r w:rsidR="008B1CE4">
        <w:t>Пометка адресов на матрице объекта</w:t>
      </w:r>
    </w:p>
    <w:p w14:paraId="02F4C0E5" w14:textId="77777777" w:rsidR="00B271DC" w:rsidRPr="00B271DC" w:rsidRDefault="00B271DC" w:rsidP="00756FC7">
      <w:pPr>
        <w:spacing w:line="276" w:lineRule="auto"/>
      </w:pPr>
    </w:p>
    <w:p w14:paraId="64C46B4B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1033D5F8" wp14:editId="2DBA11E1">
            <wp:extent cx="6297283" cy="3873260"/>
            <wp:effectExtent l="0" t="0" r="889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11 ПОМЕТКА ДОСТУПНОСТИ АДРЕСОВ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7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03DF" w14:textId="308652B5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11</w:t>
      </w:r>
      <w:r w:rsidR="00EC1D36">
        <w:rPr>
          <w:noProof/>
        </w:rPr>
        <w:fldChar w:fldCharType="end"/>
      </w:r>
      <w:r>
        <w:t xml:space="preserve"> — </w:t>
      </w:r>
      <w:r w:rsidR="008B1CE4">
        <w:t>Результат пометки адресов</w:t>
      </w:r>
    </w:p>
    <w:p w14:paraId="6B3E1E07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4B74338A" wp14:editId="19D7D15B">
            <wp:extent cx="6297282" cy="3743864"/>
            <wp:effectExtent l="0" t="0" r="8890" b="952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12 ПРИМЕР ЗАПОЛНЕННОЙ МАТРИЦЫ ОБЪЕКТА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74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2DF6A" w14:textId="56F06ECC" w:rsidR="0026079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12</w:t>
      </w:r>
      <w:r w:rsidR="00EC1D36">
        <w:rPr>
          <w:noProof/>
        </w:rPr>
        <w:fldChar w:fldCharType="end"/>
      </w:r>
      <w:r>
        <w:t xml:space="preserve"> — </w:t>
      </w:r>
      <w:r w:rsidR="008B1CE4">
        <w:t>Результат настройки матрицы адресов объекта</w:t>
      </w:r>
    </w:p>
    <w:p w14:paraId="60D77B59" w14:textId="77777777" w:rsidR="0070267C" w:rsidRPr="0070267C" w:rsidRDefault="0070267C" w:rsidP="0070267C"/>
    <w:p w14:paraId="67794FEB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03870C91" wp14:editId="3AEE21A4">
            <wp:extent cx="6297283" cy="3976777"/>
            <wp:effectExtent l="0" t="0" r="8890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3 СОЗДАНИЕ НОВОГО ЕЖЕДНЕВНОГО ОТЧЕТА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C6E9" w14:textId="3CCC149A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13</w:t>
      </w:r>
      <w:r w:rsidR="00EC1D36">
        <w:rPr>
          <w:noProof/>
        </w:rPr>
        <w:fldChar w:fldCharType="end"/>
      </w:r>
      <w:r>
        <w:t xml:space="preserve"> — </w:t>
      </w:r>
      <w:r w:rsidR="008B1CE4">
        <w:t>Окно списка ежедневных отчетов по объекту</w:t>
      </w:r>
    </w:p>
    <w:p w14:paraId="5D0A98A2" w14:textId="77777777" w:rsidR="00260793" w:rsidRPr="004D4D03" w:rsidRDefault="00260793" w:rsidP="00756FC7">
      <w:pPr>
        <w:spacing w:line="276" w:lineRule="auto"/>
      </w:pPr>
    </w:p>
    <w:p w14:paraId="7A8E5D55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7F938E6C" wp14:editId="7284707C">
            <wp:extent cx="6297283" cy="3804249"/>
            <wp:effectExtent l="0" t="0" r="889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14 ВВОД СПИСКА РАБОТ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80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87F4" w14:textId="1F713D2D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14</w:t>
      </w:r>
      <w:r w:rsidR="00EC1D36">
        <w:rPr>
          <w:noProof/>
        </w:rPr>
        <w:fldChar w:fldCharType="end"/>
      </w:r>
      <w:r>
        <w:t xml:space="preserve"> — </w:t>
      </w:r>
      <w:r w:rsidR="008B1CE4">
        <w:t>Содержание ежедневного отчета</w:t>
      </w:r>
    </w:p>
    <w:p w14:paraId="7D2F8210" w14:textId="77777777" w:rsidR="00260793" w:rsidRPr="003C6BCC" w:rsidRDefault="00260793" w:rsidP="00756FC7">
      <w:pPr>
        <w:spacing w:line="276" w:lineRule="auto"/>
      </w:pPr>
    </w:p>
    <w:p w14:paraId="229DABA1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731221F" wp14:editId="531BAC8A">
            <wp:extent cx="6297282" cy="3916392"/>
            <wp:effectExtent l="0" t="0" r="8890" b="825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15 РЕДАКТИРОВАНИЕ ПОЗИЦИИ ОТЧЕТА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E173B" w14:textId="24303D15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15</w:t>
      </w:r>
      <w:r w:rsidR="00EC1D36">
        <w:rPr>
          <w:noProof/>
        </w:rPr>
        <w:fldChar w:fldCharType="end"/>
      </w:r>
      <w:r>
        <w:t xml:space="preserve"> — </w:t>
      </w:r>
      <w:r w:rsidR="008B1CE4">
        <w:t>Ввод новой работы в ежедневный отчет</w:t>
      </w:r>
    </w:p>
    <w:p w14:paraId="1751DEE4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25748F48" wp14:editId="64DACAC4">
            <wp:extent cx="6297283" cy="3226279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16 ГРАФИК, УРОВЕНЬ 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22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09490" w14:textId="543C541E" w:rsidR="0026079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16</w:t>
      </w:r>
      <w:r w:rsidR="00EC1D36">
        <w:rPr>
          <w:noProof/>
        </w:rPr>
        <w:fldChar w:fldCharType="end"/>
      </w:r>
      <w:r>
        <w:t xml:space="preserve"> — </w:t>
      </w:r>
      <w:r w:rsidR="008B1CE4">
        <w:t>Меню «Действия» окна ввода графика работ (уровень 1)</w:t>
      </w:r>
    </w:p>
    <w:p w14:paraId="2973E43B" w14:textId="77777777" w:rsidR="0070267C" w:rsidRPr="0070267C" w:rsidRDefault="0070267C" w:rsidP="0070267C"/>
    <w:p w14:paraId="07ABC665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1683A654" wp14:editId="6CA3D03A">
            <wp:extent cx="6297282" cy="3321170"/>
            <wp:effectExtent l="0" t="0" r="889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7 ГРАФИК, УРОВЕНЬ 1, МЕНЮ РАБОТ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32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BD1F" w14:textId="6148C355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17</w:t>
      </w:r>
      <w:r w:rsidR="00EC1D36">
        <w:rPr>
          <w:noProof/>
        </w:rPr>
        <w:fldChar w:fldCharType="end"/>
      </w:r>
      <w:r>
        <w:t xml:space="preserve"> — </w:t>
      </w:r>
      <w:r w:rsidR="008B1CE4">
        <w:t>Меню «Работы» окна ввода графика работ</w:t>
      </w:r>
    </w:p>
    <w:p w14:paraId="25F24374" w14:textId="77777777" w:rsidR="00260793" w:rsidRPr="003C6BCC" w:rsidRDefault="00260793" w:rsidP="00756FC7">
      <w:pPr>
        <w:spacing w:line="276" w:lineRule="auto"/>
      </w:pPr>
    </w:p>
    <w:p w14:paraId="5A126FE9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6E125235" wp14:editId="4FE8BE3A">
            <wp:extent cx="6300470" cy="3536950"/>
            <wp:effectExtent l="0" t="0" r="5080" b="635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18 ГРАФИК, УРОВЕНЬ 1, ДЕРЕВО РАБОТ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3562" w14:textId="5AAFB0E6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18</w:t>
      </w:r>
      <w:r w:rsidR="00EC1D36">
        <w:rPr>
          <w:noProof/>
        </w:rPr>
        <w:fldChar w:fldCharType="end"/>
      </w:r>
      <w:r>
        <w:t xml:space="preserve"> — </w:t>
      </w:r>
      <w:r w:rsidR="008B1CE4">
        <w:t>Контекстное меню дерева работ окна ввода графика работ</w:t>
      </w:r>
    </w:p>
    <w:p w14:paraId="3C78AE1E" w14:textId="77777777" w:rsidR="00260793" w:rsidRPr="003C6BCC" w:rsidRDefault="00260793" w:rsidP="00756FC7">
      <w:pPr>
        <w:spacing w:line="276" w:lineRule="auto"/>
      </w:pPr>
    </w:p>
    <w:p w14:paraId="7CBC939B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2ED6A464" wp14:editId="7B6D6AB0">
            <wp:extent cx="6300470" cy="3536950"/>
            <wp:effectExtent l="0" t="0" r="5080" b="635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9 ГРАФИК, УРОВЕНЬ 1, ДЕРЕВО РАБОТ copy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91EC" w14:textId="39C93626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19</w:t>
      </w:r>
      <w:r w:rsidR="00EC1D36">
        <w:rPr>
          <w:noProof/>
        </w:rPr>
        <w:fldChar w:fldCharType="end"/>
      </w:r>
      <w:r>
        <w:t xml:space="preserve"> — </w:t>
      </w:r>
      <w:r w:rsidR="008B1CE4">
        <w:t xml:space="preserve">Варианты взаимодействия с пользователем </w:t>
      </w:r>
      <w:r w:rsidR="008B1CE4">
        <w:br/>
        <w:t>при редактировании работ</w:t>
      </w:r>
    </w:p>
    <w:p w14:paraId="2B260B3D" w14:textId="77777777" w:rsidR="00260793" w:rsidRPr="003C6BCC" w:rsidRDefault="00260793" w:rsidP="00756FC7">
      <w:pPr>
        <w:spacing w:line="276" w:lineRule="auto"/>
      </w:pPr>
    </w:p>
    <w:p w14:paraId="6D89EA57" w14:textId="77777777" w:rsidR="00260793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lastRenderedPageBreak/>
        <w:drawing>
          <wp:inline distT="0" distB="0" distL="0" distR="0" wp14:anchorId="2FA2E464" wp14:editId="17208CF3">
            <wp:extent cx="6300470" cy="2578735"/>
            <wp:effectExtent l="0" t="0" r="508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20 ГРАФИК, УРОВЕНЬ 1, ДЕРЕВО РАБОТ copy 2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FFADF" w14:textId="6726D312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20</w:t>
      </w:r>
      <w:r w:rsidR="00EC1D36">
        <w:rPr>
          <w:noProof/>
        </w:rPr>
        <w:fldChar w:fldCharType="end"/>
      </w:r>
      <w:r>
        <w:t xml:space="preserve"> — </w:t>
      </w:r>
      <w:r w:rsidR="008B1CE4">
        <w:t xml:space="preserve">Варианты взаимодействия с пользователем </w:t>
      </w:r>
      <w:r w:rsidR="008B1CE4">
        <w:br/>
        <w:t>при редактировании содержания работы</w:t>
      </w:r>
    </w:p>
    <w:p w14:paraId="3778332D" w14:textId="77777777" w:rsidR="00260793" w:rsidRDefault="00260793" w:rsidP="00756FC7">
      <w:pPr>
        <w:pStyle w:val="a5"/>
        <w:spacing w:line="276" w:lineRule="auto"/>
      </w:pPr>
    </w:p>
    <w:p w14:paraId="195009FC" w14:textId="77777777" w:rsidR="00260793" w:rsidRPr="00DD0B1E" w:rsidRDefault="00260793" w:rsidP="00756FC7">
      <w:pPr>
        <w:pStyle w:val="a5"/>
        <w:spacing w:line="276" w:lineRule="auto"/>
      </w:pPr>
      <w:r>
        <w:rPr>
          <w:noProof/>
          <w:lang w:val="en-US" w:eastAsia="en-US"/>
        </w:rPr>
        <w:drawing>
          <wp:inline distT="0" distB="0" distL="0" distR="0" wp14:anchorId="56CBF7BB" wp14:editId="69EB9646">
            <wp:extent cx="6300470" cy="2595880"/>
            <wp:effectExtent l="0" t="0" r="508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21 ГРАФИК, УРОВЕНЬ 1, ДИАГРАММА ГАНТА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BCAB6" w14:textId="52F9DFD7" w:rsidR="00260793" w:rsidRPr="004D4D03" w:rsidRDefault="00260793" w:rsidP="00756FC7">
      <w:pPr>
        <w:pStyle w:val="a5"/>
        <w:spacing w:line="276" w:lineRule="auto"/>
      </w:pPr>
      <w:r>
        <w:t xml:space="preserve">Рисунок </w:t>
      </w:r>
      <w:r w:rsidR="0070267C">
        <w:t>В</w:t>
      </w:r>
      <w:r>
        <w:t>.</w:t>
      </w:r>
      <w:r w:rsidR="00EC1D36">
        <w:fldChar w:fldCharType="begin"/>
      </w:r>
      <w:r w:rsidR="00EC1D36">
        <w:instrText xml:space="preserve"> SEQ Рисунок_В. \* ARABIC </w:instrText>
      </w:r>
      <w:r w:rsidR="00EC1D36">
        <w:fldChar w:fldCharType="separate"/>
      </w:r>
      <w:r w:rsidR="00792B69">
        <w:rPr>
          <w:noProof/>
        </w:rPr>
        <w:t>21</w:t>
      </w:r>
      <w:r w:rsidR="00EC1D36">
        <w:rPr>
          <w:noProof/>
        </w:rPr>
        <w:fldChar w:fldCharType="end"/>
      </w:r>
      <w:r>
        <w:t xml:space="preserve"> — </w:t>
      </w:r>
      <w:r w:rsidR="008B1CE4">
        <w:t xml:space="preserve">Варианты взаимодействия с пользователем </w:t>
      </w:r>
      <w:r w:rsidR="008B1CE4">
        <w:br/>
        <w:t xml:space="preserve">при диаграммы </w:t>
      </w:r>
      <w:proofErr w:type="spellStart"/>
      <w:r w:rsidR="008B1CE4">
        <w:t>Ганта</w:t>
      </w:r>
      <w:proofErr w:type="spellEnd"/>
    </w:p>
    <w:p w14:paraId="557446A9" w14:textId="77777777" w:rsidR="00D501A4" w:rsidRPr="006F1A12" w:rsidRDefault="00D501A4" w:rsidP="00756FC7">
      <w:pPr>
        <w:spacing w:line="276" w:lineRule="auto"/>
      </w:pPr>
      <w:bookmarkStart w:id="66" w:name="ЛР"/>
      <w:bookmarkEnd w:id="66"/>
    </w:p>
    <w:sectPr w:rsidR="00D501A4" w:rsidRPr="006F1A12" w:rsidSect="00B271DC">
      <w:headerReference w:type="default" r:id="rId70"/>
      <w:footerReference w:type="even" r:id="rId71"/>
      <w:footerReference w:type="default" r:id="rId72"/>
      <w:pgSz w:w="11907" w:h="16840" w:code="9"/>
      <w:pgMar w:top="567" w:right="567" w:bottom="709" w:left="1418" w:header="720" w:footer="1021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DE066C8" w14:textId="77777777" w:rsidR="00EC1D36" w:rsidRDefault="00EC1D36">
      <w:r>
        <w:separator/>
      </w:r>
    </w:p>
  </w:endnote>
  <w:endnote w:type="continuationSeparator" w:id="0">
    <w:p w14:paraId="64F85904" w14:textId="77777777" w:rsidR="00EC1D36" w:rsidRDefault="00EC1D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D95CF0F" w14:textId="77777777" w:rsidR="007A4064" w:rsidRDefault="007A4064">
    <w:pPr>
      <w:pStyle w:val="af1"/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1735222E" w14:textId="77777777" w:rsidR="007A4064" w:rsidRDefault="007A4064">
    <w:pPr>
      <w:pStyle w:val="af1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A19E6D" w14:textId="0C0E74D7" w:rsidR="007A4064" w:rsidRDefault="007A4064">
    <w:pPr>
      <w:pStyle w:val="af1"/>
      <w:spacing w:before="0"/>
      <w:ind w:firstLine="0"/>
    </w:pPr>
    <w:r>
      <w:fldChar w:fldCharType="begin"/>
    </w:r>
    <w:r>
      <w:instrText xml:space="preserve"> PAGE </w:instrText>
    </w:r>
    <w:r>
      <w:fldChar w:fldCharType="separate"/>
    </w:r>
    <w:r w:rsidR="001143F6">
      <w:rPr>
        <w:noProof/>
      </w:rPr>
      <w:t>21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909B2CD" w14:textId="77777777" w:rsidR="00EC1D36" w:rsidRDefault="00EC1D36">
      <w:r>
        <w:separator/>
      </w:r>
    </w:p>
  </w:footnote>
  <w:footnote w:type="continuationSeparator" w:id="0">
    <w:p w14:paraId="43265DA3" w14:textId="77777777" w:rsidR="00EC1D36" w:rsidRDefault="00EC1D3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DBB53D" w14:textId="77777777" w:rsidR="007A4064" w:rsidRDefault="007A4064">
    <w:pPr>
      <w:pStyle w:val="af0"/>
    </w:pPr>
    <w:r>
      <w:t>Техническое задание на КАСП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1"/>
    <w:multiLevelType w:val="singleLevel"/>
    <w:tmpl w:val="595ED77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1" w15:restartNumberingAfterBreak="0">
    <w:nsid w:val="FFFFFF88"/>
    <w:multiLevelType w:val="singleLevel"/>
    <w:tmpl w:val="BBDEC98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1FA70C32"/>
    <w:multiLevelType w:val="multilevel"/>
    <w:tmpl w:val="FDCC40BC"/>
    <w:lvl w:ilvl="0">
      <w:start w:val="1"/>
      <w:numFmt w:val="decimal"/>
      <w:pStyle w:val="1"/>
      <w:suff w:val="space"/>
      <w:lvlText w:val="%1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  <w:u w:val="none"/>
      </w:rPr>
    </w:lvl>
    <w:lvl w:ilvl="1">
      <w:start w:val="1"/>
      <w:numFmt w:val="decimal"/>
      <w:pStyle w:val="2"/>
      <w:suff w:val="space"/>
      <w:lvlText w:val="%1.%2"/>
      <w:lvlJc w:val="left"/>
      <w:pPr>
        <w:ind w:left="0" w:firstLine="709"/>
      </w:pPr>
      <w:rPr>
        <w:rFonts w:ascii="Times New Roman" w:hAnsi="Times New Roman" w:hint="default"/>
        <w:b w:val="0"/>
        <w:i w:val="0"/>
        <w:color w:val="auto"/>
        <w:sz w:val="28"/>
        <w:u w:val="none"/>
      </w:rPr>
    </w:lvl>
    <w:lvl w:ilvl="2">
      <w:start w:val="1"/>
      <w:numFmt w:val="decimal"/>
      <w:pStyle w:val="3"/>
      <w:suff w:val="space"/>
      <w:lvlText w:val="%1.%3"/>
      <w:lvlJc w:val="left"/>
      <w:pPr>
        <w:ind w:left="0" w:firstLine="709"/>
      </w:pPr>
      <w:rPr>
        <w:rFonts w:ascii="Times New Roman" w:hAnsi="Times New Roman" w:hint="default"/>
        <w:b/>
        <w:i w:val="0"/>
        <w:color w:val="auto"/>
        <w:sz w:val="28"/>
        <w:u w:val="none"/>
      </w:rPr>
    </w:lvl>
    <w:lvl w:ilvl="3">
      <w:start w:val="1"/>
      <w:numFmt w:val="decimal"/>
      <w:pStyle w:val="4"/>
      <w:suff w:val="space"/>
      <w:lvlText w:val="%1.%3.%4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4">
      <w:start w:val="1"/>
      <w:numFmt w:val="decimal"/>
      <w:pStyle w:val="5"/>
      <w:suff w:val="space"/>
      <w:lvlText w:val="%1.%3.%5"/>
      <w:lvlJc w:val="left"/>
      <w:pPr>
        <w:ind w:left="0" w:firstLine="709"/>
      </w:pPr>
      <w:rPr>
        <w:rFonts w:ascii="Times New Roman" w:hAnsi="Times New Roman" w:hint="default"/>
        <w:b/>
        <w:i w:val="0"/>
        <w:sz w:val="28"/>
      </w:rPr>
    </w:lvl>
    <w:lvl w:ilvl="5">
      <w:start w:val="1"/>
      <w:numFmt w:val="decimal"/>
      <w:pStyle w:val="6"/>
      <w:suff w:val="space"/>
      <w:lvlText w:val="%1.%3.%5.%6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6">
      <w:start w:val="1"/>
      <w:numFmt w:val="lowerLetter"/>
      <w:pStyle w:val="7"/>
      <w:suff w:val="space"/>
      <w:lvlText w:val="%7)"/>
      <w:lvlJc w:val="left"/>
      <w:pPr>
        <w:ind w:left="0" w:firstLine="709"/>
      </w:pPr>
      <w:rPr>
        <w:rFonts w:ascii="Times New Roman" w:hAnsi="Times New Roman" w:hint="default"/>
        <w:b w:val="0"/>
        <w:i w:val="0"/>
        <w:sz w:val="28"/>
      </w:rPr>
    </w:lvl>
    <w:lvl w:ilvl="7">
      <w:start w:val="1"/>
      <w:numFmt w:val="decimal"/>
      <w:pStyle w:val="8"/>
      <w:suff w:val="space"/>
      <w:lvlText w:val="%8)"/>
      <w:lvlJc w:val="left"/>
      <w:pPr>
        <w:ind w:left="0" w:firstLine="851"/>
      </w:pPr>
      <w:rPr>
        <w:rFonts w:ascii="Times New Roman" w:hAnsi="Times New Roman" w:hint="default"/>
        <w:b w:val="0"/>
        <w:i w:val="0"/>
        <w:sz w:val="28"/>
      </w:rPr>
    </w:lvl>
    <w:lvl w:ilvl="8">
      <w:start w:val="1"/>
      <w:numFmt w:val="none"/>
      <w:suff w:val="nothing"/>
      <w:lvlText w:val=""/>
      <w:lvlJc w:val="center"/>
      <w:pPr>
        <w:ind w:left="0" w:firstLine="992"/>
      </w:pPr>
      <w:rPr>
        <w:rFonts w:ascii="Times New Roman" w:hAnsi="Times New Roman" w:hint="default"/>
        <w:b/>
        <w:i w:val="0"/>
        <w:color w:val="auto"/>
        <w:sz w:val="28"/>
        <w:u w:val="none"/>
      </w:rPr>
    </w:lvl>
  </w:abstractNum>
  <w:abstractNum w:abstractNumId="3" w15:restartNumberingAfterBreak="0">
    <w:nsid w:val="293B7CF8"/>
    <w:multiLevelType w:val="hybridMultilevel"/>
    <w:tmpl w:val="2772C0A4"/>
    <w:lvl w:ilvl="0" w:tplc="7214D96E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sz w:val="24"/>
        <w:u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30E33C8F"/>
    <w:multiLevelType w:val="singleLevel"/>
    <w:tmpl w:val="B06A5D0A"/>
    <w:lvl w:ilvl="0">
      <w:start w:val="1"/>
      <w:numFmt w:val="bullet"/>
      <w:pStyle w:val="1-"/>
      <w:lvlText w:val="–"/>
      <w:lvlJc w:val="left"/>
      <w:pPr>
        <w:tabs>
          <w:tab w:val="num" w:pos="1352"/>
        </w:tabs>
        <w:ind w:left="0" w:firstLine="992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5" w15:restartNumberingAfterBreak="0">
    <w:nsid w:val="5DB47F02"/>
    <w:multiLevelType w:val="singleLevel"/>
    <w:tmpl w:val="FD4A8730"/>
    <w:lvl w:ilvl="0">
      <w:start w:val="1"/>
      <w:numFmt w:val="bullet"/>
      <w:pStyle w:val="-"/>
      <w:lvlText w:val="–"/>
      <w:lvlJc w:val="left"/>
      <w:pPr>
        <w:tabs>
          <w:tab w:val="num" w:pos="1069"/>
        </w:tabs>
        <w:ind w:left="0" w:firstLine="709"/>
      </w:pPr>
      <w:rPr>
        <w:rFonts w:ascii="Times New Roman" w:hAnsi="Times New Roman" w:hint="default"/>
        <w:b w:val="0"/>
        <w:i w:val="0"/>
        <w:sz w:val="24"/>
        <w:u w:val="none"/>
      </w:rPr>
    </w:lvl>
  </w:abstractNum>
  <w:abstractNum w:abstractNumId="6" w15:restartNumberingAfterBreak="0">
    <w:nsid w:val="62C44283"/>
    <w:multiLevelType w:val="multilevel"/>
    <w:tmpl w:val="36DA9DD0"/>
    <w:lvl w:ilvl="0">
      <w:start w:val="1"/>
      <w:numFmt w:val="russianUpper"/>
      <w:pStyle w:val="a"/>
      <w:suff w:val="space"/>
      <w:lvlText w:val="Приложение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0"/>
      <w:suff w:val="space"/>
      <w:lvlText w:val="%1.%2"/>
      <w:lvlJc w:val="left"/>
      <w:pPr>
        <w:ind w:left="0" w:firstLine="567"/>
      </w:pPr>
      <w:rPr>
        <w:rFonts w:ascii="Times New Roman" w:hAnsi="Times New Roman" w:hint="default"/>
        <w:b/>
        <w:i w:val="0"/>
        <w:spacing w:val="0"/>
        <w:w w:val="100"/>
        <w:position w:val="0"/>
        <w:sz w:val="28"/>
      </w:rPr>
    </w:lvl>
    <w:lvl w:ilvl="2">
      <w:start w:val="1"/>
      <w:numFmt w:val="decimal"/>
      <w:pStyle w:val="30"/>
      <w:suff w:val="space"/>
      <w:lvlText w:val="%1.%2.%3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z w:val="26"/>
      </w:rPr>
    </w:lvl>
    <w:lvl w:ilvl="3">
      <w:start w:val="1"/>
      <w:numFmt w:val="decimal"/>
      <w:pStyle w:val="40"/>
      <w:suff w:val="space"/>
      <w:lvlText w:val="%1.%2.%3.%4"/>
      <w:lvlJc w:val="left"/>
      <w:pPr>
        <w:ind w:left="0" w:firstLine="567"/>
      </w:pPr>
      <w:rPr>
        <w:rFonts w:ascii="Times New Roman" w:hAnsi="Times New Roman" w:hint="default"/>
        <w:b/>
        <w:i w:val="0"/>
        <w:color w:val="auto"/>
        <w:spacing w:val="0"/>
        <w:w w:val="100"/>
        <w:position w:val="0"/>
        <w:sz w:val="24"/>
      </w:rPr>
    </w:lvl>
    <w:lvl w:ilvl="4">
      <w:start w:val="1"/>
      <w:numFmt w:val="decimal"/>
      <w:lvlText w:val="%1.%2.%3.%4.%5"/>
      <w:lvlJc w:val="left"/>
      <w:pPr>
        <w:tabs>
          <w:tab w:val="num" w:pos="1575"/>
        </w:tabs>
        <w:ind w:left="1575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719"/>
        </w:tabs>
        <w:ind w:left="1719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863"/>
        </w:tabs>
        <w:ind w:left="1863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007"/>
        </w:tabs>
        <w:ind w:left="200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51"/>
        </w:tabs>
        <w:ind w:left="2151" w:hanging="1584"/>
      </w:pPr>
      <w:rPr>
        <w:rFonts w:hint="default"/>
      </w:rPr>
    </w:lvl>
  </w:abstractNum>
  <w:abstractNum w:abstractNumId="7" w15:restartNumberingAfterBreak="0">
    <w:nsid w:val="636D237D"/>
    <w:multiLevelType w:val="multilevel"/>
    <w:tmpl w:val="FFFA9CC8"/>
    <w:lvl w:ilvl="0">
      <w:start w:val="1"/>
      <w:numFmt w:val="bullet"/>
      <w:pStyle w:val="a0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1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2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3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4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5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6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  <w:lvl w:ilvl="7">
      <w:start w:val="1"/>
      <w:numFmt w:val="bullet"/>
      <w:suff w:val="space"/>
      <w:lvlText w:val="–"/>
      <w:lvlJc w:val="left"/>
      <w:pPr>
        <w:ind w:left="0" w:firstLine="567"/>
      </w:pPr>
      <w:rPr>
        <w:rFonts w:ascii="Times New Roman" w:hAnsi="Times New Roman" w:cs="Times New Roman" w:hint="default"/>
      </w:rPr>
    </w:lvl>
    <w:lvl w:ilvl="8">
      <w:start w:val="1"/>
      <w:numFmt w:val="bullet"/>
      <w:suff w:val="space"/>
      <w:lvlText w:val=""/>
      <w:lvlJc w:val="left"/>
      <w:pPr>
        <w:ind w:left="0" w:firstLine="567"/>
      </w:pPr>
      <w:rPr>
        <w:rFonts w:ascii="Symbol" w:hAnsi="Symbol" w:hint="default"/>
      </w:rPr>
    </w:lvl>
  </w:abstractNum>
  <w:abstractNum w:abstractNumId="8" w15:restartNumberingAfterBreak="0">
    <w:nsid w:val="7B4A16EA"/>
    <w:multiLevelType w:val="hybridMultilevel"/>
    <w:tmpl w:val="9698BCB4"/>
    <w:lvl w:ilvl="0" w:tplc="B1D27804">
      <w:start w:val="4"/>
      <w:numFmt w:val="bullet"/>
      <w:lvlText w:val="—"/>
      <w:lvlJc w:val="left"/>
      <w:pPr>
        <w:ind w:left="106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5"/>
  </w:num>
  <w:num w:numId="3">
    <w:abstractNumId w:val="2"/>
  </w:num>
  <w:num w:numId="4">
    <w:abstractNumId w:val="2"/>
  </w:num>
  <w:num w:numId="5">
    <w:abstractNumId w:val="2"/>
  </w:num>
  <w:num w:numId="6">
    <w:abstractNumId w:val="2"/>
  </w:num>
  <w:num w:numId="7">
    <w:abstractNumId w:val="2"/>
  </w:num>
  <w:num w:numId="8">
    <w:abstractNumId w:val="2"/>
  </w:num>
  <w:num w:numId="9">
    <w:abstractNumId w:val="2"/>
  </w:num>
  <w:num w:numId="10">
    <w:abstractNumId w:val="2"/>
  </w:num>
  <w:num w:numId="11">
    <w:abstractNumId w:val="5"/>
  </w:num>
  <w:num w:numId="12">
    <w:abstractNumId w:val="4"/>
  </w:num>
  <w:num w:numId="13">
    <w:abstractNumId w:val="3"/>
  </w:num>
  <w:num w:numId="14">
    <w:abstractNumId w:val="0"/>
  </w:num>
  <w:num w:numId="15">
    <w:abstractNumId w:val="1"/>
  </w:num>
  <w:num w:numId="16">
    <w:abstractNumId w:val="2"/>
  </w:num>
  <w:num w:numId="17">
    <w:abstractNumId w:val="2"/>
  </w:num>
  <w:num w:numId="18">
    <w:abstractNumId w:val="2"/>
  </w:num>
  <w:num w:numId="19">
    <w:abstractNumId w:val="2"/>
  </w:num>
  <w:num w:numId="20">
    <w:abstractNumId w:val="2"/>
  </w:num>
  <w:num w:numId="21">
    <w:abstractNumId w:val="2"/>
  </w:num>
  <w:num w:numId="2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7"/>
  </w:num>
  <w:num w:numId="25">
    <w:abstractNumId w:val="6"/>
  </w:num>
  <w:num w:numId="26">
    <w:abstractNumId w:val="5"/>
  </w:num>
  <w:num w:numId="27">
    <w:abstractNumId w:val="2"/>
  </w:num>
  <w:num w:numId="28">
    <w:abstractNumId w:val="2"/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5"/>
  </w:num>
  <w:num w:numId="31">
    <w:abstractNumId w:val="5"/>
  </w:num>
  <w:num w:numId="32">
    <w:abstractNumId w:val="5"/>
  </w:num>
  <w:num w:numId="33">
    <w:abstractNumId w:val="2"/>
  </w:num>
  <w:num w:numId="34">
    <w:abstractNumId w:val="8"/>
  </w:num>
  <w:num w:numId="35">
    <w:abstractNumId w:val="2"/>
  </w:num>
  <w:num w:numId="36">
    <w:abstractNumId w:val="2"/>
  </w:num>
  <w:num w:numId="37">
    <w:abstractNumId w:val="2"/>
  </w:num>
  <w:num w:numId="38">
    <w:abstractNumId w:val="2"/>
  </w:num>
  <w:num w:numId="39">
    <w:abstractNumId w:val="5"/>
  </w:num>
  <w:num w:numId="40">
    <w:abstractNumId w:val="5"/>
  </w:num>
  <w:num w:numId="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"/>
  </w:num>
  <w:num w:numId="44">
    <w:abstractNumId w:val="2"/>
  </w:num>
  <w:num w:numId="45">
    <w:abstractNumId w:val="2"/>
  </w:num>
  <w:num w:numId="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ru-RU" w:vendorID="1" w:dllVersion="512" w:checkStyle="1"/>
  <w:activeWritingStyle w:appName="MSWord" w:lang="en-US" w:vendorID="8" w:dllVersion="513" w:checkStyle="1"/>
  <w:proofState w:spelling="clean" w:grammar="clean"/>
  <w:attachedTemplate r:id="rId1"/>
  <w:defaultTabStop w:val="720"/>
  <w:autoHyphenation/>
  <w:hyphenationZone w:val="142"/>
  <w:doNotHyphenateCaps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655C"/>
    <w:rsid w:val="00000065"/>
    <w:rsid w:val="00002AE7"/>
    <w:rsid w:val="000171E4"/>
    <w:rsid w:val="000172F2"/>
    <w:rsid w:val="00022E36"/>
    <w:rsid w:val="00026985"/>
    <w:rsid w:val="0003295B"/>
    <w:rsid w:val="000360AB"/>
    <w:rsid w:val="0003792D"/>
    <w:rsid w:val="000422C4"/>
    <w:rsid w:val="000436C1"/>
    <w:rsid w:val="00051CED"/>
    <w:rsid w:val="00052BEE"/>
    <w:rsid w:val="00057A72"/>
    <w:rsid w:val="00061B29"/>
    <w:rsid w:val="00066528"/>
    <w:rsid w:val="00084EF5"/>
    <w:rsid w:val="00087CCF"/>
    <w:rsid w:val="00092306"/>
    <w:rsid w:val="000D3242"/>
    <w:rsid w:val="00104710"/>
    <w:rsid w:val="001049E6"/>
    <w:rsid w:val="001143F6"/>
    <w:rsid w:val="00116FFB"/>
    <w:rsid w:val="001229DB"/>
    <w:rsid w:val="0012328E"/>
    <w:rsid w:val="001266C7"/>
    <w:rsid w:val="0013042A"/>
    <w:rsid w:val="001328E5"/>
    <w:rsid w:val="0013655C"/>
    <w:rsid w:val="001533D6"/>
    <w:rsid w:val="0015734C"/>
    <w:rsid w:val="00160ECE"/>
    <w:rsid w:val="00165799"/>
    <w:rsid w:val="00170740"/>
    <w:rsid w:val="00172561"/>
    <w:rsid w:val="00173BA0"/>
    <w:rsid w:val="00177A5A"/>
    <w:rsid w:val="0018509F"/>
    <w:rsid w:val="001905B7"/>
    <w:rsid w:val="0019333E"/>
    <w:rsid w:val="001A0DC5"/>
    <w:rsid w:val="001A70C4"/>
    <w:rsid w:val="001B1246"/>
    <w:rsid w:val="001B1FDF"/>
    <w:rsid w:val="001B7931"/>
    <w:rsid w:val="001B7ED2"/>
    <w:rsid w:val="001C7651"/>
    <w:rsid w:val="001C7654"/>
    <w:rsid w:val="001D2207"/>
    <w:rsid w:val="001D4C6F"/>
    <w:rsid w:val="001E38D0"/>
    <w:rsid w:val="001F67A1"/>
    <w:rsid w:val="002024B3"/>
    <w:rsid w:val="002032AD"/>
    <w:rsid w:val="00206843"/>
    <w:rsid w:val="00210A2A"/>
    <w:rsid w:val="00215733"/>
    <w:rsid w:val="00215A78"/>
    <w:rsid w:val="00222036"/>
    <w:rsid w:val="0022703D"/>
    <w:rsid w:val="00245352"/>
    <w:rsid w:val="002477A5"/>
    <w:rsid w:val="002506F0"/>
    <w:rsid w:val="00250E98"/>
    <w:rsid w:val="00260793"/>
    <w:rsid w:val="00262530"/>
    <w:rsid w:val="00271926"/>
    <w:rsid w:val="00286014"/>
    <w:rsid w:val="00291EC3"/>
    <w:rsid w:val="00293B6B"/>
    <w:rsid w:val="00295FB5"/>
    <w:rsid w:val="002B08EA"/>
    <w:rsid w:val="002B767E"/>
    <w:rsid w:val="002C5F90"/>
    <w:rsid w:val="002D19B5"/>
    <w:rsid w:val="002E06BB"/>
    <w:rsid w:val="002E4B57"/>
    <w:rsid w:val="00310653"/>
    <w:rsid w:val="00316879"/>
    <w:rsid w:val="00323AC1"/>
    <w:rsid w:val="0032572C"/>
    <w:rsid w:val="00327E38"/>
    <w:rsid w:val="00327EE5"/>
    <w:rsid w:val="00345EFF"/>
    <w:rsid w:val="00353395"/>
    <w:rsid w:val="00354CFE"/>
    <w:rsid w:val="00355967"/>
    <w:rsid w:val="00360EA8"/>
    <w:rsid w:val="00367B7F"/>
    <w:rsid w:val="003703AE"/>
    <w:rsid w:val="00374D06"/>
    <w:rsid w:val="00380C56"/>
    <w:rsid w:val="00386698"/>
    <w:rsid w:val="00391D42"/>
    <w:rsid w:val="00391FFD"/>
    <w:rsid w:val="0039331C"/>
    <w:rsid w:val="003B6E21"/>
    <w:rsid w:val="003C3E8E"/>
    <w:rsid w:val="003C6BCC"/>
    <w:rsid w:val="003D0F96"/>
    <w:rsid w:val="003D4FFC"/>
    <w:rsid w:val="003D5AD2"/>
    <w:rsid w:val="003D708C"/>
    <w:rsid w:val="003E1531"/>
    <w:rsid w:val="003E480B"/>
    <w:rsid w:val="003F6C30"/>
    <w:rsid w:val="003F7767"/>
    <w:rsid w:val="00412EFD"/>
    <w:rsid w:val="00427970"/>
    <w:rsid w:val="00434149"/>
    <w:rsid w:val="004617D7"/>
    <w:rsid w:val="00462AA2"/>
    <w:rsid w:val="00463EE4"/>
    <w:rsid w:val="00475B6F"/>
    <w:rsid w:val="0048095A"/>
    <w:rsid w:val="00483D53"/>
    <w:rsid w:val="00497BB0"/>
    <w:rsid w:val="004B10A7"/>
    <w:rsid w:val="004C07F2"/>
    <w:rsid w:val="004C7911"/>
    <w:rsid w:val="004D003A"/>
    <w:rsid w:val="004D4D03"/>
    <w:rsid w:val="004D6366"/>
    <w:rsid w:val="004E46C8"/>
    <w:rsid w:val="004F3B95"/>
    <w:rsid w:val="0050032C"/>
    <w:rsid w:val="0050069A"/>
    <w:rsid w:val="005102A7"/>
    <w:rsid w:val="005135AC"/>
    <w:rsid w:val="00551707"/>
    <w:rsid w:val="00563A5C"/>
    <w:rsid w:val="00563CA4"/>
    <w:rsid w:val="00574586"/>
    <w:rsid w:val="005840D0"/>
    <w:rsid w:val="005875E2"/>
    <w:rsid w:val="005971FC"/>
    <w:rsid w:val="005B282A"/>
    <w:rsid w:val="005C0716"/>
    <w:rsid w:val="005C0BD8"/>
    <w:rsid w:val="005D5C5A"/>
    <w:rsid w:val="005D5E21"/>
    <w:rsid w:val="005D62E4"/>
    <w:rsid w:val="005D64F7"/>
    <w:rsid w:val="005E258B"/>
    <w:rsid w:val="005F4F49"/>
    <w:rsid w:val="00621B6D"/>
    <w:rsid w:val="006256B0"/>
    <w:rsid w:val="0063093C"/>
    <w:rsid w:val="00640CDB"/>
    <w:rsid w:val="00644BD8"/>
    <w:rsid w:val="00654466"/>
    <w:rsid w:val="0065494F"/>
    <w:rsid w:val="0065624B"/>
    <w:rsid w:val="0065722D"/>
    <w:rsid w:val="00660645"/>
    <w:rsid w:val="0066071A"/>
    <w:rsid w:val="00661C35"/>
    <w:rsid w:val="00676B96"/>
    <w:rsid w:val="006809E3"/>
    <w:rsid w:val="00683721"/>
    <w:rsid w:val="006902DF"/>
    <w:rsid w:val="00691F49"/>
    <w:rsid w:val="006A4187"/>
    <w:rsid w:val="006B26EB"/>
    <w:rsid w:val="006B5911"/>
    <w:rsid w:val="006C5A71"/>
    <w:rsid w:val="006C6496"/>
    <w:rsid w:val="006E0A58"/>
    <w:rsid w:val="006E1A0D"/>
    <w:rsid w:val="006F1A12"/>
    <w:rsid w:val="00701CE6"/>
    <w:rsid w:val="007020C2"/>
    <w:rsid w:val="0070267C"/>
    <w:rsid w:val="00712B40"/>
    <w:rsid w:val="007144C7"/>
    <w:rsid w:val="007176FF"/>
    <w:rsid w:val="00724A4C"/>
    <w:rsid w:val="0073653B"/>
    <w:rsid w:val="007412EC"/>
    <w:rsid w:val="0075032D"/>
    <w:rsid w:val="00756FC7"/>
    <w:rsid w:val="00757DEE"/>
    <w:rsid w:val="007641BC"/>
    <w:rsid w:val="00764716"/>
    <w:rsid w:val="007647DD"/>
    <w:rsid w:val="007676C2"/>
    <w:rsid w:val="00777994"/>
    <w:rsid w:val="00787812"/>
    <w:rsid w:val="007900B5"/>
    <w:rsid w:val="00791010"/>
    <w:rsid w:val="00792B69"/>
    <w:rsid w:val="0079303B"/>
    <w:rsid w:val="007A2203"/>
    <w:rsid w:val="007A2812"/>
    <w:rsid w:val="007A3C73"/>
    <w:rsid w:val="007A4064"/>
    <w:rsid w:val="007B5CC1"/>
    <w:rsid w:val="007B72E1"/>
    <w:rsid w:val="007B75B2"/>
    <w:rsid w:val="007C2585"/>
    <w:rsid w:val="007C47DF"/>
    <w:rsid w:val="007D3EE8"/>
    <w:rsid w:val="007E21C6"/>
    <w:rsid w:val="007E6359"/>
    <w:rsid w:val="007E7FDA"/>
    <w:rsid w:val="007F1F59"/>
    <w:rsid w:val="007F4591"/>
    <w:rsid w:val="00826165"/>
    <w:rsid w:val="008342E7"/>
    <w:rsid w:val="008372C9"/>
    <w:rsid w:val="008446B9"/>
    <w:rsid w:val="008555B9"/>
    <w:rsid w:val="00855A96"/>
    <w:rsid w:val="00855C58"/>
    <w:rsid w:val="00857EE7"/>
    <w:rsid w:val="00860EF0"/>
    <w:rsid w:val="0086627A"/>
    <w:rsid w:val="0087104C"/>
    <w:rsid w:val="00873819"/>
    <w:rsid w:val="00875210"/>
    <w:rsid w:val="008764FE"/>
    <w:rsid w:val="00876F3D"/>
    <w:rsid w:val="008773B9"/>
    <w:rsid w:val="00882A74"/>
    <w:rsid w:val="00883675"/>
    <w:rsid w:val="00883BCA"/>
    <w:rsid w:val="00895637"/>
    <w:rsid w:val="0089757D"/>
    <w:rsid w:val="008A4D7F"/>
    <w:rsid w:val="008B141E"/>
    <w:rsid w:val="008B1CE4"/>
    <w:rsid w:val="008B42AD"/>
    <w:rsid w:val="008B69F8"/>
    <w:rsid w:val="008C39C9"/>
    <w:rsid w:val="008C64E4"/>
    <w:rsid w:val="008C7D38"/>
    <w:rsid w:val="008D4DC1"/>
    <w:rsid w:val="008D755D"/>
    <w:rsid w:val="008E3D4C"/>
    <w:rsid w:val="008F78A6"/>
    <w:rsid w:val="009012E1"/>
    <w:rsid w:val="00904339"/>
    <w:rsid w:val="009061A6"/>
    <w:rsid w:val="00910FDC"/>
    <w:rsid w:val="00916DE3"/>
    <w:rsid w:val="00922D5D"/>
    <w:rsid w:val="00940CC5"/>
    <w:rsid w:val="00955E67"/>
    <w:rsid w:val="009637CF"/>
    <w:rsid w:val="00963D9B"/>
    <w:rsid w:val="00964C67"/>
    <w:rsid w:val="00965DDF"/>
    <w:rsid w:val="009668D6"/>
    <w:rsid w:val="00970B41"/>
    <w:rsid w:val="00982B5F"/>
    <w:rsid w:val="00983487"/>
    <w:rsid w:val="00992ECC"/>
    <w:rsid w:val="009A6ABA"/>
    <w:rsid w:val="009B1B41"/>
    <w:rsid w:val="009C54DC"/>
    <w:rsid w:val="009C5C96"/>
    <w:rsid w:val="009C7AAD"/>
    <w:rsid w:val="009D3791"/>
    <w:rsid w:val="009D41AD"/>
    <w:rsid w:val="009D5C4D"/>
    <w:rsid w:val="009E2EFE"/>
    <w:rsid w:val="009E71E6"/>
    <w:rsid w:val="009E752D"/>
    <w:rsid w:val="009F3346"/>
    <w:rsid w:val="00A012B2"/>
    <w:rsid w:val="00A01E82"/>
    <w:rsid w:val="00A04F79"/>
    <w:rsid w:val="00A127FC"/>
    <w:rsid w:val="00A13967"/>
    <w:rsid w:val="00A164A7"/>
    <w:rsid w:val="00A20776"/>
    <w:rsid w:val="00A433A1"/>
    <w:rsid w:val="00A55196"/>
    <w:rsid w:val="00A644EA"/>
    <w:rsid w:val="00A773CD"/>
    <w:rsid w:val="00AA072E"/>
    <w:rsid w:val="00AA21BA"/>
    <w:rsid w:val="00AA2BB1"/>
    <w:rsid w:val="00AA6F32"/>
    <w:rsid w:val="00AA7541"/>
    <w:rsid w:val="00AB1093"/>
    <w:rsid w:val="00AD024B"/>
    <w:rsid w:val="00AD59A0"/>
    <w:rsid w:val="00AD6FAE"/>
    <w:rsid w:val="00AE33A2"/>
    <w:rsid w:val="00AE4E77"/>
    <w:rsid w:val="00AE6219"/>
    <w:rsid w:val="00AF3A72"/>
    <w:rsid w:val="00AF50F8"/>
    <w:rsid w:val="00AF5C43"/>
    <w:rsid w:val="00B0203E"/>
    <w:rsid w:val="00B05030"/>
    <w:rsid w:val="00B13291"/>
    <w:rsid w:val="00B20A81"/>
    <w:rsid w:val="00B24A97"/>
    <w:rsid w:val="00B24F59"/>
    <w:rsid w:val="00B271DC"/>
    <w:rsid w:val="00B3065E"/>
    <w:rsid w:val="00B3351D"/>
    <w:rsid w:val="00B37F95"/>
    <w:rsid w:val="00B46257"/>
    <w:rsid w:val="00B5006D"/>
    <w:rsid w:val="00B52B4D"/>
    <w:rsid w:val="00B53774"/>
    <w:rsid w:val="00B5546A"/>
    <w:rsid w:val="00B55655"/>
    <w:rsid w:val="00B56879"/>
    <w:rsid w:val="00B66278"/>
    <w:rsid w:val="00B67EA8"/>
    <w:rsid w:val="00B73404"/>
    <w:rsid w:val="00B74698"/>
    <w:rsid w:val="00B80BC9"/>
    <w:rsid w:val="00B90769"/>
    <w:rsid w:val="00B90836"/>
    <w:rsid w:val="00B9175A"/>
    <w:rsid w:val="00B92E7D"/>
    <w:rsid w:val="00BA6FCD"/>
    <w:rsid w:val="00BA7290"/>
    <w:rsid w:val="00BB69D9"/>
    <w:rsid w:val="00BB6CBC"/>
    <w:rsid w:val="00BB7B13"/>
    <w:rsid w:val="00BC563F"/>
    <w:rsid w:val="00BE142F"/>
    <w:rsid w:val="00BE1893"/>
    <w:rsid w:val="00BE6D94"/>
    <w:rsid w:val="00BF3D08"/>
    <w:rsid w:val="00C0045F"/>
    <w:rsid w:val="00C24676"/>
    <w:rsid w:val="00C24944"/>
    <w:rsid w:val="00C27A12"/>
    <w:rsid w:val="00C30741"/>
    <w:rsid w:val="00C30C70"/>
    <w:rsid w:val="00C33C0C"/>
    <w:rsid w:val="00C346B3"/>
    <w:rsid w:val="00C34BDB"/>
    <w:rsid w:val="00C43703"/>
    <w:rsid w:val="00C559DA"/>
    <w:rsid w:val="00C579A1"/>
    <w:rsid w:val="00C57F3F"/>
    <w:rsid w:val="00C61924"/>
    <w:rsid w:val="00C6591A"/>
    <w:rsid w:val="00C70950"/>
    <w:rsid w:val="00C732A0"/>
    <w:rsid w:val="00C75294"/>
    <w:rsid w:val="00C81E03"/>
    <w:rsid w:val="00C868C1"/>
    <w:rsid w:val="00C900DF"/>
    <w:rsid w:val="00C92ABE"/>
    <w:rsid w:val="00C9626E"/>
    <w:rsid w:val="00CB0A0E"/>
    <w:rsid w:val="00CB17A9"/>
    <w:rsid w:val="00CB2B5F"/>
    <w:rsid w:val="00CC4FA8"/>
    <w:rsid w:val="00CD5329"/>
    <w:rsid w:val="00CE0754"/>
    <w:rsid w:val="00CE5499"/>
    <w:rsid w:val="00CE7580"/>
    <w:rsid w:val="00CE7B45"/>
    <w:rsid w:val="00CF221F"/>
    <w:rsid w:val="00CF2DD6"/>
    <w:rsid w:val="00CF54C4"/>
    <w:rsid w:val="00CF7D65"/>
    <w:rsid w:val="00D00E14"/>
    <w:rsid w:val="00D02926"/>
    <w:rsid w:val="00D043CD"/>
    <w:rsid w:val="00D11D78"/>
    <w:rsid w:val="00D1792F"/>
    <w:rsid w:val="00D26C02"/>
    <w:rsid w:val="00D3695E"/>
    <w:rsid w:val="00D373D7"/>
    <w:rsid w:val="00D4169C"/>
    <w:rsid w:val="00D466F7"/>
    <w:rsid w:val="00D501A4"/>
    <w:rsid w:val="00D5092B"/>
    <w:rsid w:val="00D558A5"/>
    <w:rsid w:val="00D60ACC"/>
    <w:rsid w:val="00D64C44"/>
    <w:rsid w:val="00D83263"/>
    <w:rsid w:val="00D95AA6"/>
    <w:rsid w:val="00DB0193"/>
    <w:rsid w:val="00DB3CBE"/>
    <w:rsid w:val="00DB3CC5"/>
    <w:rsid w:val="00DC09C1"/>
    <w:rsid w:val="00DD0B1E"/>
    <w:rsid w:val="00DE56AE"/>
    <w:rsid w:val="00E02A8F"/>
    <w:rsid w:val="00E061AA"/>
    <w:rsid w:val="00E11B8B"/>
    <w:rsid w:val="00E12814"/>
    <w:rsid w:val="00E1398B"/>
    <w:rsid w:val="00E17F36"/>
    <w:rsid w:val="00E26E34"/>
    <w:rsid w:val="00E33803"/>
    <w:rsid w:val="00E347EC"/>
    <w:rsid w:val="00E3499D"/>
    <w:rsid w:val="00E45B81"/>
    <w:rsid w:val="00E64262"/>
    <w:rsid w:val="00E67D01"/>
    <w:rsid w:val="00E736D4"/>
    <w:rsid w:val="00E9067A"/>
    <w:rsid w:val="00EA2DA9"/>
    <w:rsid w:val="00EC1D36"/>
    <w:rsid w:val="00EC3A6B"/>
    <w:rsid w:val="00EC537C"/>
    <w:rsid w:val="00ED3642"/>
    <w:rsid w:val="00ED587F"/>
    <w:rsid w:val="00ED6CCD"/>
    <w:rsid w:val="00EE49D8"/>
    <w:rsid w:val="00F07AE9"/>
    <w:rsid w:val="00F07D97"/>
    <w:rsid w:val="00F11924"/>
    <w:rsid w:val="00F23AD1"/>
    <w:rsid w:val="00F23E49"/>
    <w:rsid w:val="00F35DBE"/>
    <w:rsid w:val="00F37952"/>
    <w:rsid w:val="00F47566"/>
    <w:rsid w:val="00F47E3C"/>
    <w:rsid w:val="00F54700"/>
    <w:rsid w:val="00F66595"/>
    <w:rsid w:val="00F670CE"/>
    <w:rsid w:val="00F71953"/>
    <w:rsid w:val="00F72ACD"/>
    <w:rsid w:val="00F7585D"/>
    <w:rsid w:val="00F8065D"/>
    <w:rsid w:val="00F861D7"/>
    <w:rsid w:val="00F8688B"/>
    <w:rsid w:val="00F871DE"/>
    <w:rsid w:val="00F9172E"/>
    <w:rsid w:val="00FC1D28"/>
    <w:rsid w:val="00FD669A"/>
    <w:rsid w:val="00FE1900"/>
    <w:rsid w:val="00FE4893"/>
    <w:rsid w:val="00FF4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;"/>
  <w14:docId w14:val="17AC4DC5"/>
  <w15:docId w15:val="{3EFAE91C-7AAA-4D29-9005-FC22C34F2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spacing w:line="360" w:lineRule="auto"/>
      <w:ind w:firstLine="709"/>
      <w:jc w:val="both"/>
    </w:pPr>
    <w:rPr>
      <w:sz w:val="28"/>
    </w:rPr>
  </w:style>
  <w:style w:type="paragraph" w:styleId="1">
    <w:name w:val="heading 1"/>
    <w:aliases w:val="Раздел"/>
    <w:basedOn w:val="a1"/>
    <w:next w:val="2"/>
    <w:qFormat/>
    <w:rsid w:val="006809E3"/>
    <w:pPr>
      <w:keepNext/>
      <w:pageBreakBefore/>
      <w:numPr>
        <w:numId w:val="3"/>
      </w:numPr>
      <w:suppressAutoHyphens/>
      <w:spacing w:before="120" w:after="120"/>
      <w:outlineLvl w:val="0"/>
    </w:pPr>
    <w:rPr>
      <w:b/>
      <w:kern w:val="28"/>
    </w:rPr>
  </w:style>
  <w:style w:type="paragraph" w:styleId="2">
    <w:name w:val="heading 2"/>
    <w:aliases w:val="Текст пункта раздела"/>
    <w:basedOn w:val="a1"/>
    <w:qFormat/>
    <w:pPr>
      <w:numPr>
        <w:ilvl w:val="1"/>
        <w:numId w:val="4"/>
      </w:numPr>
      <w:outlineLvl w:val="1"/>
    </w:pPr>
  </w:style>
  <w:style w:type="paragraph" w:styleId="3">
    <w:name w:val="heading 3"/>
    <w:aliases w:val="Подраздел"/>
    <w:basedOn w:val="a1"/>
    <w:next w:val="4"/>
    <w:qFormat/>
    <w:pPr>
      <w:keepNext/>
      <w:numPr>
        <w:ilvl w:val="2"/>
        <w:numId w:val="5"/>
      </w:numPr>
      <w:suppressAutoHyphens/>
      <w:spacing w:before="240" w:after="120"/>
      <w:outlineLvl w:val="2"/>
    </w:pPr>
    <w:rPr>
      <w:b/>
    </w:rPr>
  </w:style>
  <w:style w:type="paragraph" w:styleId="4">
    <w:name w:val="heading 4"/>
    <w:aliases w:val="Текст пункта подраздела"/>
    <w:basedOn w:val="a1"/>
    <w:qFormat/>
    <w:pPr>
      <w:numPr>
        <w:ilvl w:val="3"/>
        <w:numId w:val="6"/>
      </w:numPr>
      <w:outlineLvl w:val="3"/>
    </w:pPr>
  </w:style>
  <w:style w:type="paragraph" w:styleId="5">
    <w:name w:val="heading 5"/>
    <w:aliases w:val="Пункт"/>
    <w:basedOn w:val="a1"/>
    <w:next w:val="6"/>
    <w:qFormat/>
    <w:pPr>
      <w:keepNext/>
      <w:numPr>
        <w:ilvl w:val="4"/>
        <w:numId w:val="7"/>
      </w:numPr>
      <w:suppressAutoHyphens/>
      <w:spacing w:before="240" w:after="120"/>
      <w:outlineLvl w:val="4"/>
    </w:pPr>
    <w:rPr>
      <w:b/>
    </w:rPr>
  </w:style>
  <w:style w:type="paragraph" w:styleId="6">
    <w:name w:val="heading 6"/>
    <w:aliases w:val="Текст подпункта"/>
    <w:basedOn w:val="a1"/>
    <w:qFormat/>
    <w:pPr>
      <w:numPr>
        <w:ilvl w:val="5"/>
        <w:numId w:val="8"/>
      </w:numPr>
      <w:outlineLvl w:val="5"/>
    </w:pPr>
  </w:style>
  <w:style w:type="paragraph" w:styleId="7">
    <w:name w:val="heading 7"/>
    <w:aliases w:val="Переч_а)"/>
    <w:basedOn w:val="a1"/>
    <w:qFormat/>
    <w:pPr>
      <w:numPr>
        <w:ilvl w:val="6"/>
        <w:numId w:val="9"/>
      </w:numPr>
      <w:outlineLvl w:val="6"/>
    </w:pPr>
  </w:style>
  <w:style w:type="paragraph" w:styleId="8">
    <w:name w:val="heading 8"/>
    <w:aliases w:val="Переч_а)1)"/>
    <w:basedOn w:val="a1"/>
    <w:qFormat/>
    <w:pPr>
      <w:numPr>
        <w:ilvl w:val="7"/>
        <w:numId w:val="10"/>
      </w:numPr>
      <w:outlineLvl w:val="7"/>
    </w:pPr>
  </w:style>
  <w:style w:type="paragraph" w:styleId="9">
    <w:name w:val="heading 9"/>
    <w:aliases w:val="Ненумерованный"/>
    <w:basedOn w:val="a1"/>
    <w:next w:val="a1"/>
    <w:qFormat/>
    <w:pPr>
      <w:suppressAutoHyphens/>
      <w:spacing w:before="120" w:after="120"/>
      <w:ind w:firstLine="0"/>
      <w:jc w:val="center"/>
      <w:outlineLvl w:val="8"/>
    </w:pPr>
    <w:rPr>
      <w:b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caption"/>
    <w:aliases w:val="Рисунок"/>
    <w:basedOn w:val="a1"/>
    <w:next w:val="a1"/>
    <w:qFormat/>
    <w:rsid w:val="00654466"/>
    <w:pPr>
      <w:suppressAutoHyphens/>
      <w:ind w:firstLine="0"/>
      <w:jc w:val="center"/>
    </w:pPr>
  </w:style>
  <w:style w:type="paragraph" w:customStyle="1" w:styleId="a6">
    <w:name w:val="Головка_табл"/>
    <w:basedOn w:val="a1"/>
    <w:pPr>
      <w:widowControl w:val="0"/>
      <w:spacing w:line="240" w:lineRule="auto"/>
      <w:ind w:firstLine="0"/>
      <w:jc w:val="center"/>
    </w:pPr>
    <w:rPr>
      <w:b/>
      <w:bCs/>
      <w:sz w:val="24"/>
    </w:rPr>
  </w:style>
  <w:style w:type="paragraph" w:customStyle="1" w:styleId="1-">
    <w:name w:val="Переч_а)1)-"/>
    <w:basedOn w:val="a1"/>
    <w:pPr>
      <w:numPr>
        <w:numId w:val="12"/>
      </w:numPr>
      <w:tabs>
        <w:tab w:val="clear" w:pos="1352"/>
        <w:tab w:val="num" w:pos="1276"/>
      </w:tabs>
    </w:pPr>
  </w:style>
  <w:style w:type="paragraph" w:customStyle="1" w:styleId="a7">
    <w:name w:val="Наименование"/>
    <w:basedOn w:val="a1"/>
    <w:pPr>
      <w:widowControl w:val="0"/>
      <w:spacing w:before="120" w:after="120"/>
      <w:ind w:firstLine="0"/>
      <w:jc w:val="center"/>
    </w:pPr>
    <w:rPr>
      <w:b/>
      <w:kern w:val="28"/>
    </w:rPr>
  </w:style>
  <w:style w:type="paragraph" w:customStyle="1" w:styleId="a8">
    <w:name w:val="Таблица"/>
    <w:basedOn w:val="a1"/>
    <w:next w:val="a1"/>
    <w:pPr>
      <w:widowControl w:val="0"/>
      <w:spacing w:before="120" w:after="60" w:line="240" w:lineRule="auto"/>
    </w:pPr>
  </w:style>
  <w:style w:type="paragraph" w:customStyle="1" w:styleId="a9">
    <w:name w:val="Формулы"/>
    <w:basedOn w:val="a1"/>
    <w:pPr>
      <w:widowControl w:val="0"/>
      <w:tabs>
        <w:tab w:val="right" w:pos="9072"/>
      </w:tabs>
      <w:ind w:firstLine="9072"/>
    </w:pPr>
  </w:style>
  <w:style w:type="paragraph" w:customStyle="1" w:styleId="aa">
    <w:name w:val="Ячейки_табл"/>
    <w:basedOn w:val="a1"/>
    <w:pPr>
      <w:widowControl w:val="0"/>
      <w:spacing w:line="240" w:lineRule="auto"/>
      <w:ind w:firstLine="0"/>
    </w:pPr>
    <w:rPr>
      <w:sz w:val="24"/>
    </w:rPr>
  </w:style>
  <w:style w:type="paragraph" w:customStyle="1" w:styleId="ab">
    <w:name w:val="Пункт метода контроля"/>
    <w:basedOn w:val="a1"/>
    <w:pPr>
      <w:ind w:right="1133"/>
      <w:jc w:val="right"/>
    </w:pPr>
  </w:style>
  <w:style w:type="paragraph" w:styleId="10">
    <w:name w:val="toc 1"/>
    <w:basedOn w:val="a1"/>
    <w:next w:val="a1"/>
    <w:autoRedefine/>
    <w:uiPriority w:val="39"/>
    <w:pPr>
      <w:tabs>
        <w:tab w:val="right" w:leader="dot" w:pos="9639"/>
      </w:tabs>
      <w:spacing w:line="240" w:lineRule="auto"/>
      <w:ind w:right="567"/>
      <w:jc w:val="left"/>
    </w:pPr>
    <w:rPr>
      <w:lang w:val="en-US"/>
    </w:rPr>
  </w:style>
  <w:style w:type="paragraph" w:styleId="21">
    <w:name w:val="toc 2"/>
    <w:basedOn w:val="a1"/>
    <w:next w:val="a1"/>
    <w:autoRedefine/>
    <w:uiPriority w:val="39"/>
    <w:pPr>
      <w:tabs>
        <w:tab w:val="right" w:leader="dot" w:pos="9639"/>
      </w:tabs>
      <w:spacing w:line="240" w:lineRule="auto"/>
      <w:ind w:right="567" w:firstLine="851"/>
      <w:jc w:val="left"/>
    </w:pPr>
    <w:rPr>
      <w:noProof/>
      <w:szCs w:val="28"/>
    </w:rPr>
  </w:style>
  <w:style w:type="paragraph" w:styleId="31">
    <w:name w:val="toc 3"/>
    <w:basedOn w:val="a1"/>
    <w:next w:val="a1"/>
    <w:autoRedefine/>
    <w:uiPriority w:val="39"/>
    <w:pPr>
      <w:tabs>
        <w:tab w:val="right" w:leader="dot" w:pos="9639"/>
      </w:tabs>
      <w:spacing w:line="240" w:lineRule="auto"/>
      <w:ind w:right="567" w:firstLine="992"/>
      <w:jc w:val="left"/>
    </w:pPr>
    <w:rPr>
      <w:noProof/>
      <w:szCs w:val="28"/>
    </w:rPr>
  </w:style>
  <w:style w:type="paragraph" w:styleId="41">
    <w:name w:val="toc 4"/>
    <w:basedOn w:val="a1"/>
    <w:next w:val="a1"/>
    <w:autoRedefine/>
    <w:semiHidden/>
    <w:pPr>
      <w:tabs>
        <w:tab w:val="right" w:leader="dot" w:pos="9639"/>
      </w:tabs>
      <w:ind w:right="567" w:firstLine="1134"/>
      <w:jc w:val="left"/>
    </w:pPr>
  </w:style>
  <w:style w:type="paragraph" w:styleId="50">
    <w:name w:val="toc 5"/>
    <w:basedOn w:val="a1"/>
    <w:next w:val="a1"/>
    <w:autoRedefine/>
    <w:semiHidden/>
    <w:pPr>
      <w:tabs>
        <w:tab w:val="right" w:leader="dot" w:pos="9911"/>
      </w:tabs>
      <w:ind w:firstLine="993"/>
    </w:pPr>
    <w:rPr>
      <w:noProof/>
    </w:rPr>
  </w:style>
  <w:style w:type="paragraph" w:styleId="60">
    <w:name w:val="toc 6"/>
    <w:basedOn w:val="a1"/>
    <w:next w:val="a1"/>
    <w:autoRedefine/>
    <w:semiHidden/>
    <w:pPr>
      <w:tabs>
        <w:tab w:val="right" w:leader="dot" w:pos="9912"/>
      </w:tabs>
      <w:ind w:firstLine="1134"/>
    </w:pPr>
    <w:rPr>
      <w:noProof/>
    </w:rPr>
  </w:style>
  <w:style w:type="paragraph" w:styleId="70">
    <w:name w:val="toc 7"/>
    <w:basedOn w:val="a1"/>
    <w:next w:val="a1"/>
    <w:autoRedefine/>
    <w:semiHidden/>
    <w:pPr>
      <w:ind w:left="1200"/>
    </w:pPr>
  </w:style>
  <w:style w:type="paragraph" w:styleId="80">
    <w:name w:val="toc 8"/>
    <w:basedOn w:val="a1"/>
    <w:next w:val="a1"/>
    <w:autoRedefine/>
    <w:semiHidden/>
    <w:pPr>
      <w:ind w:left="1400"/>
    </w:pPr>
  </w:style>
  <w:style w:type="paragraph" w:styleId="90">
    <w:name w:val="toc 9"/>
    <w:basedOn w:val="a1"/>
    <w:next w:val="a1"/>
    <w:autoRedefine/>
    <w:semiHidden/>
    <w:pPr>
      <w:ind w:left="1600"/>
    </w:pPr>
  </w:style>
  <w:style w:type="paragraph" w:customStyle="1" w:styleId="-">
    <w:name w:val="Переч&quot;-&quot;"/>
    <w:basedOn w:val="1-"/>
    <w:pPr>
      <w:numPr>
        <w:numId w:val="11"/>
      </w:numPr>
    </w:pPr>
  </w:style>
  <w:style w:type="character" w:styleId="ac">
    <w:name w:val="annotation reference"/>
    <w:basedOn w:val="a2"/>
    <w:semiHidden/>
    <w:rPr>
      <w:sz w:val="16"/>
    </w:rPr>
  </w:style>
  <w:style w:type="paragraph" w:styleId="ad">
    <w:name w:val="footnote text"/>
    <w:basedOn w:val="a1"/>
    <w:semiHidden/>
    <w:rPr>
      <w:sz w:val="22"/>
    </w:rPr>
  </w:style>
  <w:style w:type="paragraph" w:styleId="ae">
    <w:name w:val="annotation text"/>
    <w:basedOn w:val="a1"/>
    <w:link w:val="af"/>
    <w:semiHidden/>
    <w:rPr>
      <w:sz w:val="20"/>
    </w:rPr>
  </w:style>
  <w:style w:type="paragraph" w:styleId="af0">
    <w:name w:val="header"/>
    <w:basedOn w:val="a1"/>
    <w:semiHidden/>
    <w:pPr>
      <w:tabs>
        <w:tab w:val="center" w:pos="4153"/>
        <w:tab w:val="right" w:pos="8306"/>
      </w:tabs>
      <w:spacing w:after="240"/>
      <w:jc w:val="right"/>
    </w:pPr>
  </w:style>
  <w:style w:type="paragraph" w:styleId="af1">
    <w:name w:val="footer"/>
    <w:basedOn w:val="a1"/>
    <w:semiHidden/>
    <w:pPr>
      <w:tabs>
        <w:tab w:val="center" w:pos="4153"/>
        <w:tab w:val="right" w:pos="8306"/>
      </w:tabs>
      <w:spacing w:before="240"/>
      <w:jc w:val="right"/>
    </w:pPr>
  </w:style>
  <w:style w:type="character" w:styleId="af2">
    <w:name w:val="page number"/>
    <w:basedOn w:val="a2"/>
    <w:semiHidden/>
  </w:style>
  <w:style w:type="paragraph" w:customStyle="1" w:styleId="defaultcenter">
    <w:name w:val="ФТД_default_center"/>
    <w:semiHidden/>
    <w:qFormat/>
    <w:pPr>
      <w:jc w:val="center"/>
    </w:pPr>
    <w:rPr>
      <w:rFonts w:ascii="Arial" w:hAnsi="Arial" w:cs="Arial"/>
      <w:noProof/>
      <w:sz w:val="18"/>
    </w:rPr>
  </w:style>
  <w:style w:type="paragraph" w:customStyle="1" w:styleId="verticaldefault">
    <w:name w:val="ФТД_vertical_default"/>
    <w:semiHidden/>
    <w:qFormat/>
    <w:pPr>
      <w:widowControl w:val="0"/>
      <w:adjustRightInd w:val="0"/>
      <w:jc w:val="center"/>
      <w:textAlignment w:val="baseline"/>
    </w:pPr>
    <w:rPr>
      <w:rFonts w:ascii="Arial" w:hAnsi="Arial" w:cs="Arial"/>
      <w:noProof/>
    </w:rPr>
  </w:style>
  <w:style w:type="paragraph" w:customStyle="1" w:styleId="name">
    <w:name w:val="ФТД_name"/>
    <w:semiHidden/>
    <w:qFormat/>
    <w:pPr>
      <w:spacing w:line="280" w:lineRule="exact"/>
      <w:jc w:val="center"/>
    </w:pPr>
    <w:rPr>
      <w:rFonts w:ascii="Arial" w:hAnsi="Arial" w:cs="Arial"/>
      <w:noProof/>
      <w:sz w:val="28"/>
      <w:szCs w:val="28"/>
    </w:rPr>
  </w:style>
  <w:style w:type="paragraph" w:customStyle="1" w:styleId="number">
    <w:name w:val="ФТД_number"/>
    <w:semiHidden/>
    <w:qFormat/>
    <w:pPr>
      <w:jc w:val="center"/>
    </w:pPr>
    <w:rPr>
      <w:rFonts w:ascii="Arial" w:eastAsia="Calibri" w:hAnsi="Arial" w:cs="Arial"/>
      <w:noProof/>
      <w:sz w:val="36"/>
      <w:szCs w:val="32"/>
      <w:lang w:eastAsia="en-US"/>
    </w:rPr>
  </w:style>
  <w:style w:type="paragraph" w:customStyle="1" w:styleId="Fam">
    <w:name w:val="ФТД_Fam"/>
    <w:semiHidden/>
    <w:qFormat/>
    <w:rPr>
      <w:rFonts w:ascii="Arial" w:eastAsia="Calibri" w:hAnsi="Arial"/>
      <w:noProof/>
      <w:spacing w:val="-10"/>
      <w:szCs w:val="14"/>
      <w:lang w:eastAsia="en-US"/>
    </w:rPr>
  </w:style>
  <w:style w:type="paragraph" w:customStyle="1" w:styleId="defaultleft">
    <w:name w:val="ФТД_default_left"/>
    <w:semiHidden/>
    <w:qFormat/>
    <w:rPr>
      <w:rFonts w:ascii="Arial" w:eastAsia="Calibri" w:hAnsi="Arial"/>
      <w:noProof/>
      <w:sz w:val="18"/>
      <w:lang w:eastAsia="en-US"/>
    </w:rPr>
  </w:style>
  <w:style w:type="paragraph" w:customStyle="1" w:styleId="data">
    <w:name w:val="ФТД_data"/>
    <w:semiHidden/>
    <w:qFormat/>
    <w:rPr>
      <w:rFonts w:ascii="Arial" w:hAnsi="Arial" w:cs="Arial"/>
      <w:noProof/>
      <w:sz w:val="12"/>
      <w:szCs w:val="16"/>
    </w:rPr>
  </w:style>
  <w:style w:type="paragraph" w:customStyle="1" w:styleId="NumList1">
    <w:name w:val="ФТД_Num_List1"/>
    <w:semiHidden/>
    <w:pPr>
      <w:jc w:val="center"/>
    </w:pPr>
    <w:rPr>
      <w:rFonts w:ascii="Arial" w:hAnsi="Arial" w:cs="Arial"/>
      <w:noProof/>
      <w:sz w:val="24"/>
      <w:szCs w:val="28"/>
    </w:rPr>
  </w:style>
  <w:style w:type="paragraph" w:customStyle="1" w:styleId="NumList">
    <w:name w:val="ФТД_Num_List"/>
    <w:semiHidden/>
    <w:qFormat/>
    <w:pPr>
      <w:jc w:val="center"/>
    </w:pPr>
    <w:rPr>
      <w:rFonts w:ascii="Arial" w:hAnsi="Arial" w:cs="Arial"/>
      <w:noProof/>
      <w:sz w:val="28"/>
      <w:szCs w:val="28"/>
    </w:rPr>
  </w:style>
  <w:style w:type="paragraph" w:customStyle="1" w:styleId="smallleft">
    <w:name w:val="ФТД_small_left"/>
    <w:semiHidden/>
    <w:qFormat/>
    <w:rPr>
      <w:rFonts w:ascii="Arial" w:eastAsia="Calibri" w:hAnsi="Arial"/>
      <w:noProof/>
      <w:sz w:val="18"/>
      <w:szCs w:val="14"/>
      <w:lang w:eastAsia="en-US"/>
    </w:rPr>
  </w:style>
  <w:style w:type="paragraph" w:customStyle="1" w:styleId="reglistdata">
    <w:name w:val="ФТД_reglist_data"/>
    <w:qFormat/>
    <w:pPr>
      <w:spacing w:after="200" w:line="276" w:lineRule="auto"/>
    </w:pPr>
    <w:rPr>
      <w:rFonts w:ascii="Arial" w:eastAsia="Calibri" w:hAnsi="Arial"/>
      <w:noProof/>
      <w:sz w:val="18"/>
      <w:lang w:eastAsia="en-US"/>
    </w:rPr>
  </w:style>
  <w:style w:type="paragraph" w:styleId="af3">
    <w:name w:val="Body Text Indent"/>
    <w:basedOn w:val="a1"/>
    <w:semiHidden/>
    <w:pPr>
      <w:spacing w:line="216" w:lineRule="auto"/>
      <w:ind w:firstLine="851"/>
    </w:pPr>
    <w:rPr>
      <w:sz w:val="24"/>
    </w:rPr>
  </w:style>
  <w:style w:type="character" w:styleId="af4">
    <w:name w:val="Hyperlink"/>
    <w:basedOn w:val="a2"/>
    <w:uiPriority w:val="99"/>
    <w:unhideWhenUsed/>
    <w:rsid w:val="006902DF"/>
    <w:rPr>
      <w:color w:val="0563C1" w:themeColor="hyperlink"/>
      <w:u w:val="single"/>
    </w:rPr>
  </w:style>
  <w:style w:type="table" w:styleId="af5">
    <w:name w:val="Table Grid"/>
    <w:basedOn w:val="a3"/>
    <w:rsid w:val="002D19B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Title"/>
    <w:basedOn w:val="a1"/>
    <w:next w:val="a1"/>
    <w:link w:val="af7"/>
    <w:uiPriority w:val="10"/>
    <w:qFormat/>
    <w:rsid w:val="002D19B5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7">
    <w:name w:val="Заголовок Знак"/>
    <w:basedOn w:val="a2"/>
    <w:link w:val="af6"/>
    <w:uiPriority w:val="10"/>
    <w:rsid w:val="002D19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8">
    <w:name w:val="Subtitle"/>
    <w:basedOn w:val="a1"/>
    <w:next w:val="a1"/>
    <w:link w:val="af9"/>
    <w:uiPriority w:val="11"/>
    <w:qFormat/>
    <w:rsid w:val="002D19B5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9">
    <w:name w:val="Подзаголовок Знак"/>
    <w:basedOn w:val="a2"/>
    <w:link w:val="af8"/>
    <w:uiPriority w:val="11"/>
    <w:rsid w:val="002D19B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afa">
    <w:name w:val="Subtle Emphasis"/>
    <w:basedOn w:val="a2"/>
    <w:uiPriority w:val="19"/>
    <w:qFormat/>
    <w:rsid w:val="002D19B5"/>
    <w:rPr>
      <w:i/>
      <w:iCs/>
      <w:color w:val="404040" w:themeColor="text1" w:themeTint="BF"/>
    </w:rPr>
  </w:style>
  <w:style w:type="character" w:styleId="afb">
    <w:name w:val="Emphasis"/>
    <w:basedOn w:val="a2"/>
    <w:uiPriority w:val="20"/>
    <w:qFormat/>
    <w:rsid w:val="002D19B5"/>
    <w:rPr>
      <w:i/>
      <w:iCs/>
    </w:rPr>
  </w:style>
  <w:style w:type="paragraph" w:styleId="afc">
    <w:name w:val="annotation subject"/>
    <w:basedOn w:val="ae"/>
    <w:next w:val="ae"/>
    <w:link w:val="afd"/>
    <w:uiPriority w:val="99"/>
    <w:semiHidden/>
    <w:unhideWhenUsed/>
    <w:rsid w:val="003E480B"/>
    <w:pPr>
      <w:spacing w:line="240" w:lineRule="auto"/>
    </w:pPr>
    <w:rPr>
      <w:b/>
      <w:bCs/>
    </w:rPr>
  </w:style>
  <w:style w:type="character" w:customStyle="1" w:styleId="af">
    <w:name w:val="Текст примечания Знак"/>
    <w:basedOn w:val="a2"/>
    <w:link w:val="ae"/>
    <w:semiHidden/>
    <w:rsid w:val="003E480B"/>
  </w:style>
  <w:style w:type="character" w:customStyle="1" w:styleId="afd">
    <w:name w:val="Тема примечания Знак"/>
    <w:basedOn w:val="af"/>
    <w:link w:val="afc"/>
    <w:uiPriority w:val="99"/>
    <w:semiHidden/>
    <w:rsid w:val="003E480B"/>
    <w:rPr>
      <w:b/>
      <w:bCs/>
    </w:rPr>
  </w:style>
  <w:style w:type="paragraph" w:styleId="afe">
    <w:name w:val="Balloon Text"/>
    <w:basedOn w:val="a1"/>
    <w:link w:val="aff"/>
    <w:uiPriority w:val="99"/>
    <w:semiHidden/>
    <w:unhideWhenUsed/>
    <w:rsid w:val="003E480B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">
    <w:name w:val="Текст выноски Знак"/>
    <w:basedOn w:val="a2"/>
    <w:link w:val="afe"/>
    <w:uiPriority w:val="99"/>
    <w:semiHidden/>
    <w:rsid w:val="003E480B"/>
    <w:rPr>
      <w:rFonts w:ascii="Segoe UI" w:hAnsi="Segoe UI" w:cs="Segoe UI"/>
      <w:sz w:val="18"/>
      <w:szCs w:val="18"/>
    </w:rPr>
  </w:style>
  <w:style w:type="paragraph" w:customStyle="1" w:styleId="aff0">
    <w:name w:val="Таблица текст"/>
    <w:basedOn w:val="a1"/>
    <w:rsid w:val="007A2812"/>
    <w:pPr>
      <w:spacing w:before="40" w:after="40" w:line="240" w:lineRule="auto"/>
      <w:ind w:left="57" w:right="57" w:firstLine="0"/>
      <w:jc w:val="left"/>
    </w:pPr>
    <w:rPr>
      <w:snapToGrid w:val="0"/>
      <w:sz w:val="24"/>
    </w:rPr>
  </w:style>
  <w:style w:type="paragraph" w:styleId="aff1">
    <w:name w:val="List Paragraph"/>
    <w:basedOn w:val="a1"/>
    <w:uiPriority w:val="34"/>
    <w:qFormat/>
    <w:rsid w:val="006B5911"/>
    <w:pPr>
      <w:ind w:left="720"/>
      <w:contextualSpacing/>
    </w:pPr>
  </w:style>
  <w:style w:type="paragraph" w:styleId="a0">
    <w:name w:val="List"/>
    <w:basedOn w:val="a1"/>
    <w:link w:val="aff2"/>
    <w:rsid w:val="00B53774"/>
    <w:pPr>
      <w:numPr>
        <w:numId w:val="24"/>
      </w:numPr>
      <w:spacing w:after="60" w:line="240" w:lineRule="auto"/>
    </w:pPr>
    <w:rPr>
      <w:snapToGrid w:val="0"/>
      <w:sz w:val="24"/>
      <w:szCs w:val="24"/>
    </w:rPr>
  </w:style>
  <w:style w:type="paragraph" w:customStyle="1" w:styleId="a">
    <w:name w:val="Приложение"/>
    <w:basedOn w:val="a1"/>
    <w:next w:val="a1"/>
    <w:rsid w:val="00B53774"/>
    <w:pPr>
      <w:keepNext/>
      <w:pageBreakBefore/>
      <w:numPr>
        <w:numId w:val="25"/>
      </w:numPr>
      <w:spacing w:before="120" w:after="120" w:line="240" w:lineRule="auto"/>
      <w:jc w:val="center"/>
    </w:pPr>
    <w:rPr>
      <w:b/>
      <w:kern w:val="28"/>
    </w:rPr>
  </w:style>
  <w:style w:type="paragraph" w:customStyle="1" w:styleId="aff3">
    <w:name w:val="Название таблицы"/>
    <w:basedOn w:val="a5"/>
    <w:rsid w:val="00B53774"/>
    <w:pPr>
      <w:keepNext/>
      <w:suppressAutoHyphens w:val="0"/>
      <w:spacing w:before="120" w:line="240" w:lineRule="auto"/>
      <w:jc w:val="left"/>
    </w:pPr>
    <w:rPr>
      <w:b/>
      <w:bCs/>
      <w:sz w:val="22"/>
      <w:szCs w:val="22"/>
    </w:rPr>
  </w:style>
  <w:style w:type="character" w:customStyle="1" w:styleId="aff2">
    <w:name w:val="Список Знак"/>
    <w:basedOn w:val="a2"/>
    <w:link w:val="a0"/>
    <w:rsid w:val="00B53774"/>
    <w:rPr>
      <w:snapToGrid w:val="0"/>
      <w:sz w:val="24"/>
      <w:szCs w:val="24"/>
    </w:rPr>
  </w:style>
  <w:style w:type="paragraph" w:customStyle="1" w:styleId="20">
    <w:name w:val="Заголовок 2_Приложения"/>
    <w:basedOn w:val="a1"/>
    <w:next w:val="a1"/>
    <w:rsid w:val="00B53774"/>
    <w:pPr>
      <w:numPr>
        <w:ilvl w:val="1"/>
        <w:numId w:val="25"/>
      </w:numPr>
      <w:spacing w:before="180" w:after="60" w:line="240" w:lineRule="auto"/>
    </w:pPr>
    <w:rPr>
      <w:b/>
      <w:szCs w:val="24"/>
    </w:rPr>
  </w:style>
  <w:style w:type="paragraph" w:customStyle="1" w:styleId="30">
    <w:name w:val="Заголовок 3_Приложения"/>
    <w:basedOn w:val="a1"/>
    <w:next w:val="a1"/>
    <w:rsid w:val="00B53774"/>
    <w:pPr>
      <w:numPr>
        <w:ilvl w:val="2"/>
        <w:numId w:val="25"/>
      </w:numPr>
      <w:spacing w:before="120" w:after="60" w:line="240" w:lineRule="auto"/>
    </w:pPr>
    <w:rPr>
      <w:b/>
      <w:sz w:val="26"/>
      <w:szCs w:val="24"/>
    </w:rPr>
  </w:style>
  <w:style w:type="paragraph" w:customStyle="1" w:styleId="40">
    <w:name w:val="Заголовок 4_Приложения"/>
    <w:basedOn w:val="a1"/>
    <w:next w:val="a1"/>
    <w:rsid w:val="00B53774"/>
    <w:pPr>
      <w:numPr>
        <w:ilvl w:val="3"/>
        <w:numId w:val="25"/>
      </w:numPr>
      <w:spacing w:before="120" w:after="120" w:line="240" w:lineRule="auto"/>
      <w:jc w:val="left"/>
    </w:pPr>
    <w:rPr>
      <w:b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9691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2.emf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9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1.emf"/><Relationship Id="rId14" Type="http://schemas.openxmlformats.org/officeDocument/2006/relationships/image" Target="media/image7.png"/><Relationship Id="rId22" Type="http://schemas.openxmlformats.org/officeDocument/2006/relationships/oleObject" Target="embeddings/_________Microsoft_Visio_2003_20101.vsd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package" Target="embeddings/Microsoft_Excel_Worksheet1.xlsx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package" Target="embeddings/Microsoft_Excel_Worksheet.xlsx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Work\&#1055;&#1056;&#1054;&#1045;&#1050;&#1058;&#1067;\&#1057;&#1055;&#1045;&#1050;&#1058;&#1056;\Text_doc2013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CE7CA5-EAE8-462E-826C-DB6D9EF3A3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Text_doc2013.dot</Template>
  <TotalTime>1</TotalTime>
  <Pages>76</Pages>
  <Words>12080</Words>
  <Characters>68859</Characters>
  <Application>Microsoft Office Word</Application>
  <DocSecurity>0</DocSecurity>
  <Lines>573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02070163.07057-01 13 01</vt:lpstr>
    </vt:vector>
  </TitlesOfParts>
  <Company>Филиал ФГУП "ГНПРКЦ "ЦСКБ-Прогресс" - ОКБ "Спектр"</Company>
  <LinksUpToDate>false</LinksUpToDate>
  <CharactersWithSpaces>80778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02070163.07057-01 13 01</dc:title>
  <dc:creator>Гриць</dc:creator>
  <cp:lastModifiedBy>dmitry</cp:lastModifiedBy>
  <cp:revision>4</cp:revision>
  <cp:lastPrinted>2017-02-02T06:59:00Z</cp:lastPrinted>
  <dcterms:created xsi:type="dcterms:W3CDTF">2017-04-27T07:58:00Z</dcterms:created>
  <dcterms:modified xsi:type="dcterms:W3CDTF">2024-09-05T05:43:00Z</dcterms:modified>
</cp:coreProperties>
</file>